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37C" w:rsidRDefault="00EA00E7" w:rsidP="00F42F01">
      <w:pPr>
        <w:ind w:right="2186"/>
      </w:pPr>
      <w:r>
        <w:rPr>
          <w:rFonts w:ascii="Arial" w:hAnsi="Arial" w:cs="Arial"/>
          <w:noProof/>
        </w:rPr>
        <mc:AlternateContent>
          <mc:Choice Requires="wps">
            <w:drawing>
              <wp:anchor distT="0" distB="0" distL="114300" distR="114300" simplePos="0" relativeHeight="251665408" behindDoc="0" locked="1" layoutInCell="1" allowOverlap="0" wp14:anchorId="69AE53DF" wp14:editId="5FD46FBF">
                <wp:simplePos x="0" y="0"/>
                <wp:positionH relativeFrom="page">
                  <wp:posOffset>457200</wp:posOffset>
                </wp:positionH>
                <wp:positionV relativeFrom="page">
                  <wp:posOffset>1073150</wp:posOffset>
                </wp:positionV>
                <wp:extent cx="7315200" cy="0"/>
                <wp:effectExtent l="0" t="0" r="25400" b="25400"/>
                <wp:wrapTight wrapText="bothSides">
                  <wp:wrapPolygon edited="0">
                    <wp:start x="0" y="-1"/>
                    <wp:lineTo x="0" y="-1"/>
                    <wp:lineTo x="21600" y="-1"/>
                    <wp:lineTo x="21600" y="-1"/>
                    <wp:lineTo x="0" y="-1"/>
                  </wp:wrapPolygon>
                </wp:wrapTight>
                <wp:docPr id="13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1EAAF8" id="Line 19"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4.5pt" to="61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" o:allowoverlap="f" strokecolor="white" strokeweight="1pt">
                <w10:wrap type="tight" anchorx="page" anchory="page"/>
                <w10:anchorlock/>
              </v:line>
            </w:pict>
          </mc:Fallback>
        </mc:AlternateContent>
      </w:r>
      <w:r w:rsidR="00FF5C74">
        <w:rPr>
          <w:noProof/>
        </w:rPr>
        <mc:AlternateContent>
          <mc:Choice Requires="wps">
            <w:drawing>
              <wp:anchor distT="0" distB="0" distL="114300" distR="114300" simplePos="0" relativeHeight="251652606" behindDoc="1" locked="0" layoutInCell="1" allowOverlap="1" wp14:anchorId="416AF84B" wp14:editId="3FC42CEA">
                <wp:simplePos x="0" y="0"/>
                <wp:positionH relativeFrom="column">
                  <wp:posOffset>-457200</wp:posOffset>
                </wp:positionH>
                <wp:positionV relativeFrom="paragraph">
                  <wp:posOffset>-457200</wp:posOffset>
                </wp:positionV>
                <wp:extent cx="7772400" cy="10058400"/>
                <wp:effectExtent l="0" t="0" r="0" b="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367CBF"/>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CBDE8" id="Rectangle 23" o:spid="_x0000_s1026" style="position:absolute;margin-left:-36pt;margin-top:-36pt;width:612pt;height:11in;z-index:-2516638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" fillcolor="#367cbf" stroked="f">
                <v:textbox inset=",7.2pt,,7.2pt"/>
              </v:rect>
            </w:pict>
          </mc:Fallback>
        </mc:AlternateContent>
      </w:r>
      <w:r w:rsidR="00A013F7" w:rsidRPr="00A013F7">
        <w:rPr>
          <w:noProof/>
        </w:rPr>
        <mc:AlternateContent>
          <mc:Choice Requires="wpg">
            <w:drawing>
              <wp:anchor distT="0" distB="0" distL="114300" distR="114300" simplePos="0" relativeHeight="251660288" behindDoc="1" locked="0" layoutInCell="1" allowOverlap="1" wp14:anchorId="73CFD524" wp14:editId="0730AF5B">
                <wp:simplePos x="0" y="0"/>
                <wp:positionH relativeFrom="page">
                  <wp:posOffset>457200</wp:posOffset>
                </wp:positionH>
                <wp:positionV relativeFrom="page">
                  <wp:posOffset>457200</wp:posOffset>
                </wp:positionV>
                <wp:extent cx="1728000" cy="504000"/>
                <wp:effectExtent l="0" t="0" r="5715" b="0"/>
                <wp:wrapNone/>
                <wp:docPr id="19" name="Group 132"/>
                <wp:cNvGraphicFramePr/>
                <a:graphic xmlns:a="http://schemas.openxmlformats.org/drawingml/2006/main">
                  <a:graphicData uri="http://schemas.microsoft.com/office/word/2010/wordprocessingGroup">
                    <wpg:wgp>
                      <wpg:cNvGrpSpPr/>
                      <wpg:grpSpPr bwMode="auto">
                        <a:xfrm>
                          <a:off x="0" y="0"/>
                          <a:ext cx="1728000" cy="504000"/>
                          <a:chOff x="0" y="0"/>
                          <a:chExt cx="1807" cy="517"/>
                        </a:xfrm>
                      </wpg:grpSpPr>
                      <wps:wsp>
                        <wps:cNvPr id="20" name="AutoShape 131"/>
                        <wps:cNvSpPr>
                          <a:spLocks noChangeAspect="1" noChangeArrowheads="1" noTextEdit="1"/>
                        </wps:cNvSpPr>
                        <wps:spPr bwMode="auto">
                          <a:xfrm>
                            <a:off x="0" y="0"/>
                            <a:ext cx="1807" cy="5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0" y="272"/>
                            <a:ext cx="184" cy="245"/>
                          </a:xfrm>
                          <a:custGeom>
                            <a:avLst/>
                            <a:gdLst>
                              <a:gd name="T0" fmla="*/ 56 w 78"/>
                              <a:gd name="T1" fmla="*/ 57 h 104"/>
                              <a:gd name="T2" fmla="*/ 35 w 78"/>
                              <a:gd name="T3" fmla="*/ 87 h 104"/>
                              <a:gd name="T4" fmla="*/ 23 w 78"/>
                              <a:gd name="T5" fmla="*/ 75 h 104"/>
                              <a:gd name="T6" fmla="*/ 56 w 78"/>
                              <a:gd name="T7" fmla="*/ 57 h 104"/>
                              <a:gd name="T8" fmla="*/ 78 w 78"/>
                              <a:gd name="T9" fmla="*/ 101 h 104"/>
                              <a:gd name="T10" fmla="*/ 78 w 78"/>
                              <a:gd name="T11" fmla="*/ 31 h 104"/>
                              <a:gd name="T12" fmla="*/ 42 w 78"/>
                              <a:gd name="T13" fmla="*/ 0 h 104"/>
                              <a:gd name="T14" fmla="*/ 4 w 78"/>
                              <a:gd name="T15" fmla="*/ 31 h 104"/>
                              <a:gd name="T16" fmla="*/ 27 w 78"/>
                              <a:gd name="T17" fmla="*/ 31 h 104"/>
                              <a:gd name="T18" fmla="*/ 42 w 78"/>
                              <a:gd name="T19" fmla="*/ 16 h 104"/>
                              <a:gd name="T20" fmla="*/ 56 w 78"/>
                              <a:gd name="T21" fmla="*/ 34 h 104"/>
                              <a:gd name="T22" fmla="*/ 56 w 78"/>
                              <a:gd name="T23" fmla="*/ 44 h 104"/>
                              <a:gd name="T24" fmla="*/ 0 w 78"/>
                              <a:gd name="T25" fmla="*/ 78 h 104"/>
                              <a:gd name="T26" fmla="*/ 30 w 78"/>
                              <a:gd name="T27" fmla="*/ 104 h 104"/>
                              <a:gd name="T28" fmla="*/ 56 w 78"/>
                              <a:gd name="T29" fmla="*/ 90 h 104"/>
                              <a:gd name="T30" fmla="*/ 56 w 78"/>
                              <a:gd name="T31" fmla="*/ 90 h 104"/>
                              <a:gd name="T32" fmla="*/ 56 w 78"/>
                              <a:gd name="T33" fmla="*/ 101 h 104"/>
                              <a:gd name="T34" fmla="*/ 78 w 78"/>
                              <a:gd name="T35" fmla="*/ 101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8" h="104">
                                <a:moveTo>
                                  <a:pt x="56" y="57"/>
                                </a:moveTo>
                                <a:cubicBezTo>
                                  <a:pt x="56" y="70"/>
                                  <a:pt x="51" y="87"/>
                                  <a:pt x="35" y="87"/>
                                </a:cubicBezTo>
                                <a:cubicBezTo>
                                  <a:pt x="28" y="87"/>
                                  <a:pt x="23" y="83"/>
                                  <a:pt x="23" y="75"/>
                                </a:cubicBezTo>
                                <a:cubicBezTo>
                                  <a:pt x="23" y="60"/>
                                  <a:pt x="45" y="57"/>
                                  <a:pt x="56" y="57"/>
                                </a:cubicBezTo>
                                <a:close/>
                                <a:moveTo>
                                  <a:pt x="78" y="101"/>
                                </a:moveTo>
                                <a:cubicBezTo>
                                  <a:pt x="78" y="31"/>
                                  <a:pt x="78" y="31"/>
                                  <a:pt x="78" y="31"/>
                                </a:cubicBezTo>
                                <a:cubicBezTo>
                                  <a:pt x="78" y="7"/>
                                  <a:pt x="63" y="0"/>
                                  <a:pt x="42" y="0"/>
                                </a:cubicBezTo>
                                <a:cubicBezTo>
                                  <a:pt x="21" y="0"/>
                                  <a:pt x="4" y="8"/>
                                  <a:pt x="4" y="31"/>
                                </a:cubicBezTo>
                                <a:cubicBezTo>
                                  <a:pt x="27" y="31"/>
                                  <a:pt x="27" y="31"/>
                                  <a:pt x="27" y="31"/>
                                </a:cubicBezTo>
                                <a:cubicBezTo>
                                  <a:pt x="27" y="21"/>
                                  <a:pt x="32" y="16"/>
                                  <a:pt x="42" y="16"/>
                                </a:cubicBezTo>
                                <a:cubicBezTo>
                                  <a:pt x="53" y="16"/>
                                  <a:pt x="56" y="24"/>
                                  <a:pt x="56" y="34"/>
                                </a:cubicBezTo>
                                <a:cubicBezTo>
                                  <a:pt x="56" y="44"/>
                                  <a:pt x="56" y="44"/>
                                  <a:pt x="56" y="44"/>
                                </a:cubicBezTo>
                                <a:cubicBezTo>
                                  <a:pt x="33" y="45"/>
                                  <a:pt x="0" y="48"/>
                                  <a:pt x="0" y="78"/>
                                </a:cubicBezTo>
                                <a:cubicBezTo>
                                  <a:pt x="0" y="94"/>
                                  <a:pt x="14" y="104"/>
                                  <a:pt x="30" y="104"/>
                                </a:cubicBezTo>
                                <a:cubicBezTo>
                                  <a:pt x="41" y="104"/>
                                  <a:pt x="51" y="100"/>
                                  <a:pt x="56" y="90"/>
                                </a:cubicBezTo>
                                <a:cubicBezTo>
                                  <a:pt x="56" y="90"/>
                                  <a:pt x="56" y="90"/>
                                  <a:pt x="56" y="90"/>
                                </a:cubicBezTo>
                                <a:cubicBezTo>
                                  <a:pt x="56" y="101"/>
                                  <a:pt x="56" y="101"/>
                                  <a:pt x="56" y="101"/>
                                </a:cubicBezTo>
                                <a:lnTo>
                                  <a:pt x="78" y="10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08" y="272"/>
                            <a:ext cx="198" cy="245"/>
                          </a:xfrm>
                          <a:custGeom>
                            <a:avLst/>
                            <a:gdLst>
                              <a:gd name="T0" fmla="*/ 59 w 84"/>
                              <a:gd name="T1" fmla="*/ 36 h 104"/>
                              <a:gd name="T2" fmla="*/ 44 w 84"/>
                              <a:gd name="T3" fmla="*/ 16 h 104"/>
                              <a:gd name="T4" fmla="*/ 25 w 84"/>
                              <a:gd name="T5" fmla="*/ 43 h 104"/>
                              <a:gd name="T6" fmla="*/ 66 w 84"/>
                              <a:gd name="T7" fmla="*/ 87 h 104"/>
                              <a:gd name="T8" fmla="*/ 83 w 84"/>
                              <a:gd name="T9" fmla="*/ 85 h 104"/>
                              <a:gd name="T10" fmla="*/ 83 w 84"/>
                              <a:gd name="T11" fmla="*/ 99 h 104"/>
                              <a:gd name="T12" fmla="*/ 54 w 84"/>
                              <a:gd name="T13" fmla="*/ 104 h 104"/>
                              <a:gd name="T14" fmla="*/ 0 w 84"/>
                              <a:gd name="T15" fmla="*/ 47 h 104"/>
                              <a:gd name="T16" fmla="*/ 46 w 84"/>
                              <a:gd name="T17" fmla="*/ 0 h 104"/>
                              <a:gd name="T18" fmla="*/ 84 w 84"/>
                              <a:gd name="T19" fmla="*/ 36 h 104"/>
                              <a:gd name="T20" fmla="*/ 59 w 84"/>
                              <a:gd name="T21" fmla="*/ 3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 h="104">
                                <a:moveTo>
                                  <a:pt x="59" y="36"/>
                                </a:moveTo>
                                <a:cubicBezTo>
                                  <a:pt x="59" y="26"/>
                                  <a:pt x="56" y="16"/>
                                  <a:pt x="44" y="16"/>
                                </a:cubicBezTo>
                                <a:cubicBezTo>
                                  <a:pt x="29" y="16"/>
                                  <a:pt x="25" y="31"/>
                                  <a:pt x="25" y="43"/>
                                </a:cubicBezTo>
                                <a:cubicBezTo>
                                  <a:pt x="25" y="68"/>
                                  <a:pt x="40" y="87"/>
                                  <a:pt x="66" y="87"/>
                                </a:cubicBezTo>
                                <a:cubicBezTo>
                                  <a:pt x="72" y="87"/>
                                  <a:pt x="77" y="87"/>
                                  <a:pt x="83" y="85"/>
                                </a:cubicBezTo>
                                <a:cubicBezTo>
                                  <a:pt x="83" y="99"/>
                                  <a:pt x="83" y="99"/>
                                  <a:pt x="83" y="99"/>
                                </a:cubicBezTo>
                                <a:cubicBezTo>
                                  <a:pt x="73" y="102"/>
                                  <a:pt x="63" y="104"/>
                                  <a:pt x="54" y="104"/>
                                </a:cubicBezTo>
                                <a:cubicBezTo>
                                  <a:pt x="18" y="104"/>
                                  <a:pt x="0" y="82"/>
                                  <a:pt x="0" y="47"/>
                                </a:cubicBezTo>
                                <a:cubicBezTo>
                                  <a:pt x="0" y="18"/>
                                  <a:pt x="16" y="0"/>
                                  <a:pt x="46" y="0"/>
                                </a:cubicBezTo>
                                <a:cubicBezTo>
                                  <a:pt x="70" y="0"/>
                                  <a:pt x="84" y="11"/>
                                  <a:pt x="84" y="36"/>
                                </a:cubicBezTo>
                                <a:lnTo>
                                  <a:pt x="59"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18" y="272"/>
                            <a:ext cx="199" cy="245"/>
                          </a:xfrm>
                          <a:custGeom>
                            <a:avLst/>
                            <a:gdLst>
                              <a:gd name="T0" fmla="*/ 59 w 84"/>
                              <a:gd name="T1" fmla="*/ 36 h 104"/>
                              <a:gd name="T2" fmla="*/ 44 w 84"/>
                              <a:gd name="T3" fmla="*/ 16 h 104"/>
                              <a:gd name="T4" fmla="*/ 25 w 84"/>
                              <a:gd name="T5" fmla="*/ 43 h 104"/>
                              <a:gd name="T6" fmla="*/ 66 w 84"/>
                              <a:gd name="T7" fmla="*/ 87 h 104"/>
                              <a:gd name="T8" fmla="*/ 83 w 84"/>
                              <a:gd name="T9" fmla="*/ 85 h 104"/>
                              <a:gd name="T10" fmla="*/ 83 w 84"/>
                              <a:gd name="T11" fmla="*/ 99 h 104"/>
                              <a:gd name="T12" fmla="*/ 54 w 84"/>
                              <a:gd name="T13" fmla="*/ 104 h 104"/>
                              <a:gd name="T14" fmla="*/ 0 w 84"/>
                              <a:gd name="T15" fmla="*/ 47 h 104"/>
                              <a:gd name="T16" fmla="*/ 46 w 84"/>
                              <a:gd name="T17" fmla="*/ 0 h 104"/>
                              <a:gd name="T18" fmla="*/ 84 w 84"/>
                              <a:gd name="T19" fmla="*/ 36 h 104"/>
                              <a:gd name="T20" fmla="*/ 59 w 84"/>
                              <a:gd name="T21" fmla="*/ 3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 h="104">
                                <a:moveTo>
                                  <a:pt x="59" y="36"/>
                                </a:moveTo>
                                <a:cubicBezTo>
                                  <a:pt x="59" y="26"/>
                                  <a:pt x="56" y="16"/>
                                  <a:pt x="44" y="16"/>
                                </a:cubicBezTo>
                                <a:cubicBezTo>
                                  <a:pt x="29" y="16"/>
                                  <a:pt x="25" y="31"/>
                                  <a:pt x="25" y="43"/>
                                </a:cubicBezTo>
                                <a:cubicBezTo>
                                  <a:pt x="25" y="68"/>
                                  <a:pt x="40" y="87"/>
                                  <a:pt x="66" y="87"/>
                                </a:cubicBezTo>
                                <a:cubicBezTo>
                                  <a:pt x="72" y="87"/>
                                  <a:pt x="77" y="87"/>
                                  <a:pt x="83" y="85"/>
                                </a:cubicBezTo>
                                <a:cubicBezTo>
                                  <a:pt x="83" y="99"/>
                                  <a:pt x="83" y="99"/>
                                  <a:pt x="83" y="99"/>
                                </a:cubicBezTo>
                                <a:cubicBezTo>
                                  <a:pt x="73" y="102"/>
                                  <a:pt x="64" y="104"/>
                                  <a:pt x="54" y="104"/>
                                </a:cubicBezTo>
                                <a:cubicBezTo>
                                  <a:pt x="18" y="104"/>
                                  <a:pt x="0" y="82"/>
                                  <a:pt x="0" y="47"/>
                                </a:cubicBezTo>
                                <a:cubicBezTo>
                                  <a:pt x="0" y="18"/>
                                  <a:pt x="16" y="0"/>
                                  <a:pt x="46" y="0"/>
                                </a:cubicBezTo>
                                <a:cubicBezTo>
                                  <a:pt x="70" y="0"/>
                                  <a:pt x="84" y="11"/>
                                  <a:pt x="84" y="36"/>
                                </a:cubicBezTo>
                                <a:lnTo>
                                  <a:pt x="59"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635" y="272"/>
                            <a:ext cx="189" cy="245"/>
                          </a:xfrm>
                          <a:custGeom>
                            <a:avLst/>
                            <a:gdLst>
                              <a:gd name="T0" fmla="*/ 58 w 80"/>
                              <a:gd name="T1" fmla="*/ 32 h 104"/>
                              <a:gd name="T2" fmla="*/ 22 w 80"/>
                              <a:gd name="T3" fmla="*/ 32 h 104"/>
                              <a:gd name="T4" fmla="*/ 41 w 80"/>
                              <a:gd name="T5" fmla="*/ 14 h 104"/>
                              <a:gd name="T6" fmla="*/ 58 w 80"/>
                              <a:gd name="T7" fmla="*/ 32 h 104"/>
                              <a:gd name="T8" fmla="*/ 80 w 80"/>
                              <a:gd name="T9" fmla="*/ 46 h 104"/>
                              <a:gd name="T10" fmla="*/ 80 w 80"/>
                              <a:gd name="T11" fmla="*/ 40 h 104"/>
                              <a:gd name="T12" fmla="*/ 42 w 80"/>
                              <a:gd name="T13" fmla="*/ 0 h 104"/>
                              <a:gd name="T14" fmla="*/ 0 w 80"/>
                              <a:gd name="T15" fmla="*/ 46 h 104"/>
                              <a:gd name="T16" fmla="*/ 50 w 80"/>
                              <a:gd name="T17" fmla="*/ 104 h 104"/>
                              <a:gd name="T18" fmla="*/ 78 w 80"/>
                              <a:gd name="T19" fmla="*/ 100 h 104"/>
                              <a:gd name="T20" fmla="*/ 78 w 80"/>
                              <a:gd name="T21" fmla="*/ 84 h 104"/>
                              <a:gd name="T22" fmla="*/ 59 w 80"/>
                              <a:gd name="T23" fmla="*/ 87 h 104"/>
                              <a:gd name="T24" fmla="*/ 21 w 80"/>
                              <a:gd name="T25" fmla="*/ 46 h 104"/>
                              <a:gd name="T26" fmla="*/ 80 w 80"/>
                              <a:gd name="T27" fmla="*/ 4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0" h="104">
                                <a:moveTo>
                                  <a:pt x="58" y="32"/>
                                </a:moveTo>
                                <a:cubicBezTo>
                                  <a:pt x="22" y="32"/>
                                  <a:pt x="22" y="32"/>
                                  <a:pt x="22" y="32"/>
                                </a:cubicBezTo>
                                <a:cubicBezTo>
                                  <a:pt x="23" y="22"/>
                                  <a:pt x="31" y="14"/>
                                  <a:pt x="41" y="14"/>
                                </a:cubicBezTo>
                                <a:cubicBezTo>
                                  <a:pt x="51" y="14"/>
                                  <a:pt x="58" y="21"/>
                                  <a:pt x="58" y="32"/>
                                </a:cubicBezTo>
                                <a:close/>
                                <a:moveTo>
                                  <a:pt x="80" y="46"/>
                                </a:moveTo>
                                <a:cubicBezTo>
                                  <a:pt x="80" y="40"/>
                                  <a:pt x="80" y="40"/>
                                  <a:pt x="80" y="40"/>
                                </a:cubicBezTo>
                                <a:cubicBezTo>
                                  <a:pt x="80" y="16"/>
                                  <a:pt x="68" y="0"/>
                                  <a:pt x="42" y="0"/>
                                </a:cubicBezTo>
                                <a:cubicBezTo>
                                  <a:pt x="13" y="0"/>
                                  <a:pt x="0" y="18"/>
                                  <a:pt x="0" y="46"/>
                                </a:cubicBezTo>
                                <a:cubicBezTo>
                                  <a:pt x="0" y="79"/>
                                  <a:pt x="14" y="104"/>
                                  <a:pt x="50" y="104"/>
                                </a:cubicBezTo>
                                <a:cubicBezTo>
                                  <a:pt x="59" y="104"/>
                                  <a:pt x="69" y="103"/>
                                  <a:pt x="78" y="100"/>
                                </a:cubicBezTo>
                                <a:cubicBezTo>
                                  <a:pt x="78" y="84"/>
                                  <a:pt x="78" y="84"/>
                                  <a:pt x="78" y="84"/>
                                </a:cubicBezTo>
                                <a:cubicBezTo>
                                  <a:pt x="72" y="86"/>
                                  <a:pt x="65" y="87"/>
                                  <a:pt x="59" y="87"/>
                                </a:cubicBezTo>
                                <a:cubicBezTo>
                                  <a:pt x="36" y="87"/>
                                  <a:pt x="21" y="67"/>
                                  <a:pt x="21" y="46"/>
                                </a:cubicBezTo>
                                <a:lnTo>
                                  <a:pt x="80" y="4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53" y="272"/>
                            <a:ext cx="189" cy="238"/>
                          </a:xfrm>
                          <a:custGeom>
                            <a:avLst/>
                            <a:gdLst>
                              <a:gd name="T0" fmla="*/ 57 w 80"/>
                              <a:gd name="T1" fmla="*/ 101 h 101"/>
                              <a:gd name="T2" fmla="*/ 57 w 80"/>
                              <a:gd name="T3" fmla="*/ 45 h 101"/>
                              <a:gd name="T4" fmla="*/ 53 w 80"/>
                              <a:gd name="T5" fmla="*/ 23 h 101"/>
                              <a:gd name="T6" fmla="*/ 47 w 80"/>
                              <a:gd name="T7" fmla="*/ 21 h 101"/>
                              <a:gd name="T8" fmla="*/ 23 w 80"/>
                              <a:gd name="T9" fmla="*/ 58 h 101"/>
                              <a:gd name="T10" fmla="*/ 23 w 80"/>
                              <a:gd name="T11" fmla="*/ 101 h 101"/>
                              <a:gd name="T12" fmla="*/ 0 w 80"/>
                              <a:gd name="T13" fmla="*/ 101 h 101"/>
                              <a:gd name="T14" fmla="*/ 0 w 80"/>
                              <a:gd name="T15" fmla="*/ 2 h 101"/>
                              <a:gd name="T16" fmla="*/ 23 w 80"/>
                              <a:gd name="T17" fmla="*/ 2 h 101"/>
                              <a:gd name="T18" fmla="*/ 23 w 80"/>
                              <a:gd name="T19" fmla="*/ 20 h 101"/>
                              <a:gd name="T20" fmla="*/ 24 w 80"/>
                              <a:gd name="T21" fmla="*/ 20 h 101"/>
                              <a:gd name="T22" fmla="*/ 53 w 80"/>
                              <a:gd name="T23" fmla="*/ 0 h 101"/>
                              <a:gd name="T24" fmla="*/ 80 w 80"/>
                              <a:gd name="T25" fmla="*/ 32 h 101"/>
                              <a:gd name="T26" fmla="*/ 80 w 80"/>
                              <a:gd name="T27" fmla="*/ 101 h 101"/>
                              <a:gd name="T28" fmla="*/ 57 w 80"/>
                              <a:gd name="T29" fmla="*/ 10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101">
                                <a:moveTo>
                                  <a:pt x="57" y="101"/>
                                </a:moveTo>
                                <a:cubicBezTo>
                                  <a:pt x="57" y="45"/>
                                  <a:pt x="57" y="45"/>
                                  <a:pt x="57" y="45"/>
                                </a:cubicBezTo>
                                <a:cubicBezTo>
                                  <a:pt x="57" y="40"/>
                                  <a:pt x="57" y="27"/>
                                  <a:pt x="53" y="23"/>
                                </a:cubicBezTo>
                                <a:cubicBezTo>
                                  <a:pt x="52" y="22"/>
                                  <a:pt x="49" y="21"/>
                                  <a:pt x="47" y="21"/>
                                </a:cubicBezTo>
                                <a:cubicBezTo>
                                  <a:pt x="30" y="21"/>
                                  <a:pt x="23" y="45"/>
                                  <a:pt x="23" y="58"/>
                                </a:cubicBezTo>
                                <a:cubicBezTo>
                                  <a:pt x="23" y="101"/>
                                  <a:pt x="23" y="101"/>
                                  <a:pt x="23" y="101"/>
                                </a:cubicBezTo>
                                <a:cubicBezTo>
                                  <a:pt x="0" y="101"/>
                                  <a:pt x="0" y="101"/>
                                  <a:pt x="0" y="101"/>
                                </a:cubicBezTo>
                                <a:cubicBezTo>
                                  <a:pt x="0" y="2"/>
                                  <a:pt x="0" y="2"/>
                                  <a:pt x="0" y="2"/>
                                </a:cubicBezTo>
                                <a:cubicBezTo>
                                  <a:pt x="23" y="2"/>
                                  <a:pt x="23" y="2"/>
                                  <a:pt x="23" y="2"/>
                                </a:cubicBezTo>
                                <a:cubicBezTo>
                                  <a:pt x="23" y="20"/>
                                  <a:pt x="23" y="20"/>
                                  <a:pt x="23" y="20"/>
                                </a:cubicBezTo>
                                <a:cubicBezTo>
                                  <a:pt x="24" y="20"/>
                                  <a:pt x="24" y="20"/>
                                  <a:pt x="24" y="20"/>
                                </a:cubicBezTo>
                                <a:cubicBezTo>
                                  <a:pt x="29" y="8"/>
                                  <a:pt x="39" y="0"/>
                                  <a:pt x="53" y="0"/>
                                </a:cubicBezTo>
                                <a:cubicBezTo>
                                  <a:pt x="72" y="0"/>
                                  <a:pt x="80" y="15"/>
                                  <a:pt x="80" y="32"/>
                                </a:cubicBezTo>
                                <a:cubicBezTo>
                                  <a:pt x="80" y="101"/>
                                  <a:pt x="80" y="101"/>
                                  <a:pt x="80" y="101"/>
                                </a:cubicBezTo>
                                <a:lnTo>
                                  <a:pt x="57" y="10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56" y="198"/>
                            <a:ext cx="170" cy="319"/>
                          </a:xfrm>
                          <a:custGeom>
                            <a:avLst/>
                            <a:gdLst>
                              <a:gd name="T0" fmla="*/ 42 w 72"/>
                              <a:gd name="T1" fmla="*/ 49 h 135"/>
                              <a:gd name="T2" fmla="*/ 42 w 72"/>
                              <a:gd name="T3" fmla="*/ 96 h 135"/>
                              <a:gd name="T4" fmla="*/ 58 w 72"/>
                              <a:gd name="T5" fmla="*/ 118 h 135"/>
                              <a:gd name="T6" fmla="*/ 69 w 72"/>
                              <a:gd name="T7" fmla="*/ 117 h 135"/>
                              <a:gd name="T8" fmla="*/ 69 w 72"/>
                              <a:gd name="T9" fmla="*/ 133 h 135"/>
                              <a:gd name="T10" fmla="*/ 50 w 72"/>
                              <a:gd name="T11" fmla="*/ 135 h 135"/>
                              <a:gd name="T12" fmla="*/ 19 w 72"/>
                              <a:gd name="T13" fmla="*/ 107 h 135"/>
                              <a:gd name="T14" fmla="*/ 19 w 72"/>
                              <a:gd name="T15" fmla="*/ 49 h 135"/>
                              <a:gd name="T16" fmla="*/ 0 w 72"/>
                              <a:gd name="T17" fmla="*/ 49 h 135"/>
                              <a:gd name="T18" fmla="*/ 0 w 72"/>
                              <a:gd name="T19" fmla="*/ 33 h 135"/>
                              <a:gd name="T20" fmla="*/ 19 w 72"/>
                              <a:gd name="T21" fmla="*/ 33 h 135"/>
                              <a:gd name="T22" fmla="*/ 19 w 72"/>
                              <a:gd name="T23" fmla="*/ 9 h 135"/>
                              <a:gd name="T24" fmla="*/ 42 w 72"/>
                              <a:gd name="T25" fmla="*/ 0 h 135"/>
                              <a:gd name="T26" fmla="*/ 42 w 72"/>
                              <a:gd name="T27" fmla="*/ 33 h 135"/>
                              <a:gd name="T28" fmla="*/ 72 w 72"/>
                              <a:gd name="T29" fmla="*/ 33 h 135"/>
                              <a:gd name="T30" fmla="*/ 72 w 72"/>
                              <a:gd name="T31" fmla="*/ 49 h 135"/>
                              <a:gd name="T32" fmla="*/ 42 w 72"/>
                              <a:gd name="T33" fmla="*/ 49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35">
                                <a:moveTo>
                                  <a:pt x="42" y="49"/>
                                </a:moveTo>
                                <a:cubicBezTo>
                                  <a:pt x="42" y="96"/>
                                  <a:pt x="42" y="96"/>
                                  <a:pt x="42" y="96"/>
                                </a:cubicBezTo>
                                <a:cubicBezTo>
                                  <a:pt x="42" y="108"/>
                                  <a:pt x="44" y="118"/>
                                  <a:pt x="58" y="118"/>
                                </a:cubicBezTo>
                                <a:cubicBezTo>
                                  <a:pt x="62" y="118"/>
                                  <a:pt x="65" y="118"/>
                                  <a:pt x="69" y="117"/>
                                </a:cubicBezTo>
                                <a:cubicBezTo>
                                  <a:pt x="69" y="133"/>
                                  <a:pt x="69" y="133"/>
                                  <a:pt x="69" y="133"/>
                                </a:cubicBezTo>
                                <a:cubicBezTo>
                                  <a:pt x="63" y="134"/>
                                  <a:pt x="56" y="135"/>
                                  <a:pt x="50" y="135"/>
                                </a:cubicBezTo>
                                <a:cubicBezTo>
                                  <a:pt x="30" y="135"/>
                                  <a:pt x="19" y="128"/>
                                  <a:pt x="19" y="107"/>
                                </a:cubicBezTo>
                                <a:cubicBezTo>
                                  <a:pt x="19" y="49"/>
                                  <a:pt x="19" y="49"/>
                                  <a:pt x="19" y="49"/>
                                </a:cubicBezTo>
                                <a:cubicBezTo>
                                  <a:pt x="0" y="49"/>
                                  <a:pt x="0" y="49"/>
                                  <a:pt x="0" y="49"/>
                                </a:cubicBezTo>
                                <a:cubicBezTo>
                                  <a:pt x="0" y="33"/>
                                  <a:pt x="0" y="33"/>
                                  <a:pt x="0" y="33"/>
                                </a:cubicBezTo>
                                <a:cubicBezTo>
                                  <a:pt x="19" y="33"/>
                                  <a:pt x="19" y="33"/>
                                  <a:pt x="19" y="33"/>
                                </a:cubicBezTo>
                                <a:cubicBezTo>
                                  <a:pt x="19" y="9"/>
                                  <a:pt x="19" y="9"/>
                                  <a:pt x="19" y="9"/>
                                </a:cubicBezTo>
                                <a:cubicBezTo>
                                  <a:pt x="42" y="0"/>
                                  <a:pt x="42" y="0"/>
                                  <a:pt x="42" y="0"/>
                                </a:cubicBezTo>
                                <a:cubicBezTo>
                                  <a:pt x="42" y="33"/>
                                  <a:pt x="42" y="33"/>
                                  <a:pt x="42" y="33"/>
                                </a:cubicBezTo>
                                <a:cubicBezTo>
                                  <a:pt x="72" y="33"/>
                                  <a:pt x="72" y="33"/>
                                  <a:pt x="72" y="33"/>
                                </a:cubicBezTo>
                                <a:cubicBezTo>
                                  <a:pt x="72" y="49"/>
                                  <a:pt x="72" y="49"/>
                                  <a:pt x="72" y="49"/>
                                </a:cubicBezTo>
                                <a:lnTo>
                                  <a:pt x="42" y="4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250" y="276"/>
                            <a:ext cx="189" cy="241"/>
                          </a:xfrm>
                          <a:custGeom>
                            <a:avLst/>
                            <a:gdLst>
                              <a:gd name="T0" fmla="*/ 57 w 80"/>
                              <a:gd name="T1" fmla="*/ 99 h 102"/>
                              <a:gd name="T2" fmla="*/ 57 w 80"/>
                              <a:gd name="T3" fmla="*/ 81 h 102"/>
                              <a:gd name="T4" fmla="*/ 57 w 80"/>
                              <a:gd name="T5" fmla="*/ 81 h 102"/>
                              <a:gd name="T6" fmla="*/ 27 w 80"/>
                              <a:gd name="T7" fmla="*/ 102 h 102"/>
                              <a:gd name="T8" fmla="*/ 0 w 80"/>
                              <a:gd name="T9" fmla="*/ 69 h 102"/>
                              <a:gd name="T10" fmla="*/ 0 w 80"/>
                              <a:gd name="T11" fmla="*/ 0 h 102"/>
                              <a:gd name="T12" fmla="*/ 23 w 80"/>
                              <a:gd name="T13" fmla="*/ 0 h 102"/>
                              <a:gd name="T14" fmla="*/ 23 w 80"/>
                              <a:gd name="T15" fmla="*/ 57 h 102"/>
                              <a:gd name="T16" fmla="*/ 27 w 80"/>
                              <a:gd name="T17" fmla="*/ 78 h 102"/>
                              <a:gd name="T18" fmla="*/ 34 w 80"/>
                              <a:gd name="T19" fmla="*/ 80 h 102"/>
                              <a:gd name="T20" fmla="*/ 57 w 80"/>
                              <a:gd name="T21" fmla="*/ 43 h 102"/>
                              <a:gd name="T22" fmla="*/ 57 w 80"/>
                              <a:gd name="T23" fmla="*/ 0 h 102"/>
                              <a:gd name="T24" fmla="*/ 80 w 80"/>
                              <a:gd name="T25" fmla="*/ 0 h 102"/>
                              <a:gd name="T26" fmla="*/ 80 w 80"/>
                              <a:gd name="T27" fmla="*/ 99 h 102"/>
                              <a:gd name="T28" fmla="*/ 57 w 80"/>
                              <a:gd name="T29"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102">
                                <a:moveTo>
                                  <a:pt x="57" y="99"/>
                                </a:moveTo>
                                <a:cubicBezTo>
                                  <a:pt x="57" y="81"/>
                                  <a:pt x="57" y="81"/>
                                  <a:pt x="57" y="81"/>
                                </a:cubicBezTo>
                                <a:cubicBezTo>
                                  <a:pt x="57" y="81"/>
                                  <a:pt x="57" y="81"/>
                                  <a:pt x="57" y="81"/>
                                </a:cubicBezTo>
                                <a:cubicBezTo>
                                  <a:pt x="51" y="93"/>
                                  <a:pt x="41" y="102"/>
                                  <a:pt x="27" y="102"/>
                                </a:cubicBezTo>
                                <a:cubicBezTo>
                                  <a:pt x="8" y="102"/>
                                  <a:pt x="0" y="86"/>
                                  <a:pt x="0" y="69"/>
                                </a:cubicBezTo>
                                <a:cubicBezTo>
                                  <a:pt x="0" y="0"/>
                                  <a:pt x="0" y="0"/>
                                  <a:pt x="0" y="0"/>
                                </a:cubicBezTo>
                                <a:cubicBezTo>
                                  <a:pt x="23" y="0"/>
                                  <a:pt x="23" y="0"/>
                                  <a:pt x="23" y="0"/>
                                </a:cubicBezTo>
                                <a:cubicBezTo>
                                  <a:pt x="23" y="57"/>
                                  <a:pt x="23" y="57"/>
                                  <a:pt x="23" y="57"/>
                                </a:cubicBezTo>
                                <a:cubicBezTo>
                                  <a:pt x="23" y="62"/>
                                  <a:pt x="23" y="74"/>
                                  <a:pt x="27" y="78"/>
                                </a:cubicBezTo>
                                <a:cubicBezTo>
                                  <a:pt x="29" y="80"/>
                                  <a:pt x="31" y="80"/>
                                  <a:pt x="34" y="80"/>
                                </a:cubicBezTo>
                                <a:cubicBezTo>
                                  <a:pt x="50" y="80"/>
                                  <a:pt x="57" y="56"/>
                                  <a:pt x="57" y="43"/>
                                </a:cubicBezTo>
                                <a:cubicBezTo>
                                  <a:pt x="57" y="0"/>
                                  <a:pt x="57" y="0"/>
                                  <a:pt x="57" y="0"/>
                                </a:cubicBezTo>
                                <a:cubicBezTo>
                                  <a:pt x="80" y="0"/>
                                  <a:pt x="80" y="0"/>
                                  <a:pt x="80" y="0"/>
                                </a:cubicBezTo>
                                <a:cubicBezTo>
                                  <a:pt x="80" y="99"/>
                                  <a:pt x="80" y="99"/>
                                  <a:pt x="80" y="99"/>
                                </a:cubicBezTo>
                                <a:lnTo>
                                  <a:pt x="57" y="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474" y="272"/>
                            <a:ext cx="132" cy="238"/>
                          </a:xfrm>
                          <a:custGeom>
                            <a:avLst/>
                            <a:gdLst>
                              <a:gd name="T0" fmla="*/ 23 w 56"/>
                              <a:gd name="T1" fmla="*/ 58 h 101"/>
                              <a:gd name="T2" fmla="*/ 23 w 56"/>
                              <a:gd name="T3" fmla="*/ 101 h 101"/>
                              <a:gd name="T4" fmla="*/ 0 w 56"/>
                              <a:gd name="T5" fmla="*/ 101 h 101"/>
                              <a:gd name="T6" fmla="*/ 0 w 56"/>
                              <a:gd name="T7" fmla="*/ 2 h 101"/>
                              <a:gd name="T8" fmla="*/ 23 w 56"/>
                              <a:gd name="T9" fmla="*/ 2 h 101"/>
                              <a:gd name="T10" fmla="*/ 23 w 56"/>
                              <a:gd name="T11" fmla="*/ 20 h 101"/>
                              <a:gd name="T12" fmla="*/ 24 w 56"/>
                              <a:gd name="T13" fmla="*/ 20 h 101"/>
                              <a:gd name="T14" fmla="*/ 56 w 56"/>
                              <a:gd name="T15" fmla="*/ 0 h 101"/>
                              <a:gd name="T16" fmla="*/ 56 w 56"/>
                              <a:gd name="T17" fmla="*/ 24 h 101"/>
                              <a:gd name="T18" fmla="*/ 23 w 56"/>
                              <a:gd name="T19" fmla="*/ 5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101">
                                <a:moveTo>
                                  <a:pt x="23" y="58"/>
                                </a:moveTo>
                                <a:cubicBezTo>
                                  <a:pt x="23" y="101"/>
                                  <a:pt x="23" y="101"/>
                                  <a:pt x="23" y="101"/>
                                </a:cubicBezTo>
                                <a:cubicBezTo>
                                  <a:pt x="0" y="101"/>
                                  <a:pt x="0" y="101"/>
                                  <a:pt x="0" y="101"/>
                                </a:cubicBezTo>
                                <a:cubicBezTo>
                                  <a:pt x="0" y="2"/>
                                  <a:pt x="0" y="2"/>
                                  <a:pt x="0" y="2"/>
                                </a:cubicBezTo>
                                <a:cubicBezTo>
                                  <a:pt x="23" y="2"/>
                                  <a:pt x="23" y="2"/>
                                  <a:pt x="23" y="2"/>
                                </a:cubicBezTo>
                                <a:cubicBezTo>
                                  <a:pt x="23" y="20"/>
                                  <a:pt x="23" y="20"/>
                                  <a:pt x="23" y="20"/>
                                </a:cubicBezTo>
                                <a:cubicBezTo>
                                  <a:pt x="24" y="20"/>
                                  <a:pt x="24" y="20"/>
                                  <a:pt x="24" y="20"/>
                                </a:cubicBezTo>
                                <a:cubicBezTo>
                                  <a:pt x="31" y="6"/>
                                  <a:pt x="39" y="0"/>
                                  <a:pt x="56" y="0"/>
                                </a:cubicBezTo>
                                <a:cubicBezTo>
                                  <a:pt x="56" y="24"/>
                                  <a:pt x="56" y="24"/>
                                  <a:pt x="56" y="24"/>
                                </a:cubicBezTo>
                                <a:cubicBezTo>
                                  <a:pt x="32" y="24"/>
                                  <a:pt x="23" y="34"/>
                                  <a:pt x="23" y="58"/>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1618" y="272"/>
                            <a:ext cx="189" cy="245"/>
                          </a:xfrm>
                          <a:custGeom>
                            <a:avLst/>
                            <a:gdLst>
                              <a:gd name="T0" fmla="*/ 58 w 80"/>
                              <a:gd name="T1" fmla="*/ 32 h 104"/>
                              <a:gd name="T2" fmla="*/ 22 w 80"/>
                              <a:gd name="T3" fmla="*/ 32 h 104"/>
                              <a:gd name="T4" fmla="*/ 41 w 80"/>
                              <a:gd name="T5" fmla="*/ 14 h 104"/>
                              <a:gd name="T6" fmla="*/ 58 w 80"/>
                              <a:gd name="T7" fmla="*/ 32 h 104"/>
                              <a:gd name="T8" fmla="*/ 80 w 80"/>
                              <a:gd name="T9" fmla="*/ 46 h 104"/>
                              <a:gd name="T10" fmla="*/ 80 w 80"/>
                              <a:gd name="T11" fmla="*/ 40 h 104"/>
                              <a:gd name="T12" fmla="*/ 42 w 80"/>
                              <a:gd name="T13" fmla="*/ 0 h 104"/>
                              <a:gd name="T14" fmla="*/ 0 w 80"/>
                              <a:gd name="T15" fmla="*/ 46 h 104"/>
                              <a:gd name="T16" fmla="*/ 50 w 80"/>
                              <a:gd name="T17" fmla="*/ 104 h 104"/>
                              <a:gd name="T18" fmla="*/ 78 w 80"/>
                              <a:gd name="T19" fmla="*/ 100 h 104"/>
                              <a:gd name="T20" fmla="*/ 78 w 80"/>
                              <a:gd name="T21" fmla="*/ 84 h 104"/>
                              <a:gd name="T22" fmla="*/ 59 w 80"/>
                              <a:gd name="T23" fmla="*/ 87 h 104"/>
                              <a:gd name="T24" fmla="*/ 21 w 80"/>
                              <a:gd name="T25" fmla="*/ 46 h 104"/>
                              <a:gd name="T26" fmla="*/ 80 w 80"/>
                              <a:gd name="T27" fmla="*/ 4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0" h="104">
                                <a:moveTo>
                                  <a:pt x="58" y="32"/>
                                </a:moveTo>
                                <a:cubicBezTo>
                                  <a:pt x="22" y="32"/>
                                  <a:pt x="22" y="32"/>
                                  <a:pt x="22" y="32"/>
                                </a:cubicBezTo>
                                <a:cubicBezTo>
                                  <a:pt x="23" y="22"/>
                                  <a:pt x="30" y="14"/>
                                  <a:pt x="41" y="14"/>
                                </a:cubicBezTo>
                                <a:cubicBezTo>
                                  <a:pt x="51" y="14"/>
                                  <a:pt x="58" y="21"/>
                                  <a:pt x="58" y="32"/>
                                </a:cubicBezTo>
                                <a:close/>
                                <a:moveTo>
                                  <a:pt x="80" y="46"/>
                                </a:moveTo>
                                <a:cubicBezTo>
                                  <a:pt x="80" y="40"/>
                                  <a:pt x="80" y="40"/>
                                  <a:pt x="80" y="40"/>
                                </a:cubicBezTo>
                                <a:cubicBezTo>
                                  <a:pt x="80" y="16"/>
                                  <a:pt x="68" y="0"/>
                                  <a:pt x="42" y="0"/>
                                </a:cubicBezTo>
                                <a:cubicBezTo>
                                  <a:pt x="13" y="0"/>
                                  <a:pt x="0" y="18"/>
                                  <a:pt x="0" y="46"/>
                                </a:cubicBezTo>
                                <a:cubicBezTo>
                                  <a:pt x="0" y="79"/>
                                  <a:pt x="14" y="104"/>
                                  <a:pt x="50" y="104"/>
                                </a:cubicBezTo>
                                <a:cubicBezTo>
                                  <a:pt x="59" y="104"/>
                                  <a:pt x="69" y="103"/>
                                  <a:pt x="78" y="100"/>
                                </a:cubicBezTo>
                                <a:cubicBezTo>
                                  <a:pt x="78" y="84"/>
                                  <a:pt x="78" y="84"/>
                                  <a:pt x="78" y="84"/>
                                </a:cubicBezTo>
                                <a:cubicBezTo>
                                  <a:pt x="72" y="86"/>
                                  <a:pt x="65" y="87"/>
                                  <a:pt x="59" y="87"/>
                                </a:cubicBezTo>
                                <a:cubicBezTo>
                                  <a:pt x="36" y="87"/>
                                  <a:pt x="21" y="67"/>
                                  <a:pt x="21" y="46"/>
                                </a:cubicBezTo>
                                <a:lnTo>
                                  <a:pt x="80" y="4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56" y="0"/>
                            <a:ext cx="170" cy="175"/>
                          </a:xfrm>
                          <a:custGeom>
                            <a:avLst/>
                            <a:gdLst>
                              <a:gd name="T0" fmla="*/ 0 w 72"/>
                              <a:gd name="T1" fmla="*/ 0 h 74"/>
                              <a:gd name="T2" fmla="*/ 0 w 72"/>
                              <a:gd name="T3" fmla="*/ 2 h 74"/>
                              <a:gd name="T4" fmla="*/ 0 w 72"/>
                              <a:gd name="T5" fmla="*/ 16 h 74"/>
                              <a:gd name="T6" fmla="*/ 53 w 72"/>
                              <a:gd name="T7" fmla="*/ 37 h 74"/>
                              <a:gd name="T8" fmla="*/ 0 w 72"/>
                              <a:gd name="T9" fmla="*/ 57 h 74"/>
                              <a:gd name="T10" fmla="*/ 0 w 72"/>
                              <a:gd name="T11" fmla="*/ 74 h 74"/>
                              <a:gd name="T12" fmla="*/ 72 w 72"/>
                              <a:gd name="T13" fmla="*/ 44 h 74"/>
                              <a:gd name="T14" fmla="*/ 72 w 72"/>
                              <a:gd name="T15" fmla="*/ 29 h 74"/>
                              <a:gd name="T16" fmla="*/ 0 w 72"/>
                              <a:gd name="T1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74">
                                <a:moveTo>
                                  <a:pt x="0" y="0"/>
                                </a:moveTo>
                                <a:cubicBezTo>
                                  <a:pt x="0" y="2"/>
                                  <a:pt x="0" y="2"/>
                                  <a:pt x="0" y="2"/>
                                </a:cubicBezTo>
                                <a:cubicBezTo>
                                  <a:pt x="0" y="16"/>
                                  <a:pt x="0" y="16"/>
                                  <a:pt x="0" y="16"/>
                                </a:cubicBezTo>
                                <a:cubicBezTo>
                                  <a:pt x="0" y="16"/>
                                  <a:pt x="46" y="34"/>
                                  <a:pt x="53" y="37"/>
                                </a:cubicBezTo>
                                <a:cubicBezTo>
                                  <a:pt x="46" y="40"/>
                                  <a:pt x="0" y="57"/>
                                  <a:pt x="0" y="57"/>
                                </a:cubicBezTo>
                                <a:cubicBezTo>
                                  <a:pt x="0" y="74"/>
                                  <a:pt x="0" y="74"/>
                                  <a:pt x="0" y="74"/>
                                </a:cubicBezTo>
                                <a:cubicBezTo>
                                  <a:pt x="72" y="44"/>
                                  <a:pt x="72" y="44"/>
                                  <a:pt x="72" y="44"/>
                                </a:cubicBezTo>
                                <a:cubicBezTo>
                                  <a:pt x="72" y="29"/>
                                  <a:pt x="72" y="29"/>
                                  <a:pt x="72" y="29"/>
                                </a:cubicBezTo>
                                <a:lnTo>
                                  <a:pt x="0" y="0"/>
                                </a:lnTo>
                                <a:close/>
                              </a:path>
                            </a:pathLst>
                          </a:custGeom>
                          <a:solidFill>
                            <a:srgbClr val="AA113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2B28C1" id="Group 132" o:spid="_x0000_s1026" style="position:absolute;margin-left:36pt;margin-top:36pt;width:136.05pt;height:39.7pt;z-index:-251656192;mso-position-horizontal-relative:page;mso-position-vertical-relative:page;mso-width-relative:margin;mso-height-relative:margin" coordsize="1807,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">
                <v:rect id="AutoShape 131" o:spid="_x0000_s1027" style="position:absolute;width:1807;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o:lock v:ext="edit" aspectratio="t" text="t"/>
                </v:rect>
                <v:shape id="Freeform 21" o:spid="_x0000_s1028" style="position:absolute;top:272;width:184;height:245;visibility:visible;mso-wrap-style:square;v-text-anchor:top" coordsize="7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SdsQA&#10;AADbAAAADwAAAGRycy9kb3ducmV2LnhtbESPQWvCQBSE70L/w/IKvdWNKVSJriKCIBQFNaLeXrOv&#10;SXD3bchuNf33rlDwOMzMN8xk1lkjrtT62rGCQT8BQVw4XXOpIN8v30cgfEDWaByTgj/yMJu+9CaY&#10;aXfjLV13oRQRwj5DBVUITSalLyqy6PuuIY7ej2sthijbUuoWbxFujUyT5FNarDkuVNjQoqLisvu1&#10;CtZDczosNh9f2yMtzTldfbuch0q9vXbzMYhAXXiG/9srrSAdwON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knbEAAAA2wAAAA8AAAAAAAAAAAAAAAAAmAIAAGRycy9k&#10;b3ducmV2LnhtbFBLBQYAAAAABAAEAPUAAACJAwAAAAA=&#10;" path="m56,57v,13,-5,30,-21,30c28,87,23,83,23,75,23,60,45,57,56,57xm78,101v,-70,,-70,,-70c78,7,63,,42,,21,,4,8,4,31v23,,23,,23,c27,21,32,16,42,16v11,,14,8,14,18c56,44,56,44,56,44,33,45,,48,,78v,16,14,26,30,26c41,104,51,100,56,90v,,,,,c56,101,56,101,56,101r22,xe" stroked="f">
                  <v:path arrowok="t" o:connecttype="custom" o:connectlocs="132,134;83,205;54,177;132,134;184,238;184,73;99,0;9,73;64,73;99,38;132,80;132,104;0,184;71,245;132,212;132,212;132,238;184,238" o:connectangles="0,0,0,0,0,0,0,0,0,0,0,0,0,0,0,0,0,0"/>
                  <o:lock v:ext="edit" verticies="t"/>
                </v:shape>
                <v:shape id="Freeform 22" o:spid="_x0000_s1029" style="position:absolute;left:208;top:272;width:198;height:245;visibility:visible;mso-wrap-style:square;v-text-anchor:top" coordsize="8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d8IA&#10;AADbAAAADwAAAGRycy9kb3ducmV2LnhtbESPT4vCMBTE74LfITzBm6b2INJtFBGE3YPg312Pj+Zt&#10;W2xeShNr9ttvBMHjMDO/YfJVMI3oqXO1ZQWzaQKCuLC65lLB+bSdLEA4j6yxsUwK/sjBajkc5Jhp&#10;++AD9Udfighhl6GCyvs2k9IVFRl0U9sSR+/XdgZ9lF0pdYePCDeNTJNkLg3WHBcqbGlTUXE73o2C&#10;YKlf66/rfd/sfr4v113YY3FQajwK6w8QnoJ/h1/tT60gT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EkF3wgAAANsAAAAPAAAAAAAAAAAAAAAAAJgCAABkcnMvZG93&#10;bnJldi54bWxQSwUGAAAAAAQABAD1AAAAhwMAAAAA&#10;" path="m59,36c59,26,56,16,44,16,29,16,25,31,25,43v,25,15,44,41,44c72,87,77,87,83,85v,14,,14,,14c73,102,63,104,54,104,18,104,,82,,47,,18,16,,46,,70,,84,11,84,36r-25,xe" stroked="f">
                  <v:path arrowok="t" o:connecttype="custom" o:connectlocs="139,85;104,38;59,101;156,205;196,200;196,233;127,245;0,111;108,0;198,85;139,85" o:connectangles="0,0,0,0,0,0,0,0,0,0,0"/>
                </v:shape>
                <v:shape id="Freeform 23" o:spid="_x0000_s1030" style="position:absolute;left:418;top:272;width:199;height:245;visibility:visible;mso-wrap-style:square;v-text-anchor:top" coordsize="8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k7MQA&#10;AADbAAAADwAAAGRycy9kb3ducmV2LnhtbESPT2vCQBTE74LfYXmF3nRTC0Wiq4gg6CEQtX88PrLP&#10;JJh9G7KbZPvtu4VCj8PM/IZZb4NpxECdqy0reJknIIgLq2suFbxfD7MlCOeRNTaWScE3OdhuppM1&#10;ptqOfKbh4ksRIexSVFB536ZSuqIig25uW+Lo3W1n0EfZlVJ3OEa4aeQiSd6kwZrjQoUt7SsqHpfe&#10;KAiWhp0+3fq8yb4+P25ZyLE4K/X8FHYrEJ6C/w//tY9aweIV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e5OzEAAAA2wAAAA8AAAAAAAAAAAAAAAAAmAIAAGRycy9k&#10;b3ducmV2LnhtbFBLBQYAAAAABAAEAPUAAACJAwAAAAA=&#10;" path="m59,36c59,26,56,16,44,16,29,16,25,31,25,43v,25,15,44,41,44c72,87,77,87,83,85v,14,,14,,14c73,102,64,104,54,104,18,104,,82,,47,,18,16,,46,,70,,84,11,84,36r-25,xe" stroked="f">
                  <v:path arrowok="t" o:connecttype="custom" o:connectlocs="140,85;104,38;59,101;156,205;197,200;197,233;128,245;0,111;109,0;199,85;140,85" o:connectangles="0,0,0,0,0,0,0,0,0,0,0"/>
                </v:shape>
                <v:shape id="Freeform 24" o:spid="_x0000_s1031" style="position:absolute;left:635;top:272;width:189;height:245;visibility:visible;mso-wrap-style:square;v-text-anchor:top" coordsize="8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vsIA&#10;AADbAAAADwAAAGRycy9kb3ducmV2LnhtbESPS4sCMRCE7wv+h9DC3taMIsMyGkXEXbytbzw2k54H&#10;TjrjJOrorzfCgseiqr6ixtPWVOJKjSstK+j3IhDEqdUl5wp225+vbxDOI2usLJOCOzmYTjofY0y0&#10;vfGarhufiwBhl6CCwvs6kdKlBRl0PVsTBy+zjUEfZJNL3eAtwE0lB1EUS4Mlh4UCa5oXlJ42F6Pg&#10;92+XHR77VeyO5eJEjs/ZEmOlPrvtbATCU+vf4f/2UisYDOH1JfwA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0a+wgAAANsAAAAPAAAAAAAAAAAAAAAAAJgCAABkcnMvZG93&#10;bnJldi54bWxQSwUGAAAAAAQABAD1AAAAhwMAAAAA&#10;" path="m58,32v-36,,-36,,-36,c23,22,31,14,41,14v10,,17,7,17,18xm80,46v,-6,,-6,,-6c80,16,68,,42,,13,,,18,,46v,33,14,58,50,58c59,104,69,103,78,100v,-16,,-16,,-16c72,86,65,87,59,87,36,87,21,67,21,46r59,xe" stroked="f">
                  <v:path arrowok="t" o:connecttype="custom" o:connectlocs="137,75;52,75;97,33;137,75;189,108;189,94;99,0;0,108;118,245;184,236;184,198;139,205;50,108;189,108" o:connectangles="0,0,0,0,0,0,0,0,0,0,0,0,0,0"/>
                  <o:lock v:ext="edit" verticies="t"/>
                </v:shape>
                <v:shape id="Freeform 25" o:spid="_x0000_s1032" style="position:absolute;left:853;top:272;width:189;height:238;visibility:visible;mso-wrap-style:square;v-text-anchor:top" coordsize="8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zScQA&#10;AADbAAAADwAAAGRycy9kb3ducmV2LnhtbESP3WoCMRSE7wt9h3AK3tWkYkW2m5VSK6ggRdt6fdic&#10;/aGbk2UT3e3bG0HwcpiZb5h0MdhGnKnztWMNL2MFgjh3puZSw8/36nkOwgdkg41j0vBPHhbZ40OK&#10;iXE97+l8CKWIEPYJaqhCaBMpfV6RRT92LXH0CtdZDFF2pTQd9hFuGzlRaiYt1hwXKmzpo6L873Cy&#10;GvrfJX0V8+VRFbuj3JRb1U73n1qPnob3NxCBhnAP39pro2HyC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CM0nEAAAA2wAAAA8AAAAAAAAAAAAAAAAAmAIAAGRycy9k&#10;b3ducmV2LnhtbFBLBQYAAAAABAAEAPUAAACJAwAAAAA=&#10;" path="m57,101v,-56,,-56,,-56c57,40,57,27,53,23,52,22,49,21,47,21,30,21,23,45,23,58v,43,,43,,43c,101,,101,,101,,2,,2,,2v23,,23,,23,c23,20,23,20,23,20v1,,1,,1,c29,8,39,,53,,72,,80,15,80,32v,69,,69,,69l57,101xe" stroked="f">
                  <v:path arrowok="t" o:connecttype="custom" o:connectlocs="135,238;135,106;125,54;111,49;54,137;54,238;0,238;0,5;54,5;54,47;57,47;125,0;189,75;189,238;135,238" o:connectangles="0,0,0,0,0,0,0,0,0,0,0,0,0,0,0"/>
                </v:shape>
                <v:shape id="Freeform 26" o:spid="_x0000_s1033" style="position:absolute;left:1056;top:198;width:170;height:319;visibility:visible;mso-wrap-style:square;v-text-anchor:top" coordsize="7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pUsQA&#10;AADbAAAADwAAAGRycy9kb3ducmV2LnhtbESPzWvCQBTE74X+D8sreKubekgluooGCiJeGj/Oz+wz&#10;CWbfxuzmw/++Wyj0OMzMb5jlejS16Kl1lWUFH9MIBHFudcWFgtPx630OwnlkjbVlUvAkB+vV68sS&#10;E20H/qY+84UIEHYJKii9bxIpXV6SQTe1DXHwbrY16INsC6lbHALc1HIWRbE0WHFYKLGhtKT8nnVG&#10;QZVml9Ttrpf9I912n/XhrK+Ps1KTt3GzAOFp9P/hv/ZOK5j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4qVLEAAAA2wAAAA8AAAAAAAAAAAAAAAAAmAIAAGRycy9k&#10;b3ducmV2LnhtbFBLBQYAAAAABAAEAPUAAACJAwAAAAA=&#10;" path="m42,49v,47,,47,,47c42,108,44,118,58,118v4,,7,,11,-1c69,133,69,133,69,133v-6,1,-13,2,-19,2c30,135,19,128,19,107v,-58,,-58,,-58c,49,,49,,49,,33,,33,,33v19,,19,,19,c19,9,19,9,19,9,42,,42,,42,v,33,,33,,33c72,33,72,33,72,33v,16,,16,,16l42,49xe" stroked="f">
                  <v:path arrowok="t" o:connecttype="custom" o:connectlocs="99,116;99,227;137,279;163,276;163,314;118,319;45,253;45,116;0,116;0,78;45,78;45,21;99,0;99,78;170,78;170,116;99,116" o:connectangles="0,0,0,0,0,0,0,0,0,0,0,0,0,0,0,0,0"/>
                </v:shape>
                <v:shape id="Freeform 27" o:spid="_x0000_s1034" style="position:absolute;left:1250;top:276;width:189;height:241;visibility:visible;mso-wrap-style:square;v-text-anchor:top" coordsize="8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6YpsEA&#10;AADbAAAADwAAAGRycy9kb3ducmV2LnhtbESPT4vCMBTE74LfITzBi2iqgko1igirwp78e342z7bY&#10;vHSbWLvffrMgeBxm5jfMYtWYQtRUudyyguEgAkGcWJ1zquB8+urPQDiPrLGwTAp+ycFq2W4tMNb2&#10;xQeqjz4VAcIuRgWZ92UspUsyMugGtiQO3t1WBn2QVSp1ha8AN4UcRdFEGsw5LGRY0iaj5HF8GgW3&#10;ZLy13/V1M2S6XyZT3aOfHSnV7TTrOQhPjf+E3+29VjCawv+X8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umKbBAAAA2wAAAA8AAAAAAAAAAAAAAAAAmAIAAGRycy9kb3du&#10;cmV2LnhtbFBLBQYAAAAABAAEAPUAAACGAwAAAAA=&#10;" path="m57,99v,-18,,-18,,-18c57,81,57,81,57,81,51,93,41,102,27,102,8,102,,86,,69,,,,,,,23,,23,,23,v,57,,57,,57c23,62,23,74,27,78v2,2,4,2,7,2c50,80,57,56,57,43,57,,57,,57,,80,,80,,80,v,99,,99,,99l57,99xe" stroked="f">
                  <v:path arrowok="t" o:connecttype="custom" o:connectlocs="135,234;135,191;135,191;64,241;0,163;0,0;54,0;54,135;64,184;80,189;135,102;135,0;189,0;189,234;135,234" o:connectangles="0,0,0,0,0,0,0,0,0,0,0,0,0,0,0"/>
                </v:shape>
                <v:shape id="Freeform 28" o:spid="_x0000_s1035" style="position:absolute;left:1474;top:272;width:132;height:238;visibility:visible;mso-wrap-style:square;v-text-anchor:top" coordsize="5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pp8EA&#10;AADbAAAADwAAAGRycy9kb3ducmV2LnhtbERPzYrCMBC+C75DGMGbpnpw12qUIigLWwSrDzA2Y1tt&#10;JrXJanef3hwWPH58/8t1Z2rxoNZVlhVMxhEI4tzqigsFp+N29AnCeWSNtWVS8EsO1qt+b4mxtk8+&#10;0CPzhQgh7GJUUHrfxFK6vCSDbmwb4sBdbGvQB9gWUrf4DOGmltMomkmDFYeGEhvalJTfsh+j4Du5&#10;nefVfkdpmm522d1ck4/Dn1LDQZcsQHjq/Fv87/7SCqZhbPg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I6afBAAAA2wAAAA8AAAAAAAAAAAAAAAAAmAIAAGRycy9kb3du&#10;cmV2LnhtbFBLBQYAAAAABAAEAPUAAACGAwAAAAA=&#10;" path="m23,58v,43,,43,,43c,101,,101,,101,,2,,2,,2v23,,23,,23,c23,20,23,20,23,20v1,,1,,1,c31,6,39,,56,v,24,,24,,24c32,24,23,34,23,58xe" stroked="f">
                  <v:path arrowok="t" o:connecttype="custom" o:connectlocs="54,137;54,238;0,238;0,5;54,5;54,47;57,47;132,0;132,57;54,137" o:connectangles="0,0,0,0,0,0,0,0,0,0"/>
                </v:shape>
                <v:shape id="Freeform 29" o:spid="_x0000_s1036" style="position:absolute;left:1618;top:272;width:189;height:245;visibility:visible;mso-wrap-style:square;v-text-anchor:top" coordsize="8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LpIMMA&#10;AADbAAAADwAAAGRycy9kb3ducmV2LnhtbESPS4sCMRCE74L/IbTgTTN6GHZHo4ioeHPXFx6bSc8D&#10;J51xEnXcX79ZWPBYVNVX1HTemko8qHGlZQWjYQSCOLW65FzB8bAefIBwHlljZZkUvMjBfNbtTDHR&#10;9snf9Nj7XAQIuwQVFN7XiZQuLcigG9qaOHiZbQz6IJtc6gafAW4qOY6iWBosOSwUWNOyoPS6vxsF&#10;m90xO/+cvmJ3KVdXcnzLthgr1e+1iwkIT61/h//bW61g/Al/X8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LpIMMAAADbAAAADwAAAAAAAAAAAAAAAACYAgAAZHJzL2Rv&#10;d25yZXYueG1sUEsFBgAAAAAEAAQA9QAAAIgDAAAAAA==&#10;" path="m58,32v-36,,-36,,-36,c23,22,30,14,41,14v10,,17,7,17,18xm80,46v,-6,,-6,,-6c80,16,68,,42,,13,,,18,,46v,33,14,58,50,58c59,104,69,103,78,100v,-16,,-16,,-16c72,86,65,87,59,87,36,87,21,67,21,46r59,xe" stroked="f">
                  <v:path arrowok="t" o:connecttype="custom" o:connectlocs="137,75;52,75;97,33;137,75;189,108;189,94;99,0;0,108;118,245;184,236;184,198;139,205;50,108;189,108" o:connectangles="0,0,0,0,0,0,0,0,0,0,0,0,0,0"/>
                  <o:lock v:ext="edit" verticies="t"/>
                </v:shape>
                <v:shape id="Freeform 30" o:spid="_x0000_s1037" style="position:absolute;left:1056;width:170;height:175;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IksAA&#10;AADbAAAADwAAAGRycy9kb3ducmV2LnhtbERPyWrDMBC9B/oPYgq9JVIa6jpOZBMKgR5bJ9Dr1Jra&#10;JtbIWIqXv68OhR4fbz8Ws+3ESINvHWvYbhQI4sqZlmsN18t5nYLwAdlg55g0LOShyB9WR8yMm/iT&#10;xjLUIoawz1BDE0KfSemrhiz6jeuJI/fjBoshwqGWZsAphttOPiuVSIstx4YGe3prqLqVd6tBld93&#10;475csiz77curSj/KZH/S+ulxPh1ABJrDv/jP/W407OL6+C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XIksAAAADbAAAADwAAAAAAAAAAAAAAAACYAgAAZHJzL2Rvd25y&#10;ZXYueG1sUEsFBgAAAAAEAAQA9QAAAIUDAAAAAA==&#10;" path="m,c,2,,2,,2,,16,,16,,16v,,46,18,53,21c46,40,,57,,57,,74,,74,,74,72,44,72,44,72,44v,-15,,-15,,-15l,xe" fillcolor="#a13" stroked="f">
                  <v:path arrowok="t" o:connecttype="custom" o:connectlocs="0,0;0,5;0,38;125,88;0,135;0,175;170,104;170,69;0,0" o:connectangles="0,0,0,0,0,0,0,0,0"/>
                </v:shape>
                <w10:wrap anchorx="page" anchory="page"/>
              </v:group>
            </w:pict>
          </mc:Fallback>
        </mc:AlternateContent>
      </w:r>
    </w:p>
    <w:p w:rsidR="0088137C" w:rsidRDefault="00EA00E7" w:rsidP="0088137C">
      <w:pPr>
        <w:ind w:right="1189"/>
      </w:pPr>
      <w:r w:rsidRPr="00CB1DF0">
        <w:rPr>
          <w:noProof/>
        </w:rPr>
        <mc:AlternateContent>
          <mc:Choice Requires="wpg">
            <w:drawing>
              <wp:anchor distT="0" distB="0" distL="114300" distR="114300" simplePos="0" relativeHeight="251661312" behindDoc="0" locked="0" layoutInCell="1" allowOverlap="1" wp14:anchorId="71C3F179" wp14:editId="0513B0BD">
                <wp:simplePos x="0" y="0"/>
                <wp:positionH relativeFrom="page">
                  <wp:posOffset>3811270</wp:posOffset>
                </wp:positionH>
                <wp:positionV relativeFrom="page">
                  <wp:posOffset>844550</wp:posOffset>
                </wp:positionV>
                <wp:extent cx="3520440" cy="161925"/>
                <wp:effectExtent l="0" t="0" r="10160" b="0"/>
                <wp:wrapNone/>
                <wp:docPr id="31" name="Group 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20440" cy="161925"/>
                          <a:chOff x="-2" y="0"/>
                          <a:chExt cx="3673" cy="170"/>
                        </a:xfrm>
                      </wpg:grpSpPr>
                      <wps:wsp>
                        <wps:cNvPr id="32" name="AutoShape 57"/>
                        <wps:cNvSpPr>
                          <a:spLocks noChangeAspect="1" noChangeArrowheads="1" noTextEdit="1"/>
                        </wps:cNvSpPr>
                        <wps:spPr bwMode="auto">
                          <a:xfrm>
                            <a:off x="0" y="0"/>
                            <a:ext cx="3671" cy="1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2" y="9"/>
                            <a:ext cx="73" cy="123"/>
                          </a:xfrm>
                          <a:custGeom>
                            <a:avLst/>
                            <a:gdLst>
                              <a:gd name="T0" fmla="*/ 1 w 31"/>
                              <a:gd name="T1" fmla="*/ 45 h 52"/>
                              <a:gd name="T2" fmla="*/ 13 w 31"/>
                              <a:gd name="T3" fmla="*/ 48 h 52"/>
                              <a:gd name="T4" fmla="*/ 24 w 31"/>
                              <a:gd name="T5" fmla="*/ 39 h 52"/>
                              <a:gd name="T6" fmla="*/ 16 w 31"/>
                              <a:gd name="T7" fmla="*/ 29 h 52"/>
                              <a:gd name="T8" fmla="*/ 11 w 31"/>
                              <a:gd name="T9" fmla="*/ 26 h 52"/>
                              <a:gd name="T10" fmla="*/ 0 w 31"/>
                              <a:gd name="T11" fmla="*/ 13 h 52"/>
                              <a:gd name="T12" fmla="*/ 17 w 31"/>
                              <a:gd name="T13" fmla="*/ 0 h 52"/>
                              <a:gd name="T14" fmla="*/ 27 w 31"/>
                              <a:gd name="T15" fmla="*/ 1 h 52"/>
                              <a:gd name="T16" fmla="*/ 27 w 31"/>
                              <a:gd name="T17" fmla="*/ 7 h 52"/>
                              <a:gd name="T18" fmla="*/ 16 w 31"/>
                              <a:gd name="T19" fmla="*/ 5 h 52"/>
                              <a:gd name="T20" fmla="*/ 7 w 31"/>
                              <a:gd name="T21" fmla="*/ 12 h 52"/>
                              <a:gd name="T22" fmla="*/ 15 w 31"/>
                              <a:gd name="T23" fmla="*/ 21 h 52"/>
                              <a:gd name="T24" fmla="*/ 20 w 31"/>
                              <a:gd name="T25" fmla="*/ 24 h 52"/>
                              <a:gd name="T26" fmla="*/ 31 w 31"/>
                              <a:gd name="T27" fmla="*/ 38 h 52"/>
                              <a:gd name="T28" fmla="*/ 13 w 31"/>
                              <a:gd name="T29" fmla="*/ 52 h 52"/>
                              <a:gd name="T30" fmla="*/ 1 w 31"/>
                              <a:gd name="T31" fmla="*/ 51 h 52"/>
                              <a:gd name="T32" fmla="*/ 1 w 31"/>
                              <a:gd name="T33" fmla="*/ 4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 h="52">
                                <a:moveTo>
                                  <a:pt x="1" y="45"/>
                                </a:moveTo>
                                <a:cubicBezTo>
                                  <a:pt x="5" y="47"/>
                                  <a:pt x="9" y="48"/>
                                  <a:pt x="13" y="48"/>
                                </a:cubicBezTo>
                                <a:cubicBezTo>
                                  <a:pt x="19" y="48"/>
                                  <a:pt x="24" y="45"/>
                                  <a:pt x="24" y="39"/>
                                </a:cubicBezTo>
                                <a:cubicBezTo>
                                  <a:pt x="24" y="33"/>
                                  <a:pt x="20" y="31"/>
                                  <a:pt x="16" y="29"/>
                                </a:cubicBezTo>
                                <a:cubicBezTo>
                                  <a:pt x="11" y="26"/>
                                  <a:pt x="11" y="26"/>
                                  <a:pt x="11" y="26"/>
                                </a:cubicBezTo>
                                <a:cubicBezTo>
                                  <a:pt x="6" y="23"/>
                                  <a:pt x="0" y="20"/>
                                  <a:pt x="0" y="13"/>
                                </a:cubicBezTo>
                                <a:cubicBezTo>
                                  <a:pt x="0" y="3"/>
                                  <a:pt x="8" y="0"/>
                                  <a:pt x="17" y="0"/>
                                </a:cubicBezTo>
                                <a:cubicBezTo>
                                  <a:pt x="20" y="0"/>
                                  <a:pt x="24" y="0"/>
                                  <a:pt x="27" y="1"/>
                                </a:cubicBezTo>
                                <a:cubicBezTo>
                                  <a:pt x="27" y="7"/>
                                  <a:pt x="27" y="7"/>
                                  <a:pt x="27" y="7"/>
                                </a:cubicBezTo>
                                <a:cubicBezTo>
                                  <a:pt x="24" y="5"/>
                                  <a:pt x="20" y="5"/>
                                  <a:pt x="16" y="5"/>
                                </a:cubicBezTo>
                                <a:cubicBezTo>
                                  <a:pt x="11" y="5"/>
                                  <a:pt x="7" y="7"/>
                                  <a:pt x="7" y="12"/>
                                </a:cubicBezTo>
                                <a:cubicBezTo>
                                  <a:pt x="7" y="17"/>
                                  <a:pt x="12" y="19"/>
                                  <a:pt x="15" y="21"/>
                                </a:cubicBezTo>
                                <a:cubicBezTo>
                                  <a:pt x="20" y="24"/>
                                  <a:pt x="20" y="24"/>
                                  <a:pt x="20" y="24"/>
                                </a:cubicBezTo>
                                <a:cubicBezTo>
                                  <a:pt x="26" y="27"/>
                                  <a:pt x="31" y="30"/>
                                  <a:pt x="31" y="38"/>
                                </a:cubicBezTo>
                                <a:cubicBezTo>
                                  <a:pt x="31" y="49"/>
                                  <a:pt x="22" y="52"/>
                                  <a:pt x="13" y="52"/>
                                </a:cubicBezTo>
                                <a:cubicBezTo>
                                  <a:pt x="9" y="52"/>
                                  <a:pt x="5" y="52"/>
                                  <a:pt x="1" y="51"/>
                                </a:cubicBezTo>
                                <a:lnTo>
                                  <a:pt x="1" y="45"/>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80" y="21"/>
                            <a:ext cx="48" cy="111"/>
                          </a:xfrm>
                          <a:custGeom>
                            <a:avLst/>
                            <a:gdLst>
                              <a:gd name="T0" fmla="*/ 20 w 20"/>
                              <a:gd name="T1" fmla="*/ 47 h 47"/>
                              <a:gd name="T2" fmla="*/ 15 w 20"/>
                              <a:gd name="T3" fmla="*/ 47 h 47"/>
                              <a:gd name="T4" fmla="*/ 6 w 20"/>
                              <a:gd name="T5" fmla="*/ 38 h 47"/>
                              <a:gd name="T6" fmla="*/ 6 w 20"/>
                              <a:gd name="T7" fmla="*/ 16 h 47"/>
                              <a:gd name="T8" fmla="*/ 0 w 20"/>
                              <a:gd name="T9" fmla="*/ 16 h 47"/>
                              <a:gd name="T10" fmla="*/ 0 w 20"/>
                              <a:gd name="T11" fmla="*/ 11 h 47"/>
                              <a:gd name="T12" fmla="*/ 6 w 20"/>
                              <a:gd name="T13" fmla="*/ 11 h 47"/>
                              <a:gd name="T14" fmla="*/ 6 w 20"/>
                              <a:gd name="T15" fmla="*/ 3 h 47"/>
                              <a:gd name="T16" fmla="*/ 11 w 20"/>
                              <a:gd name="T17" fmla="*/ 0 h 47"/>
                              <a:gd name="T18" fmla="*/ 11 w 20"/>
                              <a:gd name="T19" fmla="*/ 11 h 47"/>
                              <a:gd name="T20" fmla="*/ 20 w 20"/>
                              <a:gd name="T21" fmla="*/ 11 h 47"/>
                              <a:gd name="T22" fmla="*/ 20 w 20"/>
                              <a:gd name="T23" fmla="*/ 16 h 47"/>
                              <a:gd name="T24" fmla="*/ 11 w 20"/>
                              <a:gd name="T25" fmla="*/ 16 h 47"/>
                              <a:gd name="T26" fmla="*/ 11 w 20"/>
                              <a:gd name="T27" fmla="*/ 37 h 47"/>
                              <a:gd name="T28" fmla="*/ 16 w 20"/>
                              <a:gd name="T29" fmla="*/ 43 h 47"/>
                              <a:gd name="T30" fmla="*/ 20 w 20"/>
                              <a:gd name="T31" fmla="*/ 43 h 47"/>
                              <a:gd name="T32" fmla="*/ 20 w 20"/>
                              <a:gd name="T33"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47">
                                <a:moveTo>
                                  <a:pt x="20" y="47"/>
                                </a:moveTo>
                                <a:cubicBezTo>
                                  <a:pt x="18" y="47"/>
                                  <a:pt x="17" y="47"/>
                                  <a:pt x="15" y="47"/>
                                </a:cubicBezTo>
                                <a:cubicBezTo>
                                  <a:pt x="9" y="47"/>
                                  <a:pt x="6" y="45"/>
                                  <a:pt x="6" y="38"/>
                                </a:cubicBezTo>
                                <a:cubicBezTo>
                                  <a:pt x="6" y="16"/>
                                  <a:pt x="6" y="16"/>
                                  <a:pt x="6" y="16"/>
                                </a:cubicBezTo>
                                <a:cubicBezTo>
                                  <a:pt x="0" y="16"/>
                                  <a:pt x="0" y="16"/>
                                  <a:pt x="0" y="16"/>
                                </a:cubicBezTo>
                                <a:cubicBezTo>
                                  <a:pt x="0" y="11"/>
                                  <a:pt x="0" y="11"/>
                                  <a:pt x="0" y="11"/>
                                </a:cubicBezTo>
                                <a:cubicBezTo>
                                  <a:pt x="6" y="11"/>
                                  <a:pt x="6" y="11"/>
                                  <a:pt x="6" y="11"/>
                                </a:cubicBezTo>
                                <a:cubicBezTo>
                                  <a:pt x="6" y="3"/>
                                  <a:pt x="6" y="3"/>
                                  <a:pt x="6" y="3"/>
                                </a:cubicBezTo>
                                <a:cubicBezTo>
                                  <a:pt x="11" y="0"/>
                                  <a:pt x="11" y="0"/>
                                  <a:pt x="11" y="0"/>
                                </a:cubicBezTo>
                                <a:cubicBezTo>
                                  <a:pt x="11" y="11"/>
                                  <a:pt x="11" y="11"/>
                                  <a:pt x="11" y="11"/>
                                </a:cubicBezTo>
                                <a:cubicBezTo>
                                  <a:pt x="20" y="11"/>
                                  <a:pt x="20" y="11"/>
                                  <a:pt x="20" y="11"/>
                                </a:cubicBezTo>
                                <a:cubicBezTo>
                                  <a:pt x="20" y="16"/>
                                  <a:pt x="20" y="16"/>
                                  <a:pt x="20" y="16"/>
                                </a:cubicBezTo>
                                <a:cubicBezTo>
                                  <a:pt x="11" y="16"/>
                                  <a:pt x="11" y="16"/>
                                  <a:pt x="11" y="16"/>
                                </a:cubicBezTo>
                                <a:cubicBezTo>
                                  <a:pt x="11" y="37"/>
                                  <a:pt x="11" y="37"/>
                                  <a:pt x="11" y="37"/>
                                </a:cubicBezTo>
                                <a:cubicBezTo>
                                  <a:pt x="11" y="41"/>
                                  <a:pt x="12" y="43"/>
                                  <a:pt x="16" y="43"/>
                                </a:cubicBezTo>
                                <a:cubicBezTo>
                                  <a:pt x="18" y="43"/>
                                  <a:pt x="19" y="43"/>
                                  <a:pt x="20" y="43"/>
                                </a:cubicBezTo>
                                <a:lnTo>
                                  <a:pt x="20" y="4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44" y="47"/>
                            <a:ext cx="40" cy="85"/>
                          </a:xfrm>
                          <a:custGeom>
                            <a:avLst/>
                            <a:gdLst>
                              <a:gd name="T0" fmla="*/ 0 w 17"/>
                              <a:gd name="T1" fmla="*/ 36 h 36"/>
                              <a:gd name="T2" fmla="*/ 0 w 17"/>
                              <a:gd name="T3" fmla="*/ 0 h 36"/>
                              <a:gd name="T4" fmla="*/ 5 w 17"/>
                              <a:gd name="T5" fmla="*/ 0 h 36"/>
                              <a:gd name="T6" fmla="*/ 5 w 17"/>
                              <a:gd name="T7" fmla="*/ 7 h 36"/>
                              <a:gd name="T8" fmla="*/ 5 w 17"/>
                              <a:gd name="T9" fmla="*/ 7 h 36"/>
                              <a:gd name="T10" fmla="*/ 17 w 17"/>
                              <a:gd name="T11" fmla="*/ 0 h 36"/>
                              <a:gd name="T12" fmla="*/ 17 w 17"/>
                              <a:gd name="T13" fmla="*/ 5 h 36"/>
                              <a:gd name="T14" fmla="*/ 5 w 17"/>
                              <a:gd name="T15" fmla="*/ 21 h 36"/>
                              <a:gd name="T16" fmla="*/ 5 w 17"/>
                              <a:gd name="T17" fmla="*/ 36 h 36"/>
                              <a:gd name="T18" fmla="*/ 0 w 17"/>
                              <a:gd name="T1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 h="36">
                                <a:moveTo>
                                  <a:pt x="0" y="36"/>
                                </a:moveTo>
                                <a:cubicBezTo>
                                  <a:pt x="0" y="0"/>
                                  <a:pt x="0" y="0"/>
                                  <a:pt x="0" y="0"/>
                                </a:cubicBezTo>
                                <a:cubicBezTo>
                                  <a:pt x="5" y="0"/>
                                  <a:pt x="5" y="0"/>
                                  <a:pt x="5" y="0"/>
                                </a:cubicBezTo>
                                <a:cubicBezTo>
                                  <a:pt x="5" y="7"/>
                                  <a:pt x="5" y="7"/>
                                  <a:pt x="5" y="7"/>
                                </a:cubicBezTo>
                                <a:cubicBezTo>
                                  <a:pt x="5" y="7"/>
                                  <a:pt x="5" y="7"/>
                                  <a:pt x="5" y="7"/>
                                </a:cubicBezTo>
                                <a:cubicBezTo>
                                  <a:pt x="7" y="2"/>
                                  <a:pt x="11" y="0"/>
                                  <a:pt x="17" y="0"/>
                                </a:cubicBezTo>
                                <a:cubicBezTo>
                                  <a:pt x="17" y="5"/>
                                  <a:pt x="17" y="5"/>
                                  <a:pt x="17" y="5"/>
                                </a:cubicBezTo>
                                <a:cubicBezTo>
                                  <a:pt x="8" y="5"/>
                                  <a:pt x="5" y="13"/>
                                  <a:pt x="5" y="21"/>
                                </a:cubicBezTo>
                                <a:cubicBezTo>
                                  <a:pt x="5" y="36"/>
                                  <a:pt x="5" y="36"/>
                                  <a:pt x="5" y="36"/>
                                </a:cubicBezTo>
                                <a:lnTo>
                                  <a:pt x="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91" y="47"/>
                            <a:ext cx="59" cy="85"/>
                          </a:xfrm>
                          <a:custGeom>
                            <a:avLst/>
                            <a:gdLst>
                              <a:gd name="T0" fmla="*/ 20 w 25"/>
                              <a:gd name="T1" fmla="*/ 36 h 36"/>
                              <a:gd name="T2" fmla="*/ 20 w 25"/>
                              <a:gd name="T3" fmla="*/ 31 h 36"/>
                              <a:gd name="T4" fmla="*/ 20 w 25"/>
                              <a:gd name="T5" fmla="*/ 31 h 36"/>
                              <a:gd name="T6" fmla="*/ 9 w 25"/>
                              <a:gd name="T7" fmla="*/ 36 h 36"/>
                              <a:gd name="T8" fmla="*/ 0 w 25"/>
                              <a:gd name="T9" fmla="*/ 27 h 36"/>
                              <a:gd name="T10" fmla="*/ 20 w 25"/>
                              <a:gd name="T11" fmla="*/ 15 h 36"/>
                              <a:gd name="T12" fmla="*/ 20 w 25"/>
                              <a:gd name="T13" fmla="*/ 15 h 36"/>
                              <a:gd name="T14" fmla="*/ 13 w 25"/>
                              <a:gd name="T15" fmla="*/ 4 h 36"/>
                              <a:gd name="T16" fmla="*/ 6 w 25"/>
                              <a:gd name="T17" fmla="*/ 9 h 36"/>
                              <a:gd name="T18" fmla="*/ 1 w 25"/>
                              <a:gd name="T19" fmla="*/ 9 h 36"/>
                              <a:gd name="T20" fmla="*/ 13 w 25"/>
                              <a:gd name="T21" fmla="*/ 0 h 36"/>
                              <a:gd name="T22" fmla="*/ 25 w 25"/>
                              <a:gd name="T23" fmla="*/ 11 h 36"/>
                              <a:gd name="T24" fmla="*/ 25 w 25"/>
                              <a:gd name="T25" fmla="*/ 36 h 36"/>
                              <a:gd name="T26" fmla="*/ 20 w 25"/>
                              <a:gd name="T27" fmla="*/ 36 h 36"/>
                              <a:gd name="T28" fmla="*/ 17 w 25"/>
                              <a:gd name="T29" fmla="*/ 20 h 36"/>
                              <a:gd name="T30" fmla="*/ 6 w 25"/>
                              <a:gd name="T31" fmla="*/ 27 h 36"/>
                              <a:gd name="T32" fmla="*/ 11 w 25"/>
                              <a:gd name="T33" fmla="*/ 32 h 36"/>
                              <a:gd name="T34" fmla="*/ 19 w 25"/>
                              <a:gd name="T35" fmla="*/ 27 h 36"/>
                              <a:gd name="T36" fmla="*/ 20 w 25"/>
                              <a:gd name="T37" fmla="*/ 20 h 36"/>
                              <a:gd name="T38" fmla="*/ 17 w 25"/>
                              <a:gd name="T39" fmla="*/ 2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 h="36">
                                <a:moveTo>
                                  <a:pt x="20" y="36"/>
                                </a:moveTo>
                                <a:cubicBezTo>
                                  <a:pt x="20" y="31"/>
                                  <a:pt x="20" y="31"/>
                                  <a:pt x="20" y="31"/>
                                </a:cubicBezTo>
                                <a:cubicBezTo>
                                  <a:pt x="20" y="31"/>
                                  <a:pt x="20" y="31"/>
                                  <a:pt x="20" y="31"/>
                                </a:cubicBezTo>
                                <a:cubicBezTo>
                                  <a:pt x="18" y="35"/>
                                  <a:pt x="13" y="36"/>
                                  <a:pt x="9" y="36"/>
                                </a:cubicBezTo>
                                <a:cubicBezTo>
                                  <a:pt x="3" y="36"/>
                                  <a:pt x="0" y="33"/>
                                  <a:pt x="0" y="27"/>
                                </a:cubicBezTo>
                                <a:cubicBezTo>
                                  <a:pt x="0" y="19"/>
                                  <a:pt x="9" y="15"/>
                                  <a:pt x="20" y="15"/>
                                </a:cubicBezTo>
                                <a:cubicBezTo>
                                  <a:pt x="20" y="15"/>
                                  <a:pt x="20" y="15"/>
                                  <a:pt x="20" y="15"/>
                                </a:cubicBezTo>
                                <a:cubicBezTo>
                                  <a:pt x="20" y="9"/>
                                  <a:pt x="20" y="4"/>
                                  <a:pt x="13" y="4"/>
                                </a:cubicBezTo>
                                <a:cubicBezTo>
                                  <a:pt x="9" y="4"/>
                                  <a:pt x="7" y="5"/>
                                  <a:pt x="6" y="9"/>
                                </a:cubicBezTo>
                                <a:cubicBezTo>
                                  <a:pt x="1" y="9"/>
                                  <a:pt x="1" y="9"/>
                                  <a:pt x="1" y="9"/>
                                </a:cubicBezTo>
                                <a:cubicBezTo>
                                  <a:pt x="1" y="2"/>
                                  <a:pt x="7" y="0"/>
                                  <a:pt x="13" y="0"/>
                                </a:cubicBezTo>
                                <a:cubicBezTo>
                                  <a:pt x="21" y="0"/>
                                  <a:pt x="25" y="3"/>
                                  <a:pt x="25" y="11"/>
                                </a:cubicBezTo>
                                <a:cubicBezTo>
                                  <a:pt x="25" y="36"/>
                                  <a:pt x="25" y="36"/>
                                  <a:pt x="25" y="36"/>
                                </a:cubicBezTo>
                                <a:lnTo>
                                  <a:pt x="20" y="36"/>
                                </a:lnTo>
                                <a:close/>
                                <a:moveTo>
                                  <a:pt x="17" y="20"/>
                                </a:moveTo>
                                <a:cubicBezTo>
                                  <a:pt x="13" y="20"/>
                                  <a:pt x="6" y="21"/>
                                  <a:pt x="6" y="27"/>
                                </a:cubicBezTo>
                                <a:cubicBezTo>
                                  <a:pt x="6" y="30"/>
                                  <a:pt x="8" y="32"/>
                                  <a:pt x="11" y="32"/>
                                </a:cubicBezTo>
                                <a:cubicBezTo>
                                  <a:pt x="14" y="32"/>
                                  <a:pt x="17" y="30"/>
                                  <a:pt x="19" y="27"/>
                                </a:cubicBezTo>
                                <a:cubicBezTo>
                                  <a:pt x="20" y="24"/>
                                  <a:pt x="20" y="23"/>
                                  <a:pt x="20" y="20"/>
                                </a:cubicBezTo>
                                <a:lnTo>
                                  <a:pt x="17" y="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269" y="21"/>
                            <a:ext cx="48" cy="111"/>
                          </a:xfrm>
                          <a:custGeom>
                            <a:avLst/>
                            <a:gdLst>
                              <a:gd name="T0" fmla="*/ 20 w 20"/>
                              <a:gd name="T1" fmla="*/ 47 h 47"/>
                              <a:gd name="T2" fmla="*/ 15 w 20"/>
                              <a:gd name="T3" fmla="*/ 47 h 47"/>
                              <a:gd name="T4" fmla="*/ 6 w 20"/>
                              <a:gd name="T5" fmla="*/ 38 h 47"/>
                              <a:gd name="T6" fmla="*/ 6 w 20"/>
                              <a:gd name="T7" fmla="*/ 16 h 47"/>
                              <a:gd name="T8" fmla="*/ 0 w 20"/>
                              <a:gd name="T9" fmla="*/ 16 h 47"/>
                              <a:gd name="T10" fmla="*/ 0 w 20"/>
                              <a:gd name="T11" fmla="*/ 11 h 47"/>
                              <a:gd name="T12" fmla="*/ 6 w 20"/>
                              <a:gd name="T13" fmla="*/ 11 h 47"/>
                              <a:gd name="T14" fmla="*/ 6 w 20"/>
                              <a:gd name="T15" fmla="*/ 3 h 47"/>
                              <a:gd name="T16" fmla="*/ 11 w 20"/>
                              <a:gd name="T17" fmla="*/ 0 h 47"/>
                              <a:gd name="T18" fmla="*/ 11 w 20"/>
                              <a:gd name="T19" fmla="*/ 11 h 47"/>
                              <a:gd name="T20" fmla="*/ 20 w 20"/>
                              <a:gd name="T21" fmla="*/ 11 h 47"/>
                              <a:gd name="T22" fmla="*/ 20 w 20"/>
                              <a:gd name="T23" fmla="*/ 16 h 47"/>
                              <a:gd name="T24" fmla="*/ 11 w 20"/>
                              <a:gd name="T25" fmla="*/ 16 h 47"/>
                              <a:gd name="T26" fmla="*/ 11 w 20"/>
                              <a:gd name="T27" fmla="*/ 37 h 47"/>
                              <a:gd name="T28" fmla="*/ 16 w 20"/>
                              <a:gd name="T29" fmla="*/ 43 h 47"/>
                              <a:gd name="T30" fmla="*/ 20 w 20"/>
                              <a:gd name="T31" fmla="*/ 43 h 47"/>
                              <a:gd name="T32" fmla="*/ 20 w 20"/>
                              <a:gd name="T33"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47">
                                <a:moveTo>
                                  <a:pt x="20" y="47"/>
                                </a:moveTo>
                                <a:cubicBezTo>
                                  <a:pt x="18" y="47"/>
                                  <a:pt x="17" y="47"/>
                                  <a:pt x="15" y="47"/>
                                </a:cubicBezTo>
                                <a:cubicBezTo>
                                  <a:pt x="9" y="47"/>
                                  <a:pt x="6" y="45"/>
                                  <a:pt x="6" y="38"/>
                                </a:cubicBezTo>
                                <a:cubicBezTo>
                                  <a:pt x="6" y="16"/>
                                  <a:pt x="6" y="16"/>
                                  <a:pt x="6" y="16"/>
                                </a:cubicBezTo>
                                <a:cubicBezTo>
                                  <a:pt x="0" y="16"/>
                                  <a:pt x="0" y="16"/>
                                  <a:pt x="0" y="16"/>
                                </a:cubicBezTo>
                                <a:cubicBezTo>
                                  <a:pt x="0" y="11"/>
                                  <a:pt x="0" y="11"/>
                                  <a:pt x="0" y="11"/>
                                </a:cubicBezTo>
                                <a:cubicBezTo>
                                  <a:pt x="6" y="11"/>
                                  <a:pt x="6" y="11"/>
                                  <a:pt x="6" y="11"/>
                                </a:cubicBezTo>
                                <a:cubicBezTo>
                                  <a:pt x="6" y="3"/>
                                  <a:pt x="6" y="3"/>
                                  <a:pt x="6" y="3"/>
                                </a:cubicBezTo>
                                <a:cubicBezTo>
                                  <a:pt x="11" y="0"/>
                                  <a:pt x="11" y="0"/>
                                  <a:pt x="11" y="0"/>
                                </a:cubicBezTo>
                                <a:cubicBezTo>
                                  <a:pt x="11" y="11"/>
                                  <a:pt x="11" y="11"/>
                                  <a:pt x="11" y="11"/>
                                </a:cubicBezTo>
                                <a:cubicBezTo>
                                  <a:pt x="20" y="11"/>
                                  <a:pt x="20" y="11"/>
                                  <a:pt x="20" y="11"/>
                                </a:cubicBezTo>
                                <a:cubicBezTo>
                                  <a:pt x="20" y="16"/>
                                  <a:pt x="20" y="16"/>
                                  <a:pt x="20" y="16"/>
                                </a:cubicBezTo>
                                <a:cubicBezTo>
                                  <a:pt x="11" y="16"/>
                                  <a:pt x="11" y="16"/>
                                  <a:pt x="11" y="16"/>
                                </a:cubicBezTo>
                                <a:cubicBezTo>
                                  <a:pt x="11" y="37"/>
                                  <a:pt x="11" y="37"/>
                                  <a:pt x="11" y="37"/>
                                </a:cubicBezTo>
                                <a:cubicBezTo>
                                  <a:pt x="11" y="41"/>
                                  <a:pt x="12" y="43"/>
                                  <a:pt x="16" y="43"/>
                                </a:cubicBezTo>
                                <a:cubicBezTo>
                                  <a:pt x="18" y="43"/>
                                  <a:pt x="19" y="43"/>
                                  <a:pt x="20" y="43"/>
                                </a:cubicBezTo>
                                <a:lnTo>
                                  <a:pt x="20" y="4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28" y="47"/>
                            <a:ext cx="62" cy="85"/>
                          </a:xfrm>
                          <a:custGeom>
                            <a:avLst/>
                            <a:gdLst>
                              <a:gd name="T0" fmla="*/ 25 w 26"/>
                              <a:gd name="T1" fmla="*/ 35 h 36"/>
                              <a:gd name="T2" fmla="*/ 17 w 26"/>
                              <a:gd name="T3" fmla="*/ 36 h 36"/>
                              <a:gd name="T4" fmla="*/ 0 w 26"/>
                              <a:gd name="T5" fmla="*/ 17 h 36"/>
                              <a:gd name="T6" fmla="*/ 13 w 26"/>
                              <a:gd name="T7" fmla="*/ 0 h 36"/>
                              <a:gd name="T8" fmla="*/ 26 w 26"/>
                              <a:gd name="T9" fmla="*/ 13 h 36"/>
                              <a:gd name="T10" fmla="*/ 26 w 26"/>
                              <a:gd name="T11" fmla="*/ 15 h 36"/>
                              <a:gd name="T12" fmla="*/ 5 w 26"/>
                              <a:gd name="T13" fmla="*/ 15 h 36"/>
                              <a:gd name="T14" fmla="*/ 5 w 26"/>
                              <a:gd name="T15" fmla="*/ 17 h 36"/>
                              <a:gd name="T16" fmla="*/ 18 w 26"/>
                              <a:gd name="T17" fmla="*/ 32 h 36"/>
                              <a:gd name="T18" fmla="*/ 25 w 26"/>
                              <a:gd name="T19" fmla="*/ 31 h 36"/>
                              <a:gd name="T20" fmla="*/ 25 w 26"/>
                              <a:gd name="T21" fmla="*/ 35 h 36"/>
                              <a:gd name="T22" fmla="*/ 20 w 26"/>
                              <a:gd name="T23" fmla="*/ 10 h 36"/>
                              <a:gd name="T24" fmla="*/ 13 w 26"/>
                              <a:gd name="T25" fmla="*/ 4 h 36"/>
                              <a:gd name="T26" fmla="*/ 6 w 26"/>
                              <a:gd name="T27" fmla="*/ 10 h 36"/>
                              <a:gd name="T28" fmla="*/ 20 w 26"/>
                              <a:gd name="T29" fmla="*/ 1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 h="36">
                                <a:moveTo>
                                  <a:pt x="25" y="35"/>
                                </a:moveTo>
                                <a:cubicBezTo>
                                  <a:pt x="22" y="36"/>
                                  <a:pt x="20" y="36"/>
                                  <a:pt x="17" y="36"/>
                                </a:cubicBezTo>
                                <a:cubicBezTo>
                                  <a:pt x="5" y="36"/>
                                  <a:pt x="0" y="28"/>
                                  <a:pt x="0" y="17"/>
                                </a:cubicBezTo>
                                <a:cubicBezTo>
                                  <a:pt x="0" y="8"/>
                                  <a:pt x="3" y="0"/>
                                  <a:pt x="13" y="0"/>
                                </a:cubicBezTo>
                                <a:cubicBezTo>
                                  <a:pt x="22" y="0"/>
                                  <a:pt x="26" y="5"/>
                                  <a:pt x="26" y="13"/>
                                </a:cubicBezTo>
                                <a:cubicBezTo>
                                  <a:pt x="26" y="15"/>
                                  <a:pt x="26" y="15"/>
                                  <a:pt x="26" y="15"/>
                                </a:cubicBezTo>
                                <a:cubicBezTo>
                                  <a:pt x="5" y="15"/>
                                  <a:pt x="5" y="15"/>
                                  <a:pt x="5" y="15"/>
                                </a:cubicBezTo>
                                <a:cubicBezTo>
                                  <a:pt x="5" y="17"/>
                                  <a:pt x="5" y="17"/>
                                  <a:pt x="5" y="17"/>
                                </a:cubicBezTo>
                                <a:cubicBezTo>
                                  <a:pt x="5" y="24"/>
                                  <a:pt x="9" y="32"/>
                                  <a:pt x="18" y="32"/>
                                </a:cubicBezTo>
                                <a:cubicBezTo>
                                  <a:pt x="20" y="32"/>
                                  <a:pt x="23" y="32"/>
                                  <a:pt x="25" y="31"/>
                                </a:cubicBezTo>
                                <a:lnTo>
                                  <a:pt x="25" y="35"/>
                                </a:lnTo>
                                <a:close/>
                                <a:moveTo>
                                  <a:pt x="20" y="10"/>
                                </a:moveTo>
                                <a:cubicBezTo>
                                  <a:pt x="20" y="7"/>
                                  <a:pt x="17" y="4"/>
                                  <a:pt x="13" y="4"/>
                                </a:cubicBezTo>
                                <a:cubicBezTo>
                                  <a:pt x="9" y="4"/>
                                  <a:pt x="7" y="7"/>
                                  <a:pt x="6" y="10"/>
                                </a:cubicBezTo>
                                <a:lnTo>
                                  <a:pt x="20" y="1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39"/>
                        <wps:cNvSpPr>
                          <a:spLocks noEditPoints="1"/>
                        </wps:cNvSpPr>
                        <wps:spPr bwMode="auto">
                          <a:xfrm>
                            <a:off x="404" y="47"/>
                            <a:ext cx="61" cy="121"/>
                          </a:xfrm>
                          <a:custGeom>
                            <a:avLst/>
                            <a:gdLst>
                              <a:gd name="T0" fmla="*/ 21 w 26"/>
                              <a:gd name="T1" fmla="*/ 29 h 51"/>
                              <a:gd name="T2" fmla="*/ 21 w 26"/>
                              <a:gd name="T3" fmla="*/ 29 h 51"/>
                              <a:gd name="T4" fmla="*/ 11 w 26"/>
                              <a:gd name="T5" fmla="*/ 36 h 51"/>
                              <a:gd name="T6" fmla="*/ 0 w 26"/>
                              <a:gd name="T7" fmla="*/ 18 h 51"/>
                              <a:gd name="T8" fmla="*/ 12 w 26"/>
                              <a:gd name="T9" fmla="*/ 0 h 51"/>
                              <a:gd name="T10" fmla="*/ 21 w 26"/>
                              <a:gd name="T11" fmla="*/ 6 h 51"/>
                              <a:gd name="T12" fmla="*/ 21 w 26"/>
                              <a:gd name="T13" fmla="*/ 6 h 51"/>
                              <a:gd name="T14" fmla="*/ 21 w 26"/>
                              <a:gd name="T15" fmla="*/ 0 h 51"/>
                              <a:gd name="T16" fmla="*/ 26 w 26"/>
                              <a:gd name="T17" fmla="*/ 0 h 51"/>
                              <a:gd name="T18" fmla="*/ 26 w 26"/>
                              <a:gd name="T19" fmla="*/ 36 h 51"/>
                              <a:gd name="T20" fmla="*/ 11 w 26"/>
                              <a:gd name="T21" fmla="*/ 51 h 51"/>
                              <a:gd name="T22" fmla="*/ 2 w 26"/>
                              <a:gd name="T23" fmla="*/ 50 h 51"/>
                              <a:gd name="T24" fmla="*/ 2 w 26"/>
                              <a:gd name="T25" fmla="*/ 45 h 51"/>
                              <a:gd name="T26" fmla="*/ 10 w 26"/>
                              <a:gd name="T27" fmla="*/ 47 h 51"/>
                              <a:gd name="T28" fmla="*/ 21 w 26"/>
                              <a:gd name="T29" fmla="*/ 35 h 51"/>
                              <a:gd name="T30" fmla="*/ 21 w 26"/>
                              <a:gd name="T31" fmla="*/ 29 h 51"/>
                              <a:gd name="T32" fmla="*/ 21 w 26"/>
                              <a:gd name="T33" fmla="*/ 17 h 51"/>
                              <a:gd name="T34" fmla="*/ 13 w 26"/>
                              <a:gd name="T35" fmla="*/ 4 h 51"/>
                              <a:gd name="T36" fmla="*/ 5 w 26"/>
                              <a:gd name="T37" fmla="*/ 18 h 51"/>
                              <a:gd name="T38" fmla="*/ 13 w 26"/>
                              <a:gd name="T39" fmla="*/ 31 h 51"/>
                              <a:gd name="T40" fmla="*/ 21 w 26"/>
                              <a:gd name="T41" fmla="*/ 17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51">
                                <a:moveTo>
                                  <a:pt x="21" y="29"/>
                                </a:moveTo>
                                <a:cubicBezTo>
                                  <a:pt x="21" y="29"/>
                                  <a:pt x="21" y="29"/>
                                  <a:pt x="21" y="29"/>
                                </a:cubicBezTo>
                                <a:cubicBezTo>
                                  <a:pt x="19" y="33"/>
                                  <a:pt x="16" y="36"/>
                                  <a:pt x="11" y="36"/>
                                </a:cubicBezTo>
                                <a:cubicBezTo>
                                  <a:pt x="2" y="36"/>
                                  <a:pt x="0" y="26"/>
                                  <a:pt x="0" y="18"/>
                                </a:cubicBezTo>
                                <a:cubicBezTo>
                                  <a:pt x="0" y="11"/>
                                  <a:pt x="2" y="0"/>
                                  <a:pt x="12" y="0"/>
                                </a:cubicBezTo>
                                <a:cubicBezTo>
                                  <a:pt x="16" y="0"/>
                                  <a:pt x="20" y="2"/>
                                  <a:pt x="21" y="6"/>
                                </a:cubicBezTo>
                                <a:cubicBezTo>
                                  <a:pt x="21" y="6"/>
                                  <a:pt x="21" y="6"/>
                                  <a:pt x="21" y="6"/>
                                </a:cubicBezTo>
                                <a:cubicBezTo>
                                  <a:pt x="21" y="0"/>
                                  <a:pt x="21" y="0"/>
                                  <a:pt x="21" y="0"/>
                                </a:cubicBezTo>
                                <a:cubicBezTo>
                                  <a:pt x="26" y="0"/>
                                  <a:pt x="26" y="0"/>
                                  <a:pt x="26" y="0"/>
                                </a:cubicBezTo>
                                <a:cubicBezTo>
                                  <a:pt x="26" y="36"/>
                                  <a:pt x="26" y="36"/>
                                  <a:pt x="26" y="36"/>
                                </a:cubicBezTo>
                                <a:cubicBezTo>
                                  <a:pt x="26" y="46"/>
                                  <a:pt x="21" y="51"/>
                                  <a:pt x="11" y="51"/>
                                </a:cubicBezTo>
                                <a:cubicBezTo>
                                  <a:pt x="8" y="51"/>
                                  <a:pt x="5" y="50"/>
                                  <a:pt x="2" y="50"/>
                                </a:cubicBezTo>
                                <a:cubicBezTo>
                                  <a:pt x="2" y="45"/>
                                  <a:pt x="2" y="45"/>
                                  <a:pt x="2" y="45"/>
                                </a:cubicBezTo>
                                <a:cubicBezTo>
                                  <a:pt x="4" y="46"/>
                                  <a:pt x="7" y="47"/>
                                  <a:pt x="10" y="47"/>
                                </a:cubicBezTo>
                                <a:cubicBezTo>
                                  <a:pt x="18" y="47"/>
                                  <a:pt x="21" y="43"/>
                                  <a:pt x="21" y="35"/>
                                </a:cubicBezTo>
                                <a:lnTo>
                                  <a:pt x="21" y="29"/>
                                </a:lnTo>
                                <a:close/>
                                <a:moveTo>
                                  <a:pt x="21" y="17"/>
                                </a:moveTo>
                                <a:cubicBezTo>
                                  <a:pt x="21" y="12"/>
                                  <a:pt x="19" y="4"/>
                                  <a:pt x="13" y="4"/>
                                </a:cubicBezTo>
                                <a:cubicBezTo>
                                  <a:pt x="6" y="4"/>
                                  <a:pt x="5" y="14"/>
                                  <a:pt x="5" y="18"/>
                                </a:cubicBezTo>
                                <a:cubicBezTo>
                                  <a:pt x="5" y="23"/>
                                  <a:pt x="6" y="31"/>
                                  <a:pt x="13" y="31"/>
                                </a:cubicBezTo>
                                <a:cubicBezTo>
                                  <a:pt x="19" y="31"/>
                                  <a:pt x="21" y="22"/>
                                  <a:pt x="21" y="1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480" y="47"/>
                            <a:ext cx="70" cy="118"/>
                          </a:xfrm>
                          <a:custGeom>
                            <a:avLst/>
                            <a:gdLst>
                              <a:gd name="T0" fmla="*/ 18 w 70"/>
                              <a:gd name="T1" fmla="*/ 118 h 118"/>
                              <a:gd name="T2" fmla="*/ 30 w 70"/>
                              <a:gd name="T3" fmla="*/ 85 h 118"/>
                              <a:gd name="T4" fmla="*/ 0 w 70"/>
                              <a:gd name="T5" fmla="*/ 0 h 118"/>
                              <a:gd name="T6" fmla="*/ 11 w 70"/>
                              <a:gd name="T7" fmla="*/ 0 h 118"/>
                              <a:gd name="T8" fmla="*/ 35 w 70"/>
                              <a:gd name="T9" fmla="*/ 66 h 118"/>
                              <a:gd name="T10" fmla="*/ 35 w 70"/>
                              <a:gd name="T11" fmla="*/ 66 h 118"/>
                              <a:gd name="T12" fmla="*/ 59 w 70"/>
                              <a:gd name="T13" fmla="*/ 0 h 118"/>
                              <a:gd name="T14" fmla="*/ 70 w 70"/>
                              <a:gd name="T15" fmla="*/ 0 h 118"/>
                              <a:gd name="T16" fmla="*/ 30 w 70"/>
                              <a:gd name="T17" fmla="*/ 118 h 118"/>
                              <a:gd name="T18" fmla="*/ 18 w 70"/>
                              <a:gd name="T19"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0" h="118">
                                <a:moveTo>
                                  <a:pt x="18" y="118"/>
                                </a:moveTo>
                                <a:lnTo>
                                  <a:pt x="30" y="85"/>
                                </a:lnTo>
                                <a:lnTo>
                                  <a:pt x="0" y="0"/>
                                </a:lnTo>
                                <a:lnTo>
                                  <a:pt x="11" y="0"/>
                                </a:lnTo>
                                <a:lnTo>
                                  <a:pt x="35" y="66"/>
                                </a:lnTo>
                                <a:lnTo>
                                  <a:pt x="35" y="66"/>
                                </a:lnTo>
                                <a:lnTo>
                                  <a:pt x="59" y="0"/>
                                </a:lnTo>
                                <a:lnTo>
                                  <a:pt x="70" y="0"/>
                                </a:lnTo>
                                <a:lnTo>
                                  <a:pt x="30" y="118"/>
                                </a:lnTo>
                                <a:lnTo>
                                  <a:pt x="18" y="118"/>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Rectangle 41"/>
                        <wps:cNvSpPr>
                          <a:spLocks noChangeArrowheads="1"/>
                        </wps:cNvSpPr>
                        <wps:spPr bwMode="auto">
                          <a:xfrm>
                            <a:off x="609" y="2"/>
                            <a:ext cx="10" cy="1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85" y="9"/>
                            <a:ext cx="83" cy="123"/>
                          </a:xfrm>
                          <a:custGeom>
                            <a:avLst/>
                            <a:gdLst>
                              <a:gd name="T0" fmla="*/ 33 w 35"/>
                              <a:gd name="T1" fmla="*/ 49 h 52"/>
                              <a:gd name="T2" fmla="*/ 20 w 35"/>
                              <a:gd name="T3" fmla="*/ 52 h 52"/>
                              <a:gd name="T4" fmla="*/ 0 w 35"/>
                              <a:gd name="T5" fmla="*/ 25 h 52"/>
                              <a:gd name="T6" fmla="*/ 19 w 35"/>
                              <a:gd name="T7" fmla="*/ 0 h 52"/>
                              <a:gd name="T8" fmla="*/ 35 w 35"/>
                              <a:gd name="T9" fmla="*/ 14 h 52"/>
                              <a:gd name="T10" fmla="*/ 29 w 35"/>
                              <a:gd name="T11" fmla="*/ 14 h 52"/>
                              <a:gd name="T12" fmla="*/ 19 w 35"/>
                              <a:gd name="T13" fmla="*/ 5 h 52"/>
                              <a:gd name="T14" fmla="*/ 6 w 35"/>
                              <a:gd name="T15" fmla="*/ 25 h 52"/>
                              <a:gd name="T16" fmla="*/ 21 w 35"/>
                              <a:gd name="T17" fmla="*/ 48 h 52"/>
                              <a:gd name="T18" fmla="*/ 33 w 35"/>
                              <a:gd name="T19" fmla="*/ 43 h 52"/>
                              <a:gd name="T20" fmla="*/ 33 w 35"/>
                              <a:gd name="T21" fmla="*/ 49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5" h="52">
                                <a:moveTo>
                                  <a:pt x="33" y="49"/>
                                </a:moveTo>
                                <a:cubicBezTo>
                                  <a:pt x="28" y="51"/>
                                  <a:pt x="25" y="52"/>
                                  <a:pt x="20" y="52"/>
                                </a:cubicBezTo>
                                <a:cubicBezTo>
                                  <a:pt x="4" y="52"/>
                                  <a:pt x="0" y="38"/>
                                  <a:pt x="0" y="25"/>
                                </a:cubicBezTo>
                                <a:cubicBezTo>
                                  <a:pt x="0" y="12"/>
                                  <a:pt x="4" y="0"/>
                                  <a:pt x="19" y="0"/>
                                </a:cubicBezTo>
                                <a:cubicBezTo>
                                  <a:pt x="28" y="0"/>
                                  <a:pt x="35" y="5"/>
                                  <a:pt x="35" y="14"/>
                                </a:cubicBezTo>
                                <a:cubicBezTo>
                                  <a:pt x="29" y="14"/>
                                  <a:pt x="29" y="14"/>
                                  <a:pt x="29" y="14"/>
                                </a:cubicBezTo>
                                <a:cubicBezTo>
                                  <a:pt x="29" y="9"/>
                                  <a:pt x="25" y="5"/>
                                  <a:pt x="19" y="5"/>
                                </a:cubicBezTo>
                                <a:cubicBezTo>
                                  <a:pt x="8" y="5"/>
                                  <a:pt x="6" y="17"/>
                                  <a:pt x="6" y="25"/>
                                </a:cubicBezTo>
                                <a:cubicBezTo>
                                  <a:pt x="6" y="35"/>
                                  <a:pt x="9" y="48"/>
                                  <a:pt x="21" y="48"/>
                                </a:cubicBezTo>
                                <a:cubicBezTo>
                                  <a:pt x="25" y="48"/>
                                  <a:pt x="30" y="46"/>
                                  <a:pt x="33" y="43"/>
                                </a:cubicBezTo>
                                <a:lnTo>
                                  <a:pt x="33" y="4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777" y="47"/>
                            <a:ext cx="66" cy="85"/>
                          </a:xfrm>
                          <a:custGeom>
                            <a:avLst/>
                            <a:gdLst>
                              <a:gd name="T0" fmla="*/ 0 w 28"/>
                              <a:gd name="T1" fmla="*/ 18 h 36"/>
                              <a:gd name="T2" fmla="*/ 14 w 28"/>
                              <a:gd name="T3" fmla="*/ 0 h 36"/>
                              <a:gd name="T4" fmla="*/ 28 w 28"/>
                              <a:gd name="T5" fmla="*/ 18 h 36"/>
                              <a:gd name="T6" fmla="*/ 14 w 28"/>
                              <a:gd name="T7" fmla="*/ 36 h 36"/>
                              <a:gd name="T8" fmla="*/ 0 w 28"/>
                              <a:gd name="T9" fmla="*/ 18 h 36"/>
                              <a:gd name="T10" fmla="*/ 23 w 28"/>
                              <a:gd name="T11" fmla="*/ 18 h 36"/>
                              <a:gd name="T12" fmla="*/ 14 w 28"/>
                              <a:gd name="T13" fmla="*/ 4 h 36"/>
                              <a:gd name="T14" fmla="*/ 5 w 28"/>
                              <a:gd name="T15" fmla="*/ 18 h 36"/>
                              <a:gd name="T16" fmla="*/ 14 w 28"/>
                              <a:gd name="T17" fmla="*/ 32 h 36"/>
                              <a:gd name="T18" fmla="*/ 23 w 28"/>
                              <a:gd name="T19"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36">
                                <a:moveTo>
                                  <a:pt x="0" y="18"/>
                                </a:moveTo>
                                <a:cubicBezTo>
                                  <a:pt x="0" y="9"/>
                                  <a:pt x="3" y="0"/>
                                  <a:pt x="14" y="0"/>
                                </a:cubicBezTo>
                                <a:cubicBezTo>
                                  <a:pt x="25" y="0"/>
                                  <a:pt x="28" y="9"/>
                                  <a:pt x="28" y="18"/>
                                </a:cubicBezTo>
                                <a:cubicBezTo>
                                  <a:pt x="28" y="28"/>
                                  <a:pt x="25" y="36"/>
                                  <a:pt x="14" y="36"/>
                                </a:cubicBezTo>
                                <a:cubicBezTo>
                                  <a:pt x="3" y="36"/>
                                  <a:pt x="0" y="28"/>
                                  <a:pt x="0" y="18"/>
                                </a:cubicBezTo>
                                <a:close/>
                                <a:moveTo>
                                  <a:pt x="23" y="18"/>
                                </a:moveTo>
                                <a:cubicBezTo>
                                  <a:pt x="23" y="12"/>
                                  <a:pt x="21" y="4"/>
                                  <a:pt x="14" y="4"/>
                                </a:cubicBezTo>
                                <a:cubicBezTo>
                                  <a:pt x="7" y="4"/>
                                  <a:pt x="5" y="12"/>
                                  <a:pt x="5" y="18"/>
                                </a:cubicBezTo>
                                <a:cubicBezTo>
                                  <a:pt x="5" y="24"/>
                                  <a:pt x="7" y="32"/>
                                  <a:pt x="14" y="32"/>
                                </a:cubicBezTo>
                                <a:cubicBezTo>
                                  <a:pt x="21" y="32"/>
                                  <a:pt x="23" y="24"/>
                                  <a:pt x="23" y="18"/>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865" y="47"/>
                            <a:ext cx="59" cy="85"/>
                          </a:xfrm>
                          <a:custGeom>
                            <a:avLst/>
                            <a:gdLst>
                              <a:gd name="T0" fmla="*/ 20 w 25"/>
                              <a:gd name="T1" fmla="*/ 36 h 36"/>
                              <a:gd name="T2" fmla="*/ 20 w 25"/>
                              <a:gd name="T3" fmla="*/ 16 h 36"/>
                              <a:gd name="T4" fmla="*/ 15 w 25"/>
                              <a:gd name="T5" fmla="*/ 5 h 36"/>
                              <a:gd name="T6" fmla="*/ 5 w 25"/>
                              <a:gd name="T7" fmla="*/ 21 h 36"/>
                              <a:gd name="T8" fmla="*/ 5 w 25"/>
                              <a:gd name="T9" fmla="*/ 36 h 36"/>
                              <a:gd name="T10" fmla="*/ 0 w 25"/>
                              <a:gd name="T11" fmla="*/ 36 h 36"/>
                              <a:gd name="T12" fmla="*/ 0 w 25"/>
                              <a:gd name="T13" fmla="*/ 0 h 36"/>
                              <a:gd name="T14" fmla="*/ 5 w 25"/>
                              <a:gd name="T15" fmla="*/ 0 h 36"/>
                              <a:gd name="T16" fmla="*/ 5 w 25"/>
                              <a:gd name="T17" fmla="*/ 9 h 36"/>
                              <a:gd name="T18" fmla="*/ 5 w 25"/>
                              <a:gd name="T19" fmla="*/ 9 h 36"/>
                              <a:gd name="T20" fmla="*/ 16 w 25"/>
                              <a:gd name="T21" fmla="*/ 0 h 36"/>
                              <a:gd name="T22" fmla="*/ 25 w 25"/>
                              <a:gd name="T23" fmla="*/ 10 h 36"/>
                              <a:gd name="T24" fmla="*/ 25 w 25"/>
                              <a:gd name="T25" fmla="*/ 36 h 36"/>
                              <a:gd name="T26" fmla="*/ 20 w 25"/>
                              <a:gd name="T27"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 h="36">
                                <a:moveTo>
                                  <a:pt x="20" y="36"/>
                                </a:moveTo>
                                <a:cubicBezTo>
                                  <a:pt x="20" y="16"/>
                                  <a:pt x="20" y="16"/>
                                  <a:pt x="20" y="16"/>
                                </a:cubicBezTo>
                                <a:cubicBezTo>
                                  <a:pt x="20" y="12"/>
                                  <a:pt x="21" y="5"/>
                                  <a:pt x="15" y="5"/>
                                </a:cubicBezTo>
                                <a:cubicBezTo>
                                  <a:pt x="8" y="5"/>
                                  <a:pt x="5" y="16"/>
                                  <a:pt x="5" y="21"/>
                                </a:cubicBezTo>
                                <a:cubicBezTo>
                                  <a:pt x="5" y="36"/>
                                  <a:pt x="5" y="36"/>
                                  <a:pt x="5" y="36"/>
                                </a:cubicBezTo>
                                <a:cubicBezTo>
                                  <a:pt x="0" y="36"/>
                                  <a:pt x="0" y="36"/>
                                  <a:pt x="0" y="36"/>
                                </a:cubicBezTo>
                                <a:cubicBezTo>
                                  <a:pt x="0" y="0"/>
                                  <a:pt x="0" y="0"/>
                                  <a:pt x="0" y="0"/>
                                </a:cubicBezTo>
                                <a:cubicBezTo>
                                  <a:pt x="5" y="0"/>
                                  <a:pt x="5" y="0"/>
                                  <a:pt x="5" y="0"/>
                                </a:cubicBezTo>
                                <a:cubicBezTo>
                                  <a:pt x="5" y="9"/>
                                  <a:pt x="5" y="9"/>
                                  <a:pt x="5" y="9"/>
                                </a:cubicBezTo>
                                <a:cubicBezTo>
                                  <a:pt x="5" y="9"/>
                                  <a:pt x="5" y="9"/>
                                  <a:pt x="5" y="9"/>
                                </a:cubicBezTo>
                                <a:cubicBezTo>
                                  <a:pt x="7" y="3"/>
                                  <a:pt x="10" y="0"/>
                                  <a:pt x="16" y="0"/>
                                </a:cubicBezTo>
                                <a:cubicBezTo>
                                  <a:pt x="22" y="0"/>
                                  <a:pt x="25" y="5"/>
                                  <a:pt x="25" y="10"/>
                                </a:cubicBezTo>
                                <a:cubicBezTo>
                                  <a:pt x="25" y="36"/>
                                  <a:pt x="25" y="36"/>
                                  <a:pt x="25" y="36"/>
                                </a:cubicBezTo>
                                <a:lnTo>
                                  <a:pt x="2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943" y="47"/>
                            <a:ext cx="54" cy="85"/>
                          </a:xfrm>
                          <a:custGeom>
                            <a:avLst/>
                            <a:gdLst>
                              <a:gd name="T0" fmla="*/ 0 w 23"/>
                              <a:gd name="T1" fmla="*/ 30 h 36"/>
                              <a:gd name="T2" fmla="*/ 9 w 23"/>
                              <a:gd name="T3" fmla="*/ 32 h 36"/>
                              <a:gd name="T4" fmla="*/ 18 w 23"/>
                              <a:gd name="T5" fmla="*/ 27 h 36"/>
                              <a:gd name="T6" fmla="*/ 11 w 23"/>
                              <a:gd name="T7" fmla="*/ 20 h 36"/>
                              <a:gd name="T8" fmla="*/ 8 w 23"/>
                              <a:gd name="T9" fmla="*/ 18 h 36"/>
                              <a:gd name="T10" fmla="*/ 0 w 23"/>
                              <a:gd name="T11" fmla="*/ 9 h 36"/>
                              <a:gd name="T12" fmla="*/ 12 w 23"/>
                              <a:gd name="T13" fmla="*/ 0 h 36"/>
                              <a:gd name="T14" fmla="*/ 21 w 23"/>
                              <a:gd name="T15" fmla="*/ 1 h 36"/>
                              <a:gd name="T16" fmla="*/ 21 w 23"/>
                              <a:gd name="T17" fmla="*/ 5 h 36"/>
                              <a:gd name="T18" fmla="*/ 12 w 23"/>
                              <a:gd name="T19" fmla="*/ 4 h 36"/>
                              <a:gd name="T20" fmla="*/ 5 w 23"/>
                              <a:gd name="T21" fmla="*/ 8 h 36"/>
                              <a:gd name="T22" fmla="*/ 12 w 23"/>
                              <a:gd name="T23" fmla="*/ 14 h 36"/>
                              <a:gd name="T24" fmla="*/ 15 w 23"/>
                              <a:gd name="T25" fmla="*/ 16 h 36"/>
                              <a:gd name="T26" fmla="*/ 23 w 23"/>
                              <a:gd name="T27" fmla="*/ 26 h 36"/>
                              <a:gd name="T28" fmla="*/ 10 w 23"/>
                              <a:gd name="T29" fmla="*/ 36 h 36"/>
                              <a:gd name="T30" fmla="*/ 0 w 23"/>
                              <a:gd name="T31" fmla="*/ 35 h 36"/>
                              <a:gd name="T32" fmla="*/ 0 w 23"/>
                              <a:gd name="T33" fmla="*/ 3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3" h="36">
                                <a:moveTo>
                                  <a:pt x="0" y="30"/>
                                </a:moveTo>
                                <a:cubicBezTo>
                                  <a:pt x="3" y="31"/>
                                  <a:pt x="6" y="32"/>
                                  <a:pt x="9" y="32"/>
                                </a:cubicBezTo>
                                <a:cubicBezTo>
                                  <a:pt x="13" y="32"/>
                                  <a:pt x="18" y="31"/>
                                  <a:pt x="18" y="27"/>
                                </a:cubicBezTo>
                                <a:cubicBezTo>
                                  <a:pt x="18" y="23"/>
                                  <a:pt x="14" y="22"/>
                                  <a:pt x="11" y="20"/>
                                </a:cubicBezTo>
                                <a:cubicBezTo>
                                  <a:pt x="8" y="18"/>
                                  <a:pt x="8" y="18"/>
                                  <a:pt x="8" y="18"/>
                                </a:cubicBezTo>
                                <a:cubicBezTo>
                                  <a:pt x="4" y="16"/>
                                  <a:pt x="0" y="14"/>
                                  <a:pt x="0" y="9"/>
                                </a:cubicBezTo>
                                <a:cubicBezTo>
                                  <a:pt x="0" y="2"/>
                                  <a:pt x="6" y="0"/>
                                  <a:pt x="12" y="0"/>
                                </a:cubicBezTo>
                                <a:cubicBezTo>
                                  <a:pt x="15" y="0"/>
                                  <a:pt x="18" y="0"/>
                                  <a:pt x="21" y="1"/>
                                </a:cubicBezTo>
                                <a:cubicBezTo>
                                  <a:pt x="21" y="5"/>
                                  <a:pt x="21" y="5"/>
                                  <a:pt x="21" y="5"/>
                                </a:cubicBezTo>
                                <a:cubicBezTo>
                                  <a:pt x="18" y="4"/>
                                  <a:pt x="15" y="4"/>
                                  <a:pt x="12" y="4"/>
                                </a:cubicBezTo>
                                <a:cubicBezTo>
                                  <a:pt x="10" y="4"/>
                                  <a:pt x="5" y="5"/>
                                  <a:pt x="5" y="8"/>
                                </a:cubicBezTo>
                                <a:cubicBezTo>
                                  <a:pt x="5" y="11"/>
                                  <a:pt x="10" y="13"/>
                                  <a:pt x="12" y="14"/>
                                </a:cubicBezTo>
                                <a:cubicBezTo>
                                  <a:pt x="15" y="16"/>
                                  <a:pt x="15" y="16"/>
                                  <a:pt x="15" y="16"/>
                                </a:cubicBezTo>
                                <a:cubicBezTo>
                                  <a:pt x="19" y="18"/>
                                  <a:pt x="23" y="20"/>
                                  <a:pt x="23" y="26"/>
                                </a:cubicBezTo>
                                <a:cubicBezTo>
                                  <a:pt x="23" y="34"/>
                                  <a:pt x="17" y="36"/>
                                  <a:pt x="10" y="36"/>
                                </a:cubicBezTo>
                                <a:cubicBezTo>
                                  <a:pt x="6" y="36"/>
                                  <a:pt x="3" y="36"/>
                                  <a:pt x="0" y="35"/>
                                </a:cubicBezTo>
                                <a:lnTo>
                                  <a:pt x="0" y="3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1013" y="47"/>
                            <a:ext cx="59" cy="85"/>
                          </a:xfrm>
                          <a:custGeom>
                            <a:avLst/>
                            <a:gdLst>
                              <a:gd name="T0" fmla="*/ 20 w 25"/>
                              <a:gd name="T1" fmla="*/ 36 h 36"/>
                              <a:gd name="T2" fmla="*/ 20 w 25"/>
                              <a:gd name="T3" fmla="*/ 27 h 36"/>
                              <a:gd name="T4" fmla="*/ 20 w 25"/>
                              <a:gd name="T5" fmla="*/ 27 h 36"/>
                              <a:gd name="T6" fmla="*/ 9 w 25"/>
                              <a:gd name="T7" fmla="*/ 36 h 36"/>
                              <a:gd name="T8" fmla="*/ 0 w 25"/>
                              <a:gd name="T9" fmla="*/ 26 h 36"/>
                              <a:gd name="T10" fmla="*/ 0 w 25"/>
                              <a:gd name="T11" fmla="*/ 0 h 36"/>
                              <a:gd name="T12" fmla="*/ 5 w 25"/>
                              <a:gd name="T13" fmla="*/ 0 h 36"/>
                              <a:gd name="T14" fmla="*/ 5 w 25"/>
                              <a:gd name="T15" fmla="*/ 20 h 36"/>
                              <a:gd name="T16" fmla="*/ 10 w 25"/>
                              <a:gd name="T17" fmla="*/ 31 h 36"/>
                              <a:gd name="T18" fmla="*/ 20 w 25"/>
                              <a:gd name="T19" fmla="*/ 15 h 36"/>
                              <a:gd name="T20" fmla="*/ 20 w 25"/>
                              <a:gd name="T21" fmla="*/ 0 h 36"/>
                              <a:gd name="T22" fmla="*/ 25 w 25"/>
                              <a:gd name="T23" fmla="*/ 0 h 36"/>
                              <a:gd name="T24" fmla="*/ 25 w 25"/>
                              <a:gd name="T25" fmla="*/ 36 h 36"/>
                              <a:gd name="T26" fmla="*/ 20 w 25"/>
                              <a:gd name="T27"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 h="36">
                                <a:moveTo>
                                  <a:pt x="20" y="36"/>
                                </a:moveTo>
                                <a:cubicBezTo>
                                  <a:pt x="20" y="27"/>
                                  <a:pt x="20" y="27"/>
                                  <a:pt x="20" y="27"/>
                                </a:cubicBezTo>
                                <a:cubicBezTo>
                                  <a:pt x="20" y="27"/>
                                  <a:pt x="20" y="27"/>
                                  <a:pt x="20" y="27"/>
                                </a:cubicBezTo>
                                <a:cubicBezTo>
                                  <a:pt x="18" y="33"/>
                                  <a:pt x="15" y="36"/>
                                  <a:pt x="9" y="36"/>
                                </a:cubicBezTo>
                                <a:cubicBezTo>
                                  <a:pt x="2" y="36"/>
                                  <a:pt x="0" y="31"/>
                                  <a:pt x="0" y="26"/>
                                </a:cubicBezTo>
                                <a:cubicBezTo>
                                  <a:pt x="0" y="0"/>
                                  <a:pt x="0" y="0"/>
                                  <a:pt x="0" y="0"/>
                                </a:cubicBezTo>
                                <a:cubicBezTo>
                                  <a:pt x="5" y="0"/>
                                  <a:pt x="5" y="0"/>
                                  <a:pt x="5" y="0"/>
                                </a:cubicBezTo>
                                <a:cubicBezTo>
                                  <a:pt x="5" y="20"/>
                                  <a:pt x="5" y="20"/>
                                  <a:pt x="5" y="20"/>
                                </a:cubicBezTo>
                                <a:cubicBezTo>
                                  <a:pt x="5" y="24"/>
                                  <a:pt x="4" y="31"/>
                                  <a:pt x="10" y="31"/>
                                </a:cubicBezTo>
                                <a:cubicBezTo>
                                  <a:pt x="17" y="31"/>
                                  <a:pt x="20" y="20"/>
                                  <a:pt x="20" y="15"/>
                                </a:cubicBezTo>
                                <a:cubicBezTo>
                                  <a:pt x="20" y="0"/>
                                  <a:pt x="20" y="0"/>
                                  <a:pt x="20" y="0"/>
                                </a:cubicBezTo>
                                <a:cubicBezTo>
                                  <a:pt x="25" y="0"/>
                                  <a:pt x="25" y="0"/>
                                  <a:pt x="25" y="0"/>
                                </a:cubicBezTo>
                                <a:cubicBezTo>
                                  <a:pt x="25" y="36"/>
                                  <a:pt x="25" y="36"/>
                                  <a:pt x="25" y="36"/>
                                </a:cubicBezTo>
                                <a:lnTo>
                                  <a:pt x="2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Rectangle 47"/>
                        <wps:cNvSpPr>
                          <a:spLocks noChangeArrowheads="1"/>
                        </wps:cNvSpPr>
                        <wps:spPr bwMode="auto">
                          <a:xfrm>
                            <a:off x="1101" y="12"/>
                            <a:ext cx="12" cy="1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1132" y="21"/>
                            <a:ext cx="47" cy="111"/>
                          </a:xfrm>
                          <a:custGeom>
                            <a:avLst/>
                            <a:gdLst>
                              <a:gd name="T0" fmla="*/ 20 w 20"/>
                              <a:gd name="T1" fmla="*/ 47 h 47"/>
                              <a:gd name="T2" fmla="*/ 15 w 20"/>
                              <a:gd name="T3" fmla="*/ 47 h 47"/>
                              <a:gd name="T4" fmla="*/ 6 w 20"/>
                              <a:gd name="T5" fmla="*/ 38 h 47"/>
                              <a:gd name="T6" fmla="*/ 6 w 20"/>
                              <a:gd name="T7" fmla="*/ 16 h 47"/>
                              <a:gd name="T8" fmla="*/ 0 w 20"/>
                              <a:gd name="T9" fmla="*/ 16 h 47"/>
                              <a:gd name="T10" fmla="*/ 0 w 20"/>
                              <a:gd name="T11" fmla="*/ 11 h 47"/>
                              <a:gd name="T12" fmla="*/ 6 w 20"/>
                              <a:gd name="T13" fmla="*/ 11 h 47"/>
                              <a:gd name="T14" fmla="*/ 6 w 20"/>
                              <a:gd name="T15" fmla="*/ 3 h 47"/>
                              <a:gd name="T16" fmla="*/ 11 w 20"/>
                              <a:gd name="T17" fmla="*/ 0 h 47"/>
                              <a:gd name="T18" fmla="*/ 11 w 20"/>
                              <a:gd name="T19" fmla="*/ 11 h 47"/>
                              <a:gd name="T20" fmla="*/ 20 w 20"/>
                              <a:gd name="T21" fmla="*/ 11 h 47"/>
                              <a:gd name="T22" fmla="*/ 20 w 20"/>
                              <a:gd name="T23" fmla="*/ 16 h 47"/>
                              <a:gd name="T24" fmla="*/ 11 w 20"/>
                              <a:gd name="T25" fmla="*/ 16 h 47"/>
                              <a:gd name="T26" fmla="*/ 11 w 20"/>
                              <a:gd name="T27" fmla="*/ 37 h 47"/>
                              <a:gd name="T28" fmla="*/ 16 w 20"/>
                              <a:gd name="T29" fmla="*/ 43 h 47"/>
                              <a:gd name="T30" fmla="*/ 20 w 20"/>
                              <a:gd name="T31" fmla="*/ 43 h 47"/>
                              <a:gd name="T32" fmla="*/ 20 w 20"/>
                              <a:gd name="T33"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47">
                                <a:moveTo>
                                  <a:pt x="20" y="47"/>
                                </a:moveTo>
                                <a:cubicBezTo>
                                  <a:pt x="18" y="47"/>
                                  <a:pt x="17" y="47"/>
                                  <a:pt x="15" y="47"/>
                                </a:cubicBezTo>
                                <a:cubicBezTo>
                                  <a:pt x="9" y="47"/>
                                  <a:pt x="6" y="45"/>
                                  <a:pt x="6" y="38"/>
                                </a:cubicBezTo>
                                <a:cubicBezTo>
                                  <a:pt x="6" y="16"/>
                                  <a:pt x="6" y="16"/>
                                  <a:pt x="6" y="16"/>
                                </a:cubicBezTo>
                                <a:cubicBezTo>
                                  <a:pt x="0" y="16"/>
                                  <a:pt x="0" y="16"/>
                                  <a:pt x="0" y="16"/>
                                </a:cubicBezTo>
                                <a:cubicBezTo>
                                  <a:pt x="0" y="11"/>
                                  <a:pt x="0" y="11"/>
                                  <a:pt x="0" y="11"/>
                                </a:cubicBezTo>
                                <a:cubicBezTo>
                                  <a:pt x="6" y="11"/>
                                  <a:pt x="6" y="11"/>
                                  <a:pt x="6" y="11"/>
                                </a:cubicBezTo>
                                <a:cubicBezTo>
                                  <a:pt x="6" y="3"/>
                                  <a:pt x="6" y="3"/>
                                  <a:pt x="6" y="3"/>
                                </a:cubicBezTo>
                                <a:cubicBezTo>
                                  <a:pt x="11" y="0"/>
                                  <a:pt x="11" y="0"/>
                                  <a:pt x="11" y="0"/>
                                </a:cubicBezTo>
                                <a:cubicBezTo>
                                  <a:pt x="11" y="11"/>
                                  <a:pt x="11" y="11"/>
                                  <a:pt x="11" y="11"/>
                                </a:cubicBezTo>
                                <a:cubicBezTo>
                                  <a:pt x="20" y="11"/>
                                  <a:pt x="20" y="11"/>
                                  <a:pt x="20" y="11"/>
                                </a:cubicBezTo>
                                <a:cubicBezTo>
                                  <a:pt x="20" y="16"/>
                                  <a:pt x="20" y="16"/>
                                  <a:pt x="20" y="16"/>
                                </a:cubicBezTo>
                                <a:cubicBezTo>
                                  <a:pt x="11" y="16"/>
                                  <a:pt x="11" y="16"/>
                                  <a:pt x="11" y="16"/>
                                </a:cubicBezTo>
                                <a:cubicBezTo>
                                  <a:pt x="11" y="37"/>
                                  <a:pt x="11" y="37"/>
                                  <a:pt x="11" y="37"/>
                                </a:cubicBezTo>
                                <a:cubicBezTo>
                                  <a:pt x="11" y="41"/>
                                  <a:pt x="12" y="43"/>
                                  <a:pt x="16" y="43"/>
                                </a:cubicBezTo>
                                <a:cubicBezTo>
                                  <a:pt x="18" y="43"/>
                                  <a:pt x="19" y="43"/>
                                  <a:pt x="20" y="43"/>
                                </a:cubicBezTo>
                                <a:lnTo>
                                  <a:pt x="20" y="4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49"/>
                        <wps:cNvSpPr>
                          <a:spLocks noEditPoints="1"/>
                        </wps:cNvSpPr>
                        <wps:spPr bwMode="auto">
                          <a:xfrm>
                            <a:off x="1195" y="12"/>
                            <a:ext cx="14" cy="120"/>
                          </a:xfrm>
                          <a:custGeom>
                            <a:avLst/>
                            <a:gdLst>
                              <a:gd name="T0" fmla="*/ 0 w 14"/>
                              <a:gd name="T1" fmla="*/ 14 h 120"/>
                              <a:gd name="T2" fmla="*/ 0 w 14"/>
                              <a:gd name="T3" fmla="*/ 0 h 120"/>
                              <a:gd name="T4" fmla="*/ 14 w 14"/>
                              <a:gd name="T5" fmla="*/ 0 h 120"/>
                              <a:gd name="T6" fmla="*/ 14 w 14"/>
                              <a:gd name="T7" fmla="*/ 14 h 120"/>
                              <a:gd name="T8" fmla="*/ 0 w 14"/>
                              <a:gd name="T9" fmla="*/ 14 h 120"/>
                              <a:gd name="T10" fmla="*/ 3 w 14"/>
                              <a:gd name="T11" fmla="*/ 120 h 120"/>
                              <a:gd name="T12" fmla="*/ 3 w 14"/>
                              <a:gd name="T13" fmla="*/ 35 h 120"/>
                              <a:gd name="T14" fmla="*/ 14 w 14"/>
                              <a:gd name="T15" fmla="*/ 35 h 120"/>
                              <a:gd name="T16" fmla="*/ 14 w 14"/>
                              <a:gd name="T17" fmla="*/ 120 h 120"/>
                              <a:gd name="T18" fmla="*/ 3 w 14"/>
                              <a:gd name="T1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 h="120">
                                <a:moveTo>
                                  <a:pt x="0" y="14"/>
                                </a:moveTo>
                                <a:lnTo>
                                  <a:pt x="0" y="0"/>
                                </a:lnTo>
                                <a:lnTo>
                                  <a:pt x="14" y="0"/>
                                </a:lnTo>
                                <a:lnTo>
                                  <a:pt x="14" y="14"/>
                                </a:lnTo>
                                <a:lnTo>
                                  <a:pt x="0" y="14"/>
                                </a:lnTo>
                                <a:close/>
                                <a:moveTo>
                                  <a:pt x="3" y="120"/>
                                </a:moveTo>
                                <a:lnTo>
                                  <a:pt x="3" y="35"/>
                                </a:lnTo>
                                <a:lnTo>
                                  <a:pt x="14" y="35"/>
                                </a:lnTo>
                                <a:lnTo>
                                  <a:pt x="14" y="120"/>
                                </a:lnTo>
                                <a:lnTo>
                                  <a:pt x="3" y="1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1235" y="47"/>
                            <a:ext cx="60" cy="85"/>
                          </a:xfrm>
                          <a:custGeom>
                            <a:avLst/>
                            <a:gdLst>
                              <a:gd name="T0" fmla="*/ 20 w 25"/>
                              <a:gd name="T1" fmla="*/ 36 h 36"/>
                              <a:gd name="T2" fmla="*/ 20 w 25"/>
                              <a:gd name="T3" fmla="*/ 16 h 36"/>
                              <a:gd name="T4" fmla="*/ 15 w 25"/>
                              <a:gd name="T5" fmla="*/ 5 h 36"/>
                              <a:gd name="T6" fmla="*/ 5 w 25"/>
                              <a:gd name="T7" fmla="*/ 21 h 36"/>
                              <a:gd name="T8" fmla="*/ 5 w 25"/>
                              <a:gd name="T9" fmla="*/ 36 h 36"/>
                              <a:gd name="T10" fmla="*/ 0 w 25"/>
                              <a:gd name="T11" fmla="*/ 36 h 36"/>
                              <a:gd name="T12" fmla="*/ 0 w 25"/>
                              <a:gd name="T13" fmla="*/ 0 h 36"/>
                              <a:gd name="T14" fmla="*/ 5 w 25"/>
                              <a:gd name="T15" fmla="*/ 0 h 36"/>
                              <a:gd name="T16" fmla="*/ 5 w 25"/>
                              <a:gd name="T17" fmla="*/ 9 h 36"/>
                              <a:gd name="T18" fmla="*/ 5 w 25"/>
                              <a:gd name="T19" fmla="*/ 9 h 36"/>
                              <a:gd name="T20" fmla="*/ 16 w 25"/>
                              <a:gd name="T21" fmla="*/ 0 h 36"/>
                              <a:gd name="T22" fmla="*/ 25 w 25"/>
                              <a:gd name="T23" fmla="*/ 10 h 36"/>
                              <a:gd name="T24" fmla="*/ 25 w 25"/>
                              <a:gd name="T25" fmla="*/ 36 h 36"/>
                              <a:gd name="T26" fmla="*/ 20 w 25"/>
                              <a:gd name="T27"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 h="36">
                                <a:moveTo>
                                  <a:pt x="20" y="36"/>
                                </a:moveTo>
                                <a:cubicBezTo>
                                  <a:pt x="20" y="16"/>
                                  <a:pt x="20" y="16"/>
                                  <a:pt x="20" y="16"/>
                                </a:cubicBezTo>
                                <a:cubicBezTo>
                                  <a:pt x="20" y="12"/>
                                  <a:pt x="21" y="5"/>
                                  <a:pt x="15" y="5"/>
                                </a:cubicBezTo>
                                <a:cubicBezTo>
                                  <a:pt x="8" y="5"/>
                                  <a:pt x="5" y="16"/>
                                  <a:pt x="5" y="21"/>
                                </a:cubicBezTo>
                                <a:cubicBezTo>
                                  <a:pt x="5" y="36"/>
                                  <a:pt x="5" y="36"/>
                                  <a:pt x="5" y="36"/>
                                </a:cubicBezTo>
                                <a:cubicBezTo>
                                  <a:pt x="0" y="36"/>
                                  <a:pt x="0" y="36"/>
                                  <a:pt x="0" y="36"/>
                                </a:cubicBezTo>
                                <a:cubicBezTo>
                                  <a:pt x="0" y="0"/>
                                  <a:pt x="0" y="0"/>
                                  <a:pt x="0" y="0"/>
                                </a:cubicBezTo>
                                <a:cubicBezTo>
                                  <a:pt x="5" y="0"/>
                                  <a:pt x="5" y="0"/>
                                  <a:pt x="5" y="0"/>
                                </a:cubicBezTo>
                                <a:cubicBezTo>
                                  <a:pt x="5" y="9"/>
                                  <a:pt x="5" y="9"/>
                                  <a:pt x="5" y="9"/>
                                </a:cubicBezTo>
                                <a:cubicBezTo>
                                  <a:pt x="5" y="9"/>
                                  <a:pt x="5" y="9"/>
                                  <a:pt x="5" y="9"/>
                                </a:cubicBezTo>
                                <a:cubicBezTo>
                                  <a:pt x="7" y="3"/>
                                  <a:pt x="10" y="0"/>
                                  <a:pt x="16" y="0"/>
                                </a:cubicBezTo>
                                <a:cubicBezTo>
                                  <a:pt x="23" y="0"/>
                                  <a:pt x="25" y="5"/>
                                  <a:pt x="25" y="10"/>
                                </a:cubicBezTo>
                                <a:cubicBezTo>
                                  <a:pt x="25" y="36"/>
                                  <a:pt x="25" y="36"/>
                                  <a:pt x="25" y="36"/>
                                </a:cubicBezTo>
                                <a:lnTo>
                                  <a:pt x="2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316" y="47"/>
                            <a:ext cx="61" cy="121"/>
                          </a:xfrm>
                          <a:custGeom>
                            <a:avLst/>
                            <a:gdLst>
                              <a:gd name="T0" fmla="*/ 21 w 26"/>
                              <a:gd name="T1" fmla="*/ 29 h 51"/>
                              <a:gd name="T2" fmla="*/ 21 w 26"/>
                              <a:gd name="T3" fmla="*/ 29 h 51"/>
                              <a:gd name="T4" fmla="*/ 12 w 26"/>
                              <a:gd name="T5" fmla="*/ 36 h 51"/>
                              <a:gd name="T6" fmla="*/ 0 w 26"/>
                              <a:gd name="T7" fmla="*/ 18 h 51"/>
                              <a:gd name="T8" fmla="*/ 12 w 26"/>
                              <a:gd name="T9" fmla="*/ 0 h 51"/>
                              <a:gd name="T10" fmla="*/ 21 w 26"/>
                              <a:gd name="T11" fmla="*/ 6 h 51"/>
                              <a:gd name="T12" fmla="*/ 21 w 26"/>
                              <a:gd name="T13" fmla="*/ 6 h 51"/>
                              <a:gd name="T14" fmla="*/ 21 w 26"/>
                              <a:gd name="T15" fmla="*/ 0 h 51"/>
                              <a:gd name="T16" fmla="*/ 26 w 26"/>
                              <a:gd name="T17" fmla="*/ 0 h 51"/>
                              <a:gd name="T18" fmla="*/ 26 w 26"/>
                              <a:gd name="T19" fmla="*/ 36 h 51"/>
                              <a:gd name="T20" fmla="*/ 11 w 26"/>
                              <a:gd name="T21" fmla="*/ 51 h 51"/>
                              <a:gd name="T22" fmla="*/ 2 w 26"/>
                              <a:gd name="T23" fmla="*/ 50 h 51"/>
                              <a:gd name="T24" fmla="*/ 2 w 26"/>
                              <a:gd name="T25" fmla="*/ 45 h 51"/>
                              <a:gd name="T26" fmla="*/ 11 w 26"/>
                              <a:gd name="T27" fmla="*/ 47 h 51"/>
                              <a:gd name="T28" fmla="*/ 21 w 26"/>
                              <a:gd name="T29" fmla="*/ 35 h 51"/>
                              <a:gd name="T30" fmla="*/ 21 w 26"/>
                              <a:gd name="T31" fmla="*/ 29 h 51"/>
                              <a:gd name="T32" fmla="*/ 21 w 26"/>
                              <a:gd name="T33" fmla="*/ 17 h 51"/>
                              <a:gd name="T34" fmla="*/ 13 w 26"/>
                              <a:gd name="T35" fmla="*/ 4 h 51"/>
                              <a:gd name="T36" fmla="*/ 6 w 26"/>
                              <a:gd name="T37" fmla="*/ 18 h 51"/>
                              <a:gd name="T38" fmla="*/ 13 w 26"/>
                              <a:gd name="T39" fmla="*/ 31 h 51"/>
                              <a:gd name="T40" fmla="*/ 21 w 26"/>
                              <a:gd name="T41" fmla="*/ 17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51">
                                <a:moveTo>
                                  <a:pt x="21" y="29"/>
                                </a:moveTo>
                                <a:cubicBezTo>
                                  <a:pt x="21" y="29"/>
                                  <a:pt x="21" y="29"/>
                                  <a:pt x="21" y="29"/>
                                </a:cubicBezTo>
                                <a:cubicBezTo>
                                  <a:pt x="20" y="33"/>
                                  <a:pt x="16" y="36"/>
                                  <a:pt x="12" y="36"/>
                                </a:cubicBezTo>
                                <a:cubicBezTo>
                                  <a:pt x="2" y="36"/>
                                  <a:pt x="0" y="26"/>
                                  <a:pt x="0" y="18"/>
                                </a:cubicBezTo>
                                <a:cubicBezTo>
                                  <a:pt x="0" y="11"/>
                                  <a:pt x="2" y="0"/>
                                  <a:pt x="12" y="0"/>
                                </a:cubicBezTo>
                                <a:cubicBezTo>
                                  <a:pt x="16" y="0"/>
                                  <a:pt x="20" y="2"/>
                                  <a:pt x="21" y="6"/>
                                </a:cubicBezTo>
                                <a:cubicBezTo>
                                  <a:pt x="21" y="6"/>
                                  <a:pt x="21" y="6"/>
                                  <a:pt x="21" y="6"/>
                                </a:cubicBezTo>
                                <a:cubicBezTo>
                                  <a:pt x="21" y="0"/>
                                  <a:pt x="21" y="0"/>
                                  <a:pt x="21" y="0"/>
                                </a:cubicBezTo>
                                <a:cubicBezTo>
                                  <a:pt x="26" y="0"/>
                                  <a:pt x="26" y="0"/>
                                  <a:pt x="26" y="0"/>
                                </a:cubicBezTo>
                                <a:cubicBezTo>
                                  <a:pt x="26" y="36"/>
                                  <a:pt x="26" y="36"/>
                                  <a:pt x="26" y="36"/>
                                </a:cubicBezTo>
                                <a:cubicBezTo>
                                  <a:pt x="26" y="46"/>
                                  <a:pt x="22" y="51"/>
                                  <a:pt x="11" y="51"/>
                                </a:cubicBezTo>
                                <a:cubicBezTo>
                                  <a:pt x="8" y="51"/>
                                  <a:pt x="5" y="50"/>
                                  <a:pt x="2" y="50"/>
                                </a:cubicBezTo>
                                <a:cubicBezTo>
                                  <a:pt x="2" y="45"/>
                                  <a:pt x="2" y="45"/>
                                  <a:pt x="2" y="45"/>
                                </a:cubicBezTo>
                                <a:cubicBezTo>
                                  <a:pt x="5" y="46"/>
                                  <a:pt x="7" y="47"/>
                                  <a:pt x="11" y="47"/>
                                </a:cubicBezTo>
                                <a:cubicBezTo>
                                  <a:pt x="19" y="47"/>
                                  <a:pt x="21" y="43"/>
                                  <a:pt x="21" y="35"/>
                                </a:cubicBezTo>
                                <a:lnTo>
                                  <a:pt x="21" y="29"/>
                                </a:lnTo>
                                <a:close/>
                                <a:moveTo>
                                  <a:pt x="21" y="17"/>
                                </a:moveTo>
                                <a:cubicBezTo>
                                  <a:pt x="21" y="12"/>
                                  <a:pt x="19" y="4"/>
                                  <a:pt x="13" y="4"/>
                                </a:cubicBezTo>
                                <a:cubicBezTo>
                                  <a:pt x="7" y="4"/>
                                  <a:pt x="6" y="14"/>
                                  <a:pt x="6" y="18"/>
                                </a:cubicBezTo>
                                <a:cubicBezTo>
                                  <a:pt x="6" y="23"/>
                                  <a:pt x="7" y="31"/>
                                  <a:pt x="13" y="31"/>
                                </a:cubicBezTo>
                                <a:cubicBezTo>
                                  <a:pt x="19" y="31"/>
                                  <a:pt x="21" y="22"/>
                                  <a:pt x="21" y="1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Rectangle 52"/>
                        <wps:cNvSpPr>
                          <a:spLocks noChangeArrowheads="1"/>
                        </wps:cNvSpPr>
                        <wps:spPr bwMode="auto">
                          <a:xfrm>
                            <a:off x="1450" y="2"/>
                            <a:ext cx="11" cy="1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53" name="Freeform 53"/>
                        <wps:cNvSpPr>
                          <a:spLocks noEditPoints="1"/>
                        </wps:cNvSpPr>
                        <wps:spPr bwMode="auto">
                          <a:xfrm>
                            <a:off x="1531" y="12"/>
                            <a:ext cx="75" cy="120"/>
                          </a:xfrm>
                          <a:custGeom>
                            <a:avLst/>
                            <a:gdLst>
                              <a:gd name="T0" fmla="*/ 0 w 32"/>
                              <a:gd name="T1" fmla="*/ 51 h 51"/>
                              <a:gd name="T2" fmla="*/ 0 w 32"/>
                              <a:gd name="T3" fmla="*/ 0 h 51"/>
                              <a:gd name="T4" fmla="*/ 12 w 32"/>
                              <a:gd name="T5" fmla="*/ 0 h 51"/>
                              <a:gd name="T6" fmla="*/ 32 w 32"/>
                              <a:gd name="T7" fmla="*/ 25 h 51"/>
                              <a:gd name="T8" fmla="*/ 20 w 32"/>
                              <a:gd name="T9" fmla="*/ 49 h 51"/>
                              <a:gd name="T10" fmla="*/ 10 w 32"/>
                              <a:gd name="T11" fmla="*/ 51 h 51"/>
                              <a:gd name="T12" fmla="*/ 0 w 32"/>
                              <a:gd name="T13" fmla="*/ 51 h 51"/>
                              <a:gd name="T14" fmla="*/ 10 w 32"/>
                              <a:gd name="T15" fmla="*/ 46 h 51"/>
                              <a:gd name="T16" fmla="*/ 18 w 32"/>
                              <a:gd name="T17" fmla="*/ 44 h 51"/>
                              <a:gd name="T18" fmla="*/ 26 w 32"/>
                              <a:gd name="T19" fmla="*/ 25 h 51"/>
                              <a:gd name="T20" fmla="*/ 17 w 32"/>
                              <a:gd name="T21" fmla="*/ 5 h 51"/>
                              <a:gd name="T22" fmla="*/ 9 w 32"/>
                              <a:gd name="T23" fmla="*/ 4 h 51"/>
                              <a:gd name="T24" fmla="*/ 6 w 32"/>
                              <a:gd name="T25" fmla="*/ 4 h 51"/>
                              <a:gd name="T26" fmla="*/ 6 w 32"/>
                              <a:gd name="T27" fmla="*/ 46 h 51"/>
                              <a:gd name="T28" fmla="*/ 10 w 32"/>
                              <a:gd name="T29" fmla="*/ 46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51">
                                <a:moveTo>
                                  <a:pt x="0" y="51"/>
                                </a:moveTo>
                                <a:cubicBezTo>
                                  <a:pt x="0" y="0"/>
                                  <a:pt x="0" y="0"/>
                                  <a:pt x="0" y="0"/>
                                </a:cubicBezTo>
                                <a:cubicBezTo>
                                  <a:pt x="12" y="0"/>
                                  <a:pt x="12" y="0"/>
                                  <a:pt x="12" y="0"/>
                                </a:cubicBezTo>
                                <a:cubicBezTo>
                                  <a:pt x="28" y="0"/>
                                  <a:pt x="32" y="10"/>
                                  <a:pt x="32" y="25"/>
                                </a:cubicBezTo>
                                <a:cubicBezTo>
                                  <a:pt x="32" y="35"/>
                                  <a:pt x="31" y="46"/>
                                  <a:pt x="20" y="49"/>
                                </a:cubicBezTo>
                                <a:cubicBezTo>
                                  <a:pt x="17" y="50"/>
                                  <a:pt x="13" y="51"/>
                                  <a:pt x="10" y="51"/>
                                </a:cubicBezTo>
                                <a:lnTo>
                                  <a:pt x="0" y="51"/>
                                </a:lnTo>
                                <a:close/>
                                <a:moveTo>
                                  <a:pt x="10" y="46"/>
                                </a:moveTo>
                                <a:cubicBezTo>
                                  <a:pt x="13" y="46"/>
                                  <a:pt x="16" y="46"/>
                                  <a:pt x="18" y="44"/>
                                </a:cubicBezTo>
                                <a:cubicBezTo>
                                  <a:pt x="26" y="41"/>
                                  <a:pt x="26" y="32"/>
                                  <a:pt x="26" y="25"/>
                                </a:cubicBezTo>
                                <a:cubicBezTo>
                                  <a:pt x="26" y="18"/>
                                  <a:pt x="25" y="8"/>
                                  <a:pt x="17" y="5"/>
                                </a:cubicBezTo>
                                <a:cubicBezTo>
                                  <a:pt x="15" y="5"/>
                                  <a:pt x="12" y="4"/>
                                  <a:pt x="9" y="4"/>
                                </a:cubicBezTo>
                                <a:cubicBezTo>
                                  <a:pt x="6" y="4"/>
                                  <a:pt x="6" y="4"/>
                                  <a:pt x="6" y="4"/>
                                </a:cubicBezTo>
                                <a:cubicBezTo>
                                  <a:pt x="6" y="46"/>
                                  <a:pt x="6" y="46"/>
                                  <a:pt x="6" y="46"/>
                                </a:cubicBezTo>
                                <a:lnTo>
                                  <a:pt x="10" y="4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1628" y="12"/>
                            <a:ext cx="16" cy="120"/>
                          </a:xfrm>
                          <a:custGeom>
                            <a:avLst/>
                            <a:gdLst>
                              <a:gd name="T0" fmla="*/ 0 w 16"/>
                              <a:gd name="T1" fmla="*/ 14 h 120"/>
                              <a:gd name="T2" fmla="*/ 0 w 16"/>
                              <a:gd name="T3" fmla="*/ 0 h 120"/>
                              <a:gd name="T4" fmla="*/ 16 w 16"/>
                              <a:gd name="T5" fmla="*/ 0 h 120"/>
                              <a:gd name="T6" fmla="*/ 16 w 16"/>
                              <a:gd name="T7" fmla="*/ 14 h 120"/>
                              <a:gd name="T8" fmla="*/ 0 w 16"/>
                              <a:gd name="T9" fmla="*/ 14 h 120"/>
                              <a:gd name="T10" fmla="*/ 2 w 16"/>
                              <a:gd name="T11" fmla="*/ 120 h 120"/>
                              <a:gd name="T12" fmla="*/ 2 w 16"/>
                              <a:gd name="T13" fmla="*/ 35 h 120"/>
                              <a:gd name="T14" fmla="*/ 14 w 16"/>
                              <a:gd name="T15" fmla="*/ 35 h 120"/>
                              <a:gd name="T16" fmla="*/ 14 w 16"/>
                              <a:gd name="T17" fmla="*/ 120 h 120"/>
                              <a:gd name="T18" fmla="*/ 2 w 16"/>
                              <a:gd name="T1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 h="120">
                                <a:moveTo>
                                  <a:pt x="0" y="14"/>
                                </a:moveTo>
                                <a:lnTo>
                                  <a:pt x="0" y="0"/>
                                </a:lnTo>
                                <a:lnTo>
                                  <a:pt x="16" y="0"/>
                                </a:lnTo>
                                <a:lnTo>
                                  <a:pt x="16" y="14"/>
                                </a:lnTo>
                                <a:lnTo>
                                  <a:pt x="0" y="14"/>
                                </a:lnTo>
                                <a:close/>
                                <a:moveTo>
                                  <a:pt x="2" y="120"/>
                                </a:moveTo>
                                <a:lnTo>
                                  <a:pt x="2" y="35"/>
                                </a:lnTo>
                                <a:lnTo>
                                  <a:pt x="14" y="35"/>
                                </a:lnTo>
                                <a:lnTo>
                                  <a:pt x="14" y="120"/>
                                </a:lnTo>
                                <a:lnTo>
                                  <a:pt x="2" y="1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
                        <wps:cNvSpPr>
                          <a:spLocks noEditPoints="1"/>
                        </wps:cNvSpPr>
                        <wps:spPr bwMode="auto">
                          <a:xfrm>
                            <a:off x="1663" y="47"/>
                            <a:ext cx="61" cy="121"/>
                          </a:xfrm>
                          <a:custGeom>
                            <a:avLst/>
                            <a:gdLst>
                              <a:gd name="T0" fmla="*/ 21 w 26"/>
                              <a:gd name="T1" fmla="*/ 29 h 51"/>
                              <a:gd name="T2" fmla="*/ 21 w 26"/>
                              <a:gd name="T3" fmla="*/ 29 h 51"/>
                              <a:gd name="T4" fmla="*/ 12 w 26"/>
                              <a:gd name="T5" fmla="*/ 36 h 51"/>
                              <a:gd name="T6" fmla="*/ 0 w 26"/>
                              <a:gd name="T7" fmla="*/ 18 h 51"/>
                              <a:gd name="T8" fmla="*/ 12 w 26"/>
                              <a:gd name="T9" fmla="*/ 0 h 51"/>
                              <a:gd name="T10" fmla="*/ 21 w 26"/>
                              <a:gd name="T11" fmla="*/ 6 h 51"/>
                              <a:gd name="T12" fmla="*/ 21 w 26"/>
                              <a:gd name="T13" fmla="*/ 6 h 51"/>
                              <a:gd name="T14" fmla="*/ 21 w 26"/>
                              <a:gd name="T15" fmla="*/ 0 h 51"/>
                              <a:gd name="T16" fmla="*/ 26 w 26"/>
                              <a:gd name="T17" fmla="*/ 0 h 51"/>
                              <a:gd name="T18" fmla="*/ 26 w 26"/>
                              <a:gd name="T19" fmla="*/ 36 h 51"/>
                              <a:gd name="T20" fmla="*/ 11 w 26"/>
                              <a:gd name="T21" fmla="*/ 51 h 51"/>
                              <a:gd name="T22" fmla="*/ 2 w 26"/>
                              <a:gd name="T23" fmla="*/ 50 h 51"/>
                              <a:gd name="T24" fmla="*/ 2 w 26"/>
                              <a:gd name="T25" fmla="*/ 45 h 51"/>
                              <a:gd name="T26" fmla="*/ 11 w 26"/>
                              <a:gd name="T27" fmla="*/ 47 h 51"/>
                              <a:gd name="T28" fmla="*/ 21 w 26"/>
                              <a:gd name="T29" fmla="*/ 35 h 51"/>
                              <a:gd name="T30" fmla="*/ 21 w 26"/>
                              <a:gd name="T31" fmla="*/ 29 h 51"/>
                              <a:gd name="T32" fmla="*/ 21 w 26"/>
                              <a:gd name="T33" fmla="*/ 17 h 51"/>
                              <a:gd name="T34" fmla="*/ 13 w 26"/>
                              <a:gd name="T35" fmla="*/ 4 h 51"/>
                              <a:gd name="T36" fmla="*/ 6 w 26"/>
                              <a:gd name="T37" fmla="*/ 18 h 51"/>
                              <a:gd name="T38" fmla="*/ 13 w 26"/>
                              <a:gd name="T39" fmla="*/ 31 h 51"/>
                              <a:gd name="T40" fmla="*/ 21 w 26"/>
                              <a:gd name="T41" fmla="*/ 17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51">
                                <a:moveTo>
                                  <a:pt x="21" y="29"/>
                                </a:moveTo>
                                <a:cubicBezTo>
                                  <a:pt x="21" y="29"/>
                                  <a:pt x="21" y="29"/>
                                  <a:pt x="21" y="29"/>
                                </a:cubicBezTo>
                                <a:cubicBezTo>
                                  <a:pt x="20" y="33"/>
                                  <a:pt x="16" y="36"/>
                                  <a:pt x="12" y="36"/>
                                </a:cubicBezTo>
                                <a:cubicBezTo>
                                  <a:pt x="2" y="36"/>
                                  <a:pt x="0" y="26"/>
                                  <a:pt x="0" y="18"/>
                                </a:cubicBezTo>
                                <a:cubicBezTo>
                                  <a:pt x="0" y="11"/>
                                  <a:pt x="2" y="0"/>
                                  <a:pt x="12" y="0"/>
                                </a:cubicBezTo>
                                <a:cubicBezTo>
                                  <a:pt x="16" y="0"/>
                                  <a:pt x="20" y="2"/>
                                  <a:pt x="21" y="6"/>
                                </a:cubicBezTo>
                                <a:cubicBezTo>
                                  <a:pt x="21" y="6"/>
                                  <a:pt x="21" y="6"/>
                                  <a:pt x="21" y="6"/>
                                </a:cubicBezTo>
                                <a:cubicBezTo>
                                  <a:pt x="21" y="0"/>
                                  <a:pt x="21" y="0"/>
                                  <a:pt x="21" y="0"/>
                                </a:cubicBezTo>
                                <a:cubicBezTo>
                                  <a:pt x="26" y="0"/>
                                  <a:pt x="26" y="0"/>
                                  <a:pt x="26" y="0"/>
                                </a:cubicBezTo>
                                <a:cubicBezTo>
                                  <a:pt x="26" y="36"/>
                                  <a:pt x="26" y="36"/>
                                  <a:pt x="26" y="36"/>
                                </a:cubicBezTo>
                                <a:cubicBezTo>
                                  <a:pt x="26" y="46"/>
                                  <a:pt x="22" y="51"/>
                                  <a:pt x="11" y="51"/>
                                </a:cubicBezTo>
                                <a:cubicBezTo>
                                  <a:pt x="8" y="51"/>
                                  <a:pt x="5" y="50"/>
                                  <a:pt x="2" y="50"/>
                                </a:cubicBezTo>
                                <a:cubicBezTo>
                                  <a:pt x="2" y="45"/>
                                  <a:pt x="2" y="45"/>
                                  <a:pt x="2" y="45"/>
                                </a:cubicBezTo>
                                <a:cubicBezTo>
                                  <a:pt x="5" y="46"/>
                                  <a:pt x="7" y="47"/>
                                  <a:pt x="11" y="47"/>
                                </a:cubicBezTo>
                                <a:cubicBezTo>
                                  <a:pt x="19" y="47"/>
                                  <a:pt x="21" y="43"/>
                                  <a:pt x="21" y="35"/>
                                </a:cubicBezTo>
                                <a:lnTo>
                                  <a:pt x="21" y="29"/>
                                </a:lnTo>
                                <a:close/>
                                <a:moveTo>
                                  <a:pt x="21" y="17"/>
                                </a:moveTo>
                                <a:cubicBezTo>
                                  <a:pt x="21" y="12"/>
                                  <a:pt x="19" y="4"/>
                                  <a:pt x="13" y="4"/>
                                </a:cubicBezTo>
                                <a:cubicBezTo>
                                  <a:pt x="7" y="4"/>
                                  <a:pt x="6" y="14"/>
                                  <a:pt x="6" y="18"/>
                                </a:cubicBezTo>
                                <a:cubicBezTo>
                                  <a:pt x="6" y="23"/>
                                  <a:pt x="7" y="31"/>
                                  <a:pt x="13" y="31"/>
                                </a:cubicBezTo>
                                <a:cubicBezTo>
                                  <a:pt x="19" y="31"/>
                                  <a:pt x="21" y="22"/>
                                  <a:pt x="21" y="1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6"/>
                        <wps:cNvSpPr>
                          <a:spLocks noEditPoints="1"/>
                        </wps:cNvSpPr>
                        <wps:spPr bwMode="auto">
                          <a:xfrm>
                            <a:off x="1750" y="12"/>
                            <a:ext cx="17" cy="120"/>
                          </a:xfrm>
                          <a:custGeom>
                            <a:avLst/>
                            <a:gdLst>
                              <a:gd name="T0" fmla="*/ 0 w 17"/>
                              <a:gd name="T1" fmla="*/ 14 h 120"/>
                              <a:gd name="T2" fmla="*/ 0 w 17"/>
                              <a:gd name="T3" fmla="*/ 0 h 120"/>
                              <a:gd name="T4" fmla="*/ 17 w 17"/>
                              <a:gd name="T5" fmla="*/ 0 h 120"/>
                              <a:gd name="T6" fmla="*/ 17 w 17"/>
                              <a:gd name="T7" fmla="*/ 14 h 120"/>
                              <a:gd name="T8" fmla="*/ 0 w 17"/>
                              <a:gd name="T9" fmla="*/ 14 h 120"/>
                              <a:gd name="T10" fmla="*/ 3 w 17"/>
                              <a:gd name="T11" fmla="*/ 120 h 120"/>
                              <a:gd name="T12" fmla="*/ 3 w 17"/>
                              <a:gd name="T13" fmla="*/ 35 h 120"/>
                              <a:gd name="T14" fmla="*/ 15 w 17"/>
                              <a:gd name="T15" fmla="*/ 35 h 120"/>
                              <a:gd name="T16" fmla="*/ 15 w 17"/>
                              <a:gd name="T17" fmla="*/ 120 h 120"/>
                              <a:gd name="T18" fmla="*/ 3 w 17"/>
                              <a:gd name="T1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 h="120">
                                <a:moveTo>
                                  <a:pt x="0" y="14"/>
                                </a:moveTo>
                                <a:lnTo>
                                  <a:pt x="0" y="0"/>
                                </a:lnTo>
                                <a:lnTo>
                                  <a:pt x="17" y="0"/>
                                </a:lnTo>
                                <a:lnTo>
                                  <a:pt x="17" y="14"/>
                                </a:lnTo>
                                <a:lnTo>
                                  <a:pt x="0" y="14"/>
                                </a:lnTo>
                                <a:close/>
                                <a:moveTo>
                                  <a:pt x="3" y="120"/>
                                </a:moveTo>
                                <a:lnTo>
                                  <a:pt x="3" y="35"/>
                                </a:lnTo>
                                <a:lnTo>
                                  <a:pt x="15" y="35"/>
                                </a:lnTo>
                                <a:lnTo>
                                  <a:pt x="15" y="120"/>
                                </a:lnTo>
                                <a:lnTo>
                                  <a:pt x="3" y="1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783" y="21"/>
                            <a:ext cx="48" cy="111"/>
                          </a:xfrm>
                          <a:custGeom>
                            <a:avLst/>
                            <a:gdLst>
                              <a:gd name="T0" fmla="*/ 20 w 20"/>
                              <a:gd name="T1" fmla="*/ 47 h 47"/>
                              <a:gd name="T2" fmla="*/ 16 w 20"/>
                              <a:gd name="T3" fmla="*/ 47 h 47"/>
                              <a:gd name="T4" fmla="*/ 6 w 20"/>
                              <a:gd name="T5" fmla="*/ 38 h 47"/>
                              <a:gd name="T6" fmla="*/ 6 w 20"/>
                              <a:gd name="T7" fmla="*/ 16 h 47"/>
                              <a:gd name="T8" fmla="*/ 0 w 20"/>
                              <a:gd name="T9" fmla="*/ 16 h 47"/>
                              <a:gd name="T10" fmla="*/ 0 w 20"/>
                              <a:gd name="T11" fmla="*/ 11 h 47"/>
                              <a:gd name="T12" fmla="*/ 6 w 20"/>
                              <a:gd name="T13" fmla="*/ 11 h 47"/>
                              <a:gd name="T14" fmla="*/ 6 w 20"/>
                              <a:gd name="T15" fmla="*/ 3 h 47"/>
                              <a:gd name="T16" fmla="*/ 11 w 20"/>
                              <a:gd name="T17" fmla="*/ 0 h 47"/>
                              <a:gd name="T18" fmla="*/ 11 w 20"/>
                              <a:gd name="T19" fmla="*/ 11 h 47"/>
                              <a:gd name="T20" fmla="*/ 20 w 20"/>
                              <a:gd name="T21" fmla="*/ 11 h 47"/>
                              <a:gd name="T22" fmla="*/ 20 w 20"/>
                              <a:gd name="T23" fmla="*/ 16 h 47"/>
                              <a:gd name="T24" fmla="*/ 11 w 20"/>
                              <a:gd name="T25" fmla="*/ 16 h 47"/>
                              <a:gd name="T26" fmla="*/ 11 w 20"/>
                              <a:gd name="T27" fmla="*/ 37 h 47"/>
                              <a:gd name="T28" fmla="*/ 17 w 20"/>
                              <a:gd name="T29" fmla="*/ 43 h 47"/>
                              <a:gd name="T30" fmla="*/ 20 w 20"/>
                              <a:gd name="T31" fmla="*/ 43 h 47"/>
                              <a:gd name="T32" fmla="*/ 20 w 20"/>
                              <a:gd name="T33"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47">
                                <a:moveTo>
                                  <a:pt x="20" y="47"/>
                                </a:moveTo>
                                <a:cubicBezTo>
                                  <a:pt x="19" y="47"/>
                                  <a:pt x="17" y="47"/>
                                  <a:pt x="16" y="47"/>
                                </a:cubicBezTo>
                                <a:cubicBezTo>
                                  <a:pt x="9" y="47"/>
                                  <a:pt x="6" y="45"/>
                                  <a:pt x="6" y="38"/>
                                </a:cubicBezTo>
                                <a:cubicBezTo>
                                  <a:pt x="6" y="16"/>
                                  <a:pt x="6" y="16"/>
                                  <a:pt x="6" y="16"/>
                                </a:cubicBezTo>
                                <a:cubicBezTo>
                                  <a:pt x="0" y="16"/>
                                  <a:pt x="0" y="16"/>
                                  <a:pt x="0" y="16"/>
                                </a:cubicBezTo>
                                <a:cubicBezTo>
                                  <a:pt x="0" y="11"/>
                                  <a:pt x="0" y="11"/>
                                  <a:pt x="0" y="11"/>
                                </a:cubicBezTo>
                                <a:cubicBezTo>
                                  <a:pt x="6" y="11"/>
                                  <a:pt x="6" y="11"/>
                                  <a:pt x="6" y="11"/>
                                </a:cubicBezTo>
                                <a:cubicBezTo>
                                  <a:pt x="6" y="3"/>
                                  <a:pt x="6" y="3"/>
                                  <a:pt x="6" y="3"/>
                                </a:cubicBezTo>
                                <a:cubicBezTo>
                                  <a:pt x="11" y="0"/>
                                  <a:pt x="11" y="0"/>
                                  <a:pt x="11" y="0"/>
                                </a:cubicBezTo>
                                <a:cubicBezTo>
                                  <a:pt x="11" y="11"/>
                                  <a:pt x="11" y="11"/>
                                  <a:pt x="11" y="11"/>
                                </a:cubicBezTo>
                                <a:cubicBezTo>
                                  <a:pt x="20" y="11"/>
                                  <a:pt x="20" y="11"/>
                                  <a:pt x="20" y="11"/>
                                </a:cubicBezTo>
                                <a:cubicBezTo>
                                  <a:pt x="20" y="16"/>
                                  <a:pt x="20" y="16"/>
                                  <a:pt x="20" y="16"/>
                                </a:cubicBezTo>
                                <a:cubicBezTo>
                                  <a:pt x="11" y="16"/>
                                  <a:pt x="11" y="16"/>
                                  <a:pt x="11" y="16"/>
                                </a:cubicBezTo>
                                <a:cubicBezTo>
                                  <a:pt x="11" y="37"/>
                                  <a:pt x="11" y="37"/>
                                  <a:pt x="11" y="37"/>
                                </a:cubicBezTo>
                                <a:cubicBezTo>
                                  <a:pt x="11" y="41"/>
                                  <a:pt x="13" y="43"/>
                                  <a:pt x="17" y="43"/>
                                </a:cubicBezTo>
                                <a:cubicBezTo>
                                  <a:pt x="18" y="43"/>
                                  <a:pt x="19" y="43"/>
                                  <a:pt x="20" y="43"/>
                                </a:cubicBezTo>
                                <a:lnTo>
                                  <a:pt x="20" y="4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843" y="47"/>
                            <a:ext cx="59" cy="85"/>
                          </a:xfrm>
                          <a:custGeom>
                            <a:avLst/>
                            <a:gdLst>
                              <a:gd name="T0" fmla="*/ 20 w 25"/>
                              <a:gd name="T1" fmla="*/ 36 h 36"/>
                              <a:gd name="T2" fmla="*/ 20 w 25"/>
                              <a:gd name="T3" fmla="*/ 31 h 36"/>
                              <a:gd name="T4" fmla="*/ 20 w 25"/>
                              <a:gd name="T5" fmla="*/ 31 h 36"/>
                              <a:gd name="T6" fmla="*/ 9 w 25"/>
                              <a:gd name="T7" fmla="*/ 36 h 36"/>
                              <a:gd name="T8" fmla="*/ 0 w 25"/>
                              <a:gd name="T9" fmla="*/ 27 h 36"/>
                              <a:gd name="T10" fmla="*/ 20 w 25"/>
                              <a:gd name="T11" fmla="*/ 15 h 36"/>
                              <a:gd name="T12" fmla="*/ 20 w 25"/>
                              <a:gd name="T13" fmla="*/ 15 h 36"/>
                              <a:gd name="T14" fmla="*/ 13 w 25"/>
                              <a:gd name="T15" fmla="*/ 4 h 36"/>
                              <a:gd name="T16" fmla="*/ 6 w 25"/>
                              <a:gd name="T17" fmla="*/ 9 h 36"/>
                              <a:gd name="T18" fmla="*/ 0 w 25"/>
                              <a:gd name="T19" fmla="*/ 9 h 36"/>
                              <a:gd name="T20" fmla="*/ 13 w 25"/>
                              <a:gd name="T21" fmla="*/ 0 h 36"/>
                              <a:gd name="T22" fmla="*/ 25 w 25"/>
                              <a:gd name="T23" fmla="*/ 11 h 36"/>
                              <a:gd name="T24" fmla="*/ 25 w 25"/>
                              <a:gd name="T25" fmla="*/ 36 h 36"/>
                              <a:gd name="T26" fmla="*/ 20 w 25"/>
                              <a:gd name="T27" fmla="*/ 36 h 36"/>
                              <a:gd name="T28" fmla="*/ 17 w 25"/>
                              <a:gd name="T29" fmla="*/ 20 h 36"/>
                              <a:gd name="T30" fmla="*/ 5 w 25"/>
                              <a:gd name="T31" fmla="*/ 27 h 36"/>
                              <a:gd name="T32" fmla="*/ 10 w 25"/>
                              <a:gd name="T33" fmla="*/ 32 h 36"/>
                              <a:gd name="T34" fmla="*/ 19 w 25"/>
                              <a:gd name="T35" fmla="*/ 27 h 36"/>
                              <a:gd name="T36" fmla="*/ 20 w 25"/>
                              <a:gd name="T37" fmla="*/ 20 h 36"/>
                              <a:gd name="T38" fmla="*/ 17 w 25"/>
                              <a:gd name="T39" fmla="*/ 2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 h="36">
                                <a:moveTo>
                                  <a:pt x="20" y="36"/>
                                </a:moveTo>
                                <a:cubicBezTo>
                                  <a:pt x="20" y="31"/>
                                  <a:pt x="20" y="31"/>
                                  <a:pt x="20" y="31"/>
                                </a:cubicBezTo>
                                <a:cubicBezTo>
                                  <a:pt x="20" y="31"/>
                                  <a:pt x="20" y="31"/>
                                  <a:pt x="20" y="31"/>
                                </a:cubicBezTo>
                                <a:cubicBezTo>
                                  <a:pt x="18" y="35"/>
                                  <a:pt x="13" y="36"/>
                                  <a:pt x="9" y="36"/>
                                </a:cubicBezTo>
                                <a:cubicBezTo>
                                  <a:pt x="3" y="36"/>
                                  <a:pt x="0" y="33"/>
                                  <a:pt x="0" y="27"/>
                                </a:cubicBezTo>
                                <a:cubicBezTo>
                                  <a:pt x="0" y="19"/>
                                  <a:pt x="9" y="15"/>
                                  <a:pt x="20" y="15"/>
                                </a:cubicBezTo>
                                <a:cubicBezTo>
                                  <a:pt x="20" y="15"/>
                                  <a:pt x="20" y="15"/>
                                  <a:pt x="20" y="15"/>
                                </a:cubicBezTo>
                                <a:cubicBezTo>
                                  <a:pt x="20" y="9"/>
                                  <a:pt x="20" y="4"/>
                                  <a:pt x="13" y="4"/>
                                </a:cubicBezTo>
                                <a:cubicBezTo>
                                  <a:pt x="9" y="4"/>
                                  <a:pt x="7" y="5"/>
                                  <a:pt x="6" y="9"/>
                                </a:cubicBezTo>
                                <a:cubicBezTo>
                                  <a:pt x="0" y="9"/>
                                  <a:pt x="0" y="9"/>
                                  <a:pt x="0" y="9"/>
                                </a:cubicBezTo>
                                <a:cubicBezTo>
                                  <a:pt x="1" y="2"/>
                                  <a:pt x="7" y="0"/>
                                  <a:pt x="13" y="0"/>
                                </a:cubicBezTo>
                                <a:cubicBezTo>
                                  <a:pt x="21" y="0"/>
                                  <a:pt x="25" y="3"/>
                                  <a:pt x="25" y="11"/>
                                </a:cubicBezTo>
                                <a:cubicBezTo>
                                  <a:pt x="25" y="36"/>
                                  <a:pt x="25" y="36"/>
                                  <a:pt x="25" y="36"/>
                                </a:cubicBezTo>
                                <a:lnTo>
                                  <a:pt x="20" y="36"/>
                                </a:lnTo>
                                <a:close/>
                                <a:moveTo>
                                  <a:pt x="17" y="20"/>
                                </a:moveTo>
                                <a:cubicBezTo>
                                  <a:pt x="12" y="20"/>
                                  <a:pt x="5" y="21"/>
                                  <a:pt x="5" y="27"/>
                                </a:cubicBezTo>
                                <a:cubicBezTo>
                                  <a:pt x="5" y="30"/>
                                  <a:pt x="7" y="32"/>
                                  <a:pt x="10" y="32"/>
                                </a:cubicBezTo>
                                <a:cubicBezTo>
                                  <a:pt x="14" y="32"/>
                                  <a:pt x="17" y="30"/>
                                  <a:pt x="19" y="27"/>
                                </a:cubicBezTo>
                                <a:cubicBezTo>
                                  <a:pt x="20" y="24"/>
                                  <a:pt x="20" y="23"/>
                                  <a:pt x="20" y="20"/>
                                </a:cubicBezTo>
                                <a:lnTo>
                                  <a:pt x="17" y="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Rectangle 59"/>
                        <wps:cNvSpPr>
                          <a:spLocks noChangeArrowheads="1"/>
                        </wps:cNvSpPr>
                        <wps:spPr bwMode="auto">
                          <a:xfrm>
                            <a:off x="1928" y="12"/>
                            <a:ext cx="11" cy="1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0" name="Rectangle 60"/>
                        <wps:cNvSpPr>
                          <a:spLocks noChangeArrowheads="1"/>
                        </wps:cNvSpPr>
                        <wps:spPr bwMode="auto">
                          <a:xfrm>
                            <a:off x="2013" y="2"/>
                            <a:ext cx="11" cy="1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2079" y="12"/>
                            <a:ext cx="73" cy="120"/>
                          </a:xfrm>
                          <a:custGeom>
                            <a:avLst/>
                            <a:gdLst>
                              <a:gd name="T0" fmla="*/ 30 w 73"/>
                              <a:gd name="T1" fmla="*/ 120 h 120"/>
                              <a:gd name="T2" fmla="*/ 30 w 73"/>
                              <a:gd name="T3" fmla="*/ 9 h 120"/>
                              <a:gd name="T4" fmla="*/ 0 w 73"/>
                              <a:gd name="T5" fmla="*/ 9 h 120"/>
                              <a:gd name="T6" fmla="*/ 0 w 73"/>
                              <a:gd name="T7" fmla="*/ 0 h 120"/>
                              <a:gd name="T8" fmla="*/ 73 w 73"/>
                              <a:gd name="T9" fmla="*/ 0 h 120"/>
                              <a:gd name="T10" fmla="*/ 73 w 73"/>
                              <a:gd name="T11" fmla="*/ 9 h 120"/>
                              <a:gd name="T12" fmla="*/ 42 w 73"/>
                              <a:gd name="T13" fmla="*/ 9 h 120"/>
                              <a:gd name="T14" fmla="*/ 42 w 73"/>
                              <a:gd name="T15" fmla="*/ 120 h 120"/>
                              <a:gd name="T16" fmla="*/ 30 w 73"/>
                              <a:gd name="T17"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120">
                                <a:moveTo>
                                  <a:pt x="30" y="120"/>
                                </a:moveTo>
                                <a:lnTo>
                                  <a:pt x="30" y="9"/>
                                </a:lnTo>
                                <a:lnTo>
                                  <a:pt x="0" y="9"/>
                                </a:lnTo>
                                <a:lnTo>
                                  <a:pt x="0" y="0"/>
                                </a:lnTo>
                                <a:lnTo>
                                  <a:pt x="73" y="0"/>
                                </a:lnTo>
                                <a:lnTo>
                                  <a:pt x="73" y="9"/>
                                </a:lnTo>
                                <a:lnTo>
                                  <a:pt x="42" y="9"/>
                                </a:lnTo>
                                <a:lnTo>
                                  <a:pt x="42" y="120"/>
                                </a:lnTo>
                                <a:lnTo>
                                  <a:pt x="30" y="1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2154" y="47"/>
                            <a:ext cx="62" cy="85"/>
                          </a:xfrm>
                          <a:custGeom>
                            <a:avLst/>
                            <a:gdLst>
                              <a:gd name="T0" fmla="*/ 25 w 26"/>
                              <a:gd name="T1" fmla="*/ 35 h 36"/>
                              <a:gd name="T2" fmla="*/ 17 w 26"/>
                              <a:gd name="T3" fmla="*/ 36 h 36"/>
                              <a:gd name="T4" fmla="*/ 0 w 26"/>
                              <a:gd name="T5" fmla="*/ 17 h 36"/>
                              <a:gd name="T6" fmla="*/ 14 w 26"/>
                              <a:gd name="T7" fmla="*/ 0 h 36"/>
                              <a:gd name="T8" fmla="*/ 26 w 26"/>
                              <a:gd name="T9" fmla="*/ 13 h 36"/>
                              <a:gd name="T10" fmla="*/ 26 w 26"/>
                              <a:gd name="T11" fmla="*/ 15 h 36"/>
                              <a:gd name="T12" fmla="*/ 6 w 26"/>
                              <a:gd name="T13" fmla="*/ 15 h 36"/>
                              <a:gd name="T14" fmla="*/ 6 w 26"/>
                              <a:gd name="T15" fmla="*/ 17 h 36"/>
                              <a:gd name="T16" fmla="*/ 18 w 26"/>
                              <a:gd name="T17" fmla="*/ 32 h 36"/>
                              <a:gd name="T18" fmla="*/ 25 w 26"/>
                              <a:gd name="T19" fmla="*/ 31 h 36"/>
                              <a:gd name="T20" fmla="*/ 25 w 26"/>
                              <a:gd name="T21" fmla="*/ 35 h 36"/>
                              <a:gd name="T22" fmla="*/ 20 w 26"/>
                              <a:gd name="T23" fmla="*/ 10 h 36"/>
                              <a:gd name="T24" fmla="*/ 13 w 26"/>
                              <a:gd name="T25" fmla="*/ 4 h 36"/>
                              <a:gd name="T26" fmla="*/ 6 w 26"/>
                              <a:gd name="T27" fmla="*/ 10 h 36"/>
                              <a:gd name="T28" fmla="*/ 20 w 26"/>
                              <a:gd name="T29" fmla="*/ 1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 h="36">
                                <a:moveTo>
                                  <a:pt x="25" y="35"/>
                                </a:moveTo>
                                <a:cubicBezTo>
                                  <a:pt x="23" y="36"/>
                                  <a:pt x="20" y="36"/>
                                  <a:pt x="17" y="36"/>
                                </a:cubicBezTo>
                                <a:cubicBezTo>
                                  <a:pt x="5" y="36"/>
                                  <a:pt x="0" y="28"/>
                                  <a:pt x="0" y="17"/>
                                </a:cubicBezTo>
                                <a:cubicBezTo>
                                  <a:pt x="0" y="8"/>
                                  <a:pt x="3" y="0"/>
                                  <a:pt x="14" y="0"/>
                                </a:cubicBezTo>
                                <a:cubicBezTo>
                                  <a:pt x="22" y="0"/>
                                  <a:pt x="26" y="5"/>
                                  <a:pt x="26" y="13"/>
                                </a:cubicBezTo>
                                <a:cubicBezTo>
                                  <a:pt x="26" y="15"/>
                                  <a:pt x="26" y="15"/>
                                  <a:pt x="26" y="15"/>
                                </a:cubicBezTo>
                                <a:cubicBezTo>
                                  <a:pt x="6" y="15"/>
                                  <a:pt x="6" y="15"/>
                                  <a:pt x="6" y="15"/>
                                </a:cubicBezTo>
                                <a:cubicBezTo>
                                  <a:pt x="6" y="17"/>
                                  <a:pt x="6" y="17"/>
                                  <a:pt x="6" y="17"/>
                                </a:cubicBezTo>
                                <a:cubicBezTo>
                                  <a:pt x="6" y="24"/>
                                  <a:pt x="10" y="32"/>
                                  <a:pt x="18" y="32"/>
                                </a:cubicBezTo>
                                <a:cubicBezTo>
                                  <a:pt x="21" y="32"/>
                                  <a:pt x="23" y="32"/>
                                  <a:pt x="25" y="31"/>
                                </a:cubicBezTo>
                                <a:lnTo>
                                  <a:pt x="25" y="35"/>
                                </a:lnTo>
                                <a:close/>
                                <a:moveTo>
                                  <a:pt x="20" y="10"/>
                                </a:moveTo>
                                <a:cubicBezTo>
                                  <a:pt x="20" y="7"/>
                                  <a:pt x="17" y="4"/>
                                  <a:pt x="13" y="4"/>
                                </a:cubicBezTo>
                                <a:cubicBezTo>
                                  <a:pt x="9" y="4"/>
                                  <a:pt x="7" y="7"/>
                                  <a:pt x="6" y="10"/>
                                </a:cubicBezTo>
                                <a:lnTo>
                                  <a:pt x="20" y="1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2230" y="47"/>
                            <a:ext cx="61" cy="85"/>
                          </a:xfrm>
                          <a:custGeom>
                            <a:avLst/>
                            <a:gdLst>
                              <a:gd name="T0" fmla="*/ 25 w 26"/>
                              <a:gd name="T1" fmla="*/ 35 h 36"/>
                              <a:gd name="T2" fmla="*/ 18 w 26"/>
                              <a:gd name="T3" fmla="*/ 36 h 36"/>
                              <a:gd name="T4" fmla="*/ 0 w 26"/>
                              <a:gd name="T5" fmla="*/ 17 h 36"/>
                              <a:gd name="T6" fmla="*/ 14 w 26"/>
                              <a:gd name="T7" fmla="*/ 0 h 36"/>
                              <a:gd name="T8" fmla="*/ 26 w 26"/>
                              <a:gd name="T9" fmla="*/ 11 h 36"/>
                              <a:gd name="T10" fmla="*/ 20 w 26"/>
                              <a:gd name="T11" fmla="*/ 11 h 36"/>
                              <a:gd name="T12" fmla="*/ 14 w 26"/>
                              <a:gd name="T13" fmla="*/ 4 h 36"/>
                              <a:gd name="T14" fmla="*/ 6 w 26"/>
                              <a:gd name="T15" fmla="*/ 16 h 36"/>
                              <a:gd name="T16" fmla="*/ 20 w 26"/>
                              <a:gd name="T17" fmla="*/ 32 h 36"/>
                              <a:gd name="T18" fmla="*/ 25 w 26"/>
                              <a:gd name="T19" fmla="*/ 31 h 36"/>
                              <a:gd name="T20" fmla="*/ 25 w 26"/>
                              <a:gd name="T21" fmla="*/ 35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 h="36">
                                <a:moveTo>
                                  <a:pt x="25" y="35"/>
                                </a:moveTo>
                                <a:cubicBezTo>
                                  <a:pt x="23" y="36"/>
                                  <a:pt x="21" y="36"/>
                                  <a:pt x="18" y="36"/>
                                </a:cubicBezTo>
                                <a:cubicBezTo>
                                  <a:pt x="6" y="36"/>
                                  <a:pt x="0" y="29"/>
                                  <a:pt x="0" y="17"/>
                                </a:cubicBezTo>
                                <a:cubicBezTo>
                                  <a:pt x="0" y="8"/>
                                  <a:pt x="3" y="0"/>
                                  <a:pt x="14" y="0"/>
                                </a:cubicBezTo>
                                <a:cubicBezTo>
                                  <a:pt x="22" y="0"/>
                                  <a:pt x="26" y="4"/>
                                  <a:pt x="26" y="11"/>
                                </a:cubicBezTo>
                                <a:cubicBezTo>
                                  <a:pt x="20" y="11"/>
                                  <a:pt x="20" y="11"/>
                                  <a:pt x="20" y="11"/>
                                </a:cubicBezTo>
                                <a:cubicBezTo>
                                  <a:pt x="20" y="7"/>
                                  <a:pt x="18" y="4"/>
                                  <a:pt x="14" y="4"/>
                                </a:cubicBezTo>
                                <a:cubicBezTo>
                                  <a:pt x="8" y="4"/>
                                  <a:pt x="6" y="11"/>
                                  <a:pt x="6" y="16"/>
                                </a:cubicBezTo>
                                <a:cubicBezTo>
                                  <a:pt x="6" y="25"/>
                                  <a:pt x="10" y="32"/>
                                  <a:pt x="20" y="32"/>
                                </a:cubicBezTo>
                                <a:cubicBezTo>
                                  <a:pt x="22" y="32"/>
                                  <a:pt x="24" y="32"/>
                                  <a:pt x="25" y="31"/>
                                </a:cubicBezTo>
                                <a:lnTo>
                                  <a:pt x="25" y="35"/>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2308" y="12"/>
                            <a:ext cx="59" cy="120"/>
                          </a:xfrm>
                          <a:custGeom>
                            <a:avLst/>
                            <a:gdLst>
                              <a:gd name="T0" fmla="*/ 20 w 25"/>
                              <a:gd name="T1" fmla="*/ 51 h 51"/>
                              <a:gd name="T2" fmla="*/ 20 w 25"/>
                              <a:gd name="T3" fmla="*/ 31 h 51"/>
                              <a:gd name="T4" fmla="*/ 15 w 25"/>
                              <a:gd name="T5" fmla="*/ 20 h 51"/>
                              <a:gd name="T6" fmla="*/ 5 w 25"/>
                              <a:gd name="T7" fmla="*/ 36 h 51"/>
                              <a:gd name="T8" fmla="*/ 5 w 25"/>
                              <a:gd name="T9" fmla="*/ 51 h 51"/>
                              <a:gd name="T10" fmla="*/ 0 w 25"/>
                              <a:gd name="T11" fmla="*/ 51 h 51"/>
                              <a:gd name="T12" fmla="*/ 0 w 25"/>
                              <a:gd name="T13" fmla="*/ 0 h 51"/>
                              <a:gd name="T14" fmla="*/ 5 w 25"/>
                              <a:gd name="T15" fmla="*/ 0 h 51"/>
                              <a:gd name="T16" fmla="*/ 5 w 25"/>
                              <a:gd name="T17" fmla="*/ 24 h 51"/>
                              <a:gd name="T18" fmla="*/ 5 w 25"/>
                              <a:gd name="T19" fmla="*/ 24 h 51"/>
                              <a:gd name="T20" fmla="*/ 16 w 25"/>
                              <a:gd name="T21" fmla="*/ 15 h 51"/>
                              <a:gd name="T22" fmla="*/ 25 w 25"/>
                              <a:gd name="T23" fmla="*/ 25 h 51"/>
                              <a:gd name="T24" fmla="*/ 25 w 25"/>
                              <a:gd name="T25" fmla="*/ 51 h 51"/>
                              <a:gd name="T26" fmla="*/ 20 w 25"/>
                              <a:gd name="T27" fmla="*/ 51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 h="51">
                                <a:moveTo>
                                  <a:pt x="20" y="51"/>
                                </a:moveTo>
                                <a:cubicBezTo>
                                  <a:pt x="20" y="31"/>
                                  <a:pt x="20" y="31"/>
                                  <a:pt x="20" y="31"/>
                                </a:cubicBezTo>
                                <a:cubicBezTo>
                                  <a:pt x="20" y="27"/>
                                  <a:pt x="21" y="20"/>
                                  <a:pt x="15" y="20"/>
                                </a:cubicBezTo>
                                <a:cubicBezTo>
                                  <a:pt x="8" y="20"/>
                                  <a:pt x="5" y="31"/>
                                  <a:pt x="5" y="36"/>
                                </a:cubicBezTo>
                                <a:cubicBezTo>
                                  <a:pt x="5" y="51"/>
                                  <a:pt x="5" y="51"/>
                                  <a:pt x="5" y="51"/>
                                </a:cubicBezTo>
                                <a:cubicBezTo>
                                  <a:pt x="0" y="51"/>
                                  <a:pt x="0" y="51"/>
                                  <a:pt x="0" y="51"/>
                                </a:cubicBezTo>
                                <a:cubicBezTo>
                                  <a:pt x="0" y="0"/>
                                  <a:pt x="0" y="0"/>
                                  <a:pt x="0" y="0"/>
                                </a:cubicBezTo>
                                <a:cubicBezTo>
                                  <a:pt x="5" y="0"/>
                                  <a:pt x="5" y="0"/>
                                  <a:pt x="5" y="0"/>
                                </a:cubicBezTo>
                                <a:cubicBezTo>
                                  <a:pt x="5" y="24"/>
                                  <a:pt x="5" y="24"/>
                                  <a:pt x="5" y="24"/>
                                </a:cubicBezTo>
                                <a:cubicBezTo>
                                  <a:pt x="5" y="24"/>
                                  <a:pt x="5" y="24"/>
                                  <a:pt x="5" y="24"/>
                                </a:cubicBezTo>
                                <a:cubicBezTo>
                                  <a:pt x="7" y="18"/>
                                  <a:pt x="10" y="15"/>
                                  <a:pt x="16" y="15"/>
                                </a:cubicBezTo>
                                <a:cubicBezTo>
                                  <a:pt x="23" y="15"/>
                                  <a:pt x="25" y="20"/>
                                  <a:pt x="25" y="25"/>
                                </a:cubicBezTo>
                                <a:cubicBezTo>
                                  <a:pt x="25" y="51"/>
                                  <a:pt x="25" y="51"/>
                                  <a:pt x="25" y="51"/>
                                </a:cubicBezTo>
                                <a:lnTo>
                                  <a:pt x="20" y="5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2393" y="47"/>
                            <a:ext cx="61" cy="85"/>
                          </a:xfrm>
                          <a:custGeom>
                            <a:avLst/>
                            <a:gdLst>
                              <a:gd name="T0" fmla="*/ 21 w 26"/>
                              <a:gd name="T1" fmla="*/ 36 h 36"/>
                              <a:gd name="T2" fmla="*/ 21 w 26"/>
                              <a:gd name="T3" fmla="*/ 16 h 36"/>
                              <a:gd name="T4" fmla="*/ 15 w 26"/>
                              <a:gd name="T5" fmla="*/ 5 h 36"/>
                              <a:gd name="T6" fmla="*/ 5 w 26"/>
                              <a:gd name="T7" fmla="*/ 21 h 36"/>
                              <a:gd name="T8" fmla="*/ 5 w 26"/>
                              <a:gd name="T9" fmla="*/ 36 h 36"/>
                              <a:gd name="T10" fmla="*/ 0 w 26"/>
                              <a:gd name="T11" fmla="*/ 36 h 36"/>
                              <a:gd name="T12" fmla="*/ 0 w 26"/>
                              <a:gd name="T13" fmla="*/ 0 h 36"/>
                              <a:gd name="T14" fmla="*/ 5 w 26"/>
                              <a:gd name="T15" fmla="*/ 0 h 36"/>
                              <a:gd name="T16" fmla="*/ 5 w 26"/>
                              <a:gd name="T17" fmla="*/ 9 h 36"/>
                              <a:gd name="T18" fmla="*/ 6 w 26"/>
                              <a:gd name="T19" fmla="*/ 9 h 36"/>
                              <a:gd name="T20" fmla="*/ 17 w 26"/>
                              <a:gd name="T21" fmla="*/ 0 h 36"/>
                              <a:gd name="T22" fmla="*/ 26 w 26"/>
                              <a:gd name="T23" fmla="*/ 10 h 36"/>
                              <a:gd name="T24" fmla="*/ 26 w 26"/>
                              <a:gd name="T25" fmla="*/ 36 h 36"/>
                              <a:gd name="T26" fmla="*/ 21 w 26"/>
                              <a:gd name="T27"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6" h="36">
                                <a:moveTo>
                                  <a:pt x="21" y="36"/>
                                </a:moveTo>
                                <a:cubicBezTo>
                                  <a:pt x="21" y="16"/>
                                  <a:pt x="21" y="16"/>
                                  <a:pt x="21" y="16"/>
                                </a:cubicBezTo>
                                <a:cubicBezTo>
                                  <a:pt x="21" y="12"/>
                                  <a:pt x="21" y="5"/>
                                  <a:pt x="15" y="5"/>
                                </a:cubicBezTo>
                                <a:cubicBezTo>
                                  <a:pt x="8" y="5"/>
                                  <a:pt x="5" y="16"/>
                                  <a:pt x="5" y="21"/>
                                </a:cubicBezTo>
                                <a:cubicBezTo>
                                  <a:pt x="5" y="36"/>
                                  <a:pt x="5" y="36"/>
                                  <a:pt x="5" y="36"/>
                                </a:cubicBezTo>
                                <a:cubicBezTo>
                                  <a:pt x="0" y="36"/>
                                  <a:pt x="0" y="36"/>
                                  <a:pt x="0" y="36"/>
                                </a:cubicBezTo>
                                <a:cubicBezTo>
                                  <a:pt x="0" y="0"/>
                                  <a:pt x="0" y="0"/>
                                  <a:pt x="0" y="0"/>
                                </a:cubicBezTo>
                                <a:cubicBezTo>
                                  <a:pt x="5" y="0"/>
                                  <a:pt x="5" y="0"/>
                                  <a:pt x="5" y="0"/>
                                </a:cubicBezTo>
                                <a:cubicBezTo>
                                  <a:pt x="5" y="9"/>
                                  <a:pt x="5" y="9"/>
                                  <a:pt x="5" y="9"/>
                                </a:cubicBezTo>
                                <a:cubicBezTo>
                                  <a:pt x="6" y="9"/>
                                  <a:pt x="6" y="9"/>
                                  <a:pt x="6" y="9"/>
                                </a:cubicBezTo>
                                <a:cubicBezTo>
                                  <a:pt x="7" y="3"/>
                                  <a:pt x="11" y="0"/>
                                  <a:pt x="17" y="0"/>
                                </a:cubicBezTo>
                                <a:cubicBezTo>
                                  <a:pt x="23" y="0"/>
                                  <a:pt x="26" y="5"/>
                                  <a:pt x="26" y="10"/>
                                </a:cubicBezTo>
                                <a:cubicBezTo>
                                  <a:pt x="26" y="36"/>
                                  <a:pt x="26" y="36"/>
                                  <a:pt x="26" y="36"/>
                                </a:cubicBezTo>
                                <a:lnTo>
                                  <a:pt x="21"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noEditPoints="1"/>
                        </wps:cNvSpPr>
                        <wps:spPr bwMode="auto">
                          <a:xfrm>
                            <a:off x="2473" y="47"/>
                            <a:ext cx="69" cy="85"/>
                          </a:xfrm>
                          <a:custGeom>
                            <a:avLst/>
                            <a:gdLst>
                              <a:gd name="T0" fmla="*/ 0 w 29"/>
                              <a:gd name="T1" fmla="*/ 18 h 36"/>
                              <a:gd name="T2" fmla="*/ 15 w 29"/>
                              <a:gd name="T3" fmla="*/ 0 h 36"/>
                              <a:gd name="T4" fmla="*/ 29 w 29"/>
                              <a:gd name="T5" fmla="*/ 18 h 36"/>
                              <a:gd name="T6" fmla="*/ 15 w 29"/>
                              <a:gd name="T7" fmla="*/ 36 h 36"/>
                              <a:gd name="T8" fmla="*/ 0 w 29"/>
                              <a:gd name="T9" fmla="*/ 18 h 36"/>
                              <a:gd name="T10" fmla="*/ 23 w 29"/>
                              <a:gd name="T11" fmla="*/ 18 h 36"/>
                              <a:gd name="T12" fmla="*/ 15 w 29"/>
                              <a:gd name="T13" fmla="*/ 4 h 36"/>
                              <a:gd name="T14" fmla="*/ 6 w 29"/>
                              <a:gd name="T15" fmla="*/ 18 h 36"/>
                              <a:gd name="T16" fmla="*/ 15 w 29"/>
                              <a:gd name="T17" fmla="*/ 32 h 36"/>
                              <a:gd name="T18" fmla="*/ 23 w 29"/>
                              <a:gd name="T19"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36">
                                <a:moveTo>
                                  <a:pt x="0" y="18"/>
                                </a:moveTo>
                                <a:cubicBezTo>
                                  <a:pt x="0" y="9"/>
                                  <a:pt x="4" y="0"/>
                                  <a:pt x="15" y="0"/>
                                </a:cubicBezTo>
                                <a:cubicBezTo>
                                  <a:pt x="26" y="0"/>
                                  <a:pt x="29" y="9"/>
                                  <a:pt x="29" y="18"/>
                                </a:cubicBezTo>
                                <a:cubicBezTo>
                                  <a:pt x="29" y="28"/>
                                  <a:pt x="26" y="36"/>
                                  <a:pt x="15" y="36"/>
                                </a:cubicBezTo>
                                <a:cubicBezTo>
                                  <a:pt x="4" y="36"/>
                                  <a:pt x="0" y="28"/>
                                  <a:pt x="0" y="18"/>
                                </a:cubicBezTo>
                                <a:close/>
                                <a:moveTo>
                                  <a:pt x="23" y="18"/>
                                </a:moveTo>
                                <a:cubicBezTo>
                                  <a:pt x="23" y="12"/>
                                  <a:pt x="22" y="4"/>
                                  <a:pt x="15" y="4"/>
                                </a:cubicBezTo>
                                <a:cubicBezTo>
                                  <a:pt x="7" y="4"/>
                                  <a:pt x="6" y="12"/>
                                  <a:pt x="6" y="18"/>
                                </a:cubicBezTo>
                                <a:cubicBezTo>
                                  <a:pt x="6" y="24"/>
                                  <a:pt x="7" y="32"/>
                                  <a:pt x="15" y="32"/>
                                </a:cubicBezTo>
                                <a:cubicBezTo>
                                  <a:pt x="22" y="32"/>
                                  <a:pt x="23" y="24"/>
                                  <a:pt x="23" y="18"/>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Rectangle 67"/>
                        <wps:cNvSpPr>
                          <a:spLocks noChangeArrowheads="1"/>
                        </wps:cNvSpPr>
                        <wps:spPr bwMode="auto">
                          <a:xfrm>
                            <a:off x="2563" y="12"/>
                            <a:ext cx="12" cy="1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noEditPoints="1"/>
                        </wps:cNvSpPr>
                        <wps:spPr bwMode="auto">
                          <a:xfrm>
                            <a:off x="2596" y="47"/>
                            <a:ext cx="69" cy="85"/>
                          </a:xfrm>
                          <a:custGeom>
                            <a:avLst/>
                            <a:gdLst>
                              <a:gd name="T0" fmla="*/ 0 w 29"/>
                              <a:gd name="T1" fmla="*/ 18 h 36"/>
                              <a:gd name="T2" fmla="*/ 15 w 29"/>
                              <a:gd name="T3" fmla="*/ 0 h 36"/>
                              <a:gd name="T4" fmla="*/ 29 w 29"/>
                              <a:gd name="T5" fmla="*/ 18 h 36"/>
                              <a:gd name="T6" fmla="*/ 15 w 29"/>
                              <a:gd name="T7" fmla="*/ 36 h 36"/>
                              <a:gd name="T8" fmla="*/ 0 w 29"/>
                              <a:gd name="T9" fmla="*/ 18 h 36"/>
                              <a:gd name="T10" fmla="*/ 23 w 29"/>
                              <a:gd name="T11" fmla="*/ 18 h 36"/>
                              <a:gd name="T12" fmla="*/ 15 w 29"/>
                              <a:gd name="T13" fmla="*/ 4 h 36"/>
                              <a:gd name="T14" fmla="*/ 6 w 29"/>
                              <a:gd name="T15" fmla="*/ 18 h 36"/>
                              <a:gd name="T16" fmla="*/ 15 w 29"/>
                              <a:gd name="T17" fmla="*/ 32 h 36"/>
                              <a:gd name="T18" fmla="*/ 23 w 29"/>
                              <a:gd name="T19"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36">
                                <a:moveTo>
                                  <a:pt x="0" y="18"/>
                                </a:moveTo>
                                <a:cubicBezTo>
                                  <a:pt x="0" y="9"/>
                                  <a:pt x="4" y="0"/>
                                  <a:pt x="15" y="0"/>
                                </a:cubicBezTo>
                                <a:cubicBezTo>
                                  <a:pt x="26" y="0"/>
                                  <a:pt x="29" y="9"/>
                                  <a:pt x="29" y="18"/>
                                </a:cubicBezTo>
                                <a:cubicBezTo>
                                  <a:pt x="29" y="28"/>
                                  <a:pt x="26" y="36"/>
                                  <a:pt x="15" y="36"/>
                                </a:cubicBezTo>
                                <a:cubicBezTo>
                                  <a:pt x="4" y="36"/>
                                  <a:pt x="0" y="28"/>
                                  <a:pt x="0" y="18"/>
                                </a:cubicBezTo>
                                <a:close/>
                                <a:moveTo>
                                  <a:pt x="23" y="18"/>
                                </a:moveTo>
                                <a:cubicBezTo>
                                  <a:pt x="23" y="12"/>
                                  <a:pt x="22" y="4"/>
                                  <a:pt x="15" y="4"/>
                                </a:cubicBezTo>
                                <a:cubicBezTo>
                                  <a:pt x="7" y="4"/>
                                  <a:pt x="6" y="12"/>
                                  <a:pt x="6" y="18"/>
                                </a:cubicBezTo>
                                <a:cubicBezTo>
                                  <a:pt x="6" y="24"/>
                                  <a:pt x="7" y="32"/>
                                  <a:pt x="15" y="32"/>
                                </a:cubicBezTo>
                                <a:cubicBezTo>
                                  <a:pt x="22" y="32"/>
                                  <a:pt x="23" y="24"/>
                                  <a:pt x="23" y="18"/>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2679" y="47"/>
                            <a:ext cx="61" cy="121"/>
                          </a:xfrm>
                          <a:custGeom>
                            <a:avLst/>
                            <a:gdLst>
                              <a:gd name="T0" fmla="*/ 21 w 26"/>
                              <a:gd name="T1" fmla="*/ 29 h 51"/>
                              <a:gd name="T2" fmla="*/ 21 w 26"/>
                              <a:gd name="T3" fmla="*/ 29 h 51"/>
                              <a:gd name="T4" fmla="*/ 12 w 26"/>
                              <a:gd name="T5" fmla="*/ 36 h 51"/>
                              <a:gd name="T6" fmla="*/ 0 w 26"/>
                              <a:gd name="T7" fmla="*/ 18 h 51"/>
                              <a:gd name="T8" fmla="*/ 12 w 26"/>
                              <a:gd name="T9" fmla="*/ 0 h 51"/>
                              <a:gd name="T10" fmla="*/ 21 w 26"/>
                              <a:gd name="T11" fmla="*/ 6 h 51"/>
                              <a:gd name="T12" fmla="*/ 21 w 26"/>
                              <a:gd name="T13" fmla="*/ 6 h 51"/>
                              <a:gd name="T14" fmla="*/ 21 w 26"/>
                              <a:gd name="T15" fmla="*/ 0 h 51"/>
                              <a:gd name="T16" fmla="*/ 26 w 26"/>
                              <a:gd name="T17" fmla="*/ 0 h 51"/>
                              <a:gd name="T18" fmla="*/ 26 w 26"/>
                              <a:gd name="T19" fmla="*/ 36 h 51"/>
                              <a:gd name="T20" fmla="*/ 11 w 26"/>
                              <a:gd name="T21" fmla="*/ 51 h 51"/>
                              <a:gd name="T22" fmla="*/ 2 w 26"/>
                              <a:gd name="T23" fmla="*/ 50 h 51"/>
                              <a:gd name="T24" fmla="*/ 2 w 26"/>
                              <a:gd name="T25" fmla="*/ 45 h 51"/>
                              <a:gd name="T26" fmla="*/ 11 w 26"/>
                              <a:gd name="T27" fmla="*/ 47 h 51"/>
                              <a:gd name="T28" fmla="*/ 21 w 26"/>
                              <a:gd name="T29" fmla="*/ 35 h 51"/>
                              <a:gd name="T30" fmla="*/ 21 w 26"/>
                              <a:gd name="T31" fmla="*/ 29 h 51"/>
                              <a:gd name="T32" fmla="*/ 21 w 26"/>
                              <a:gd name="T33" fmla="*/ 17 h 51"/>
                              <a:gd name="T34" fmla="*/ 13 w 26"/>
                              <a:gd name="T35" fmla="*/ 4 h 51"/>
                              <a:gd name="T36" fmla="*/ 6 w 26"/>
                              <a:gd name="T37" fmla="*/ 18 h 51"/>
                              <a:gd name="T38" fmla="*/ 13 w 26"/>
                              <a:gd name="T39" fmla="*/ 31 h 51"/>
                              <a:gd name="T40" fmla="*/ 21 w 26"/>
                              <a:gd name="T41" fmla="*/ 17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51">
                                <a:moveTo>
                                  <a:pt x="21" y="29"/>
                                </a:moveTo>
                                <a:cubicBezTo>
                                  <a:pt x="21" y="29"/>
                                  <a:pt x="21" y="29"/>
                                  <a:pt x="21" y="29"/>
                                </a:cubicBezTo>
                                <a:cubicBezTo>
                                  <a:pt x="20" y="33"/>
                                  <a:pt x="16" y="36"/>
                                  <a:pt x="12" y="36"/>
                                </a:cubicBezTo>
                                <a:cubicBezTo>
                                  <a:pt x="2" y="36"/>
                                  <a:pt x="0" y="26"/>
                                  <a:pt x="0" y="18"/>
                                </a:cubicBezTo>
                                <a:cubicBezTo>
                                  <a:pt x="0" y="11"/>
                                  <a:pt x="2" y="0"/>
                                  <a:pt x="12" y="0"/>
                                </a:cubicBezTo>
                                <a:cubicBezTo>
                                  <a:pt x="16" y="0"/>
                                  <a:pt x="20" y="2"/>
                                  <a:pt x="21" y="6"/>
                                </a:cubicBezTo>
                                <a:cubicBezTo>
                                  <a:pt x="21" y="6"/>
                                  <a:pt x="21" y="6"/>
                                  <a:pt x="21" y="6"/>
                                </a:cubicBezTo>
                                <a:cubicBezTo>
                                  <a:pt x="21" y="0"/>
                                  <a:pt x="21" y="0"/>
                                  <a:pt x="21" y="0"/>
                                </a:cubicBezTo>
                                <a:cubicBezTo>
                                  <a:pt x="26" y="0"/>
                                  <a:pt x="26" y="0"/>
                                  <a:pt x="26" y="0"/>
                                </a:cubicBezTo>
                                <a:cubicBezTo>
                                  <a:pt x="26" y="36"/>
                                  <a:pt x="26" y="36"/>
                                  <a:pt x="26" y="36"/>
                                </a:cubicBezTo>
                                <a:cubicBezTo>
                                  <a:pt x="26" y="46"/>
                                  <a:pt x="22" y="51"/>
                                  <a:pt x="11" y="51"/>
                                </a:cubicBezTo>
                                <a:cubicBezTo>
                                  <a:pt x="8" y="51"/>
                                  <a:pt x="5" y="50"/>
                                  <a:pt x="2" y="50"/>
                                </a:cubicBezTo>
                                <a:cubicBezTo>
                                  <a:pt x="2" y="45"/>
                                  <a:pt x="2" y="45"/>
                                  <a:pt x="2" y="45"/>
                                </a:cubicBezTo>
                                <a:cubicBezTo>
                                  <a:pt x="5" y="46"/>
                                  <a:pt x="7" y="47"/>
                                  <a:pt x="11" y="47"/>
                                </a:cubicBezTo>
                                <a:cubicBezTo>
                                  <a:pt x="19" y="47"/>
                                  <a:pt x="21" y="43"/>
                                  <a:pt x="21" y="35"/>
                                </a:cubicBezTo>
                                <a:lnTo>
                                  <a:pt x="21" y="29"/>
                                </a:lnTo>
                                <a:close/>
                                <a:moveTo>
                                  <a:pt x="21" y="17"/>
                                </a:moveTo>
                                <a:cubicBezTo>
                                  <a:pt x="21" y="12"/>
                                  <a:pt x="19" y="4"/>
                                  <a:pt x="13" y="4"/>
                                </a:cubicBezTo>
                                <a:cubicBezTo>
                                  <a:pt x="7" y="4"/>
                                  <a:pt x="6" y="14"/>
                                  <a:pt x="6" y="18"/>
                                </a:cubicBezTo>
                                <a:cubicBezTo>
                                  <a:pt x="6" y="23"/>
                                  <a:pt x="7" y="31"/>
                                  <a:pt x="13" y="31"/>
                                </a:cubicBezTo>
                                <a:cubicBezTo>
                                  <a:pt x="19" y="31"/>
                                  <a:pt x="21" y="22"/>
                                  <a:pt x="21" y="1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2754" y="47"/>
                            <a:ext cx="74" cy="118"/>
                          </a:xfrm>
                          <a:custGeom>
                            <a:avLst/>
                            <a:gdLst>
                              <a:gd name="T0" fmla="*/ 19 w 74"/>
                              <a:gd name="T1" fmla="*/ 118 h 118"/>
                              <a:gd name="T2" fmla="*/ 31 w 74"/>
                              <a:gd name="T3" fmla="*/ 85 h 118"/>
                              <a:gd name="T4" fmla="*/ 0 w 74"/>
                              <a:gd name="T5" fmla="*/ 0 h 118"/>
                              <a:gd name="T6" fmla="*/ 12 w 74"/>
                              <a:gd name="T7" fmla="*/ 0 h 118"/>
                              <a:gd name="T8" fmla="*/ 38 w 74"/>
                              <a:gd name="T9" fmla="*/ 66 h 118"/>
                              <a:gd name="T10" fmla="*/ 38 w 74"/>
                              <a:gd name="T11" fmla="*/ 66 h 118"/>
                              <a:gd name="T12" fmla="*/ 59 w 74"/>
                              <a:gd name="T13" fmla="*/ 0 h 118"/>
                              <a:gd name="T14" fmla="*/ 74 w 74"/>
                              <a:gd name="T15" fmla="*/ 0 h 118"/>
                              <a:gd name="T16" fmla="*/ 33 w 74"/>
                              <a:gd name="T17" fmla="*/ 118 h 118"/>
                              <a:gd name="T18" fmla="*/ 19 w 74"/>
                              <a:gd name="T19"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4" h="118">
                                <a:moveTo>
                                  <a:pt x="19" y="118"/>
                                </a:moveTo>
                                <a:lnTo>
                                  <a:pt x="31" y="85"/>
                                </a:lnTo>
                                <a:lnTo>
                                  <a:pt x="0" y="0"/>
                                </a:lnTo>
                                <a:lnTo>
                                  <a:pt x="12" y="0"/>
                                </a:lnTo>
                                <a:lnTo>
                                  <a:pt x="38" y="66"/>
                                </a:lnTo>
                                <a:lnTo>
                                  <a:pt x="38" y="66"/>
                                </a:lnTo>
                                <a:lnTo>
                                  <a:pt x="59" y="0"/>
                                </a:lnTo>
                                <a:lnTo>
                                  <a:pt x="74" y="0"/>
                                </a:lnTo>
                                <a:lnTo>
                                  <a:pt x="33" y="118"/>
                                </a:lnTo>
                                <a:lnTo>
                                  <a:pt x="19" y="118"/>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Rectangle 71"/>
                        <wps:cNvSpPr>
                          <a:spLocks noChangeArrowheads="1"/>
                        </wps:cNvSpPr>
                        <wps:spPr bwMode="auto">
                          <a:xfrm>
                            <a:off x="2884" y="2"/>
                            <a:ext cx="10" cy="1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2" name="Freeform 72"/>
                        <wps:cNvSpPr>
                          <a:spLocks noEditPoints="1"/>
                        </wps:cNvSpPr>
                        <wps:spPr bwMode="auto">
                          <a:xfrm>
                            <a:off x="2960" y="9"/>
                            <a:ext cx="87" cy="123"/>
                          </a:xfrm>
                          <a:custGeom>
                            <a:avLst/>
                            <a:gdLst>
                              <a:gd name="T0" fmla="*/ 0 w 37"/>
                              <a:gd name="T1" fmla="*/ 26 h 52"/>
                              <a:gd name="T2" fmla="*/ 19 w 37"/>
                              <a:gd name="T3" fmla="*/ 0 h 52"/>
                              <a:gd name="T4" fmla="*/ 37 w 37"/>
                              <a:gd name="T5" fmla="*/ 26 h 52"/>
                              <a:gd name="T6" fmla="*/ 19 w 37"/>
                              <a:gd name="T7" fmla="*/ 52 h 52"/>
                              <a:gd name="T8" fmla="*/ 0 w 37"/>
                              <a:gd name="T9" fmla="*/ 26 h 52"/>
                              <a:gd name="T10" fmla="*/ 30 w 37"/>
                              <a:gd name="T11" fmla="*/ 26 h 52"/>
                              <a:gd name="T12" fmla="*/ 19 w 37"/>
                              <a:gd name="T13" fmla="*/ 5 h 52"/>
                              <a:gd name="T14" fmla="*/ 7 w 37"/>
                              <a:gd name="T15" fmla="*/ 26 h 52"/>
                              <a:gd name="T16" fmla="*/ 19 w 37"/>
                              <a:gd name="T17" fmla="*/ 48 h 52"/>
                              <a:gd name="T18" fmla="*/ 30 w 37"/>
                              <a:gd name="T19"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7" h="52">
                                <a:moveTo>
                                  <a:pt x="0" y="26"/>
                                </a:moveTo>
                                <a:cubicBezTo>
                                  <a:pt x="0" y="14"/>
                                  <a:pt x="4" y="0"/>
                                  <a:pt x="19" y="0"/>
                                </a:cubicBezTo>
                                <a:cubicBezTo>
                                  <a:pt x="33" y="0"/>
                                  <a:pt x="37" y="14"/>
                                  <a:pt x="37" y="26"/>
                                </a:cubicBezTo>
                                <a:cubicBezTo>
                                  <a:pt x="37" y="38"/>
                                  <a:pt x="33" y="52"/>
                                  <a:pt x="19" y="52"/>
                                </a:cubicBezTo>
                                <a:cubicBezTo>
                                  <a:pt x="4" y="52"/>
                                  <a:pt x="0" y="38"/>
                                  <a:pt x="0" y="26"/>
                                </a:cubicBezTo>
                                <a:close/>
                                <a:moveTo>
                                  <a:pt x="30" y="26"/>
                                </a:moveTo>
                                <a:cubicBezTo>
                                  <a:pt x="30" y="18"/>
                                  <a:pt x="29" y="5"/>
                                  <a:pt x="19" y="5"/>
                                </a:cubicBezTo>
                                <a:cubicBezTo>
                                  <a:pt x="8" y="5"/>
                                  <a:pt x="7" y="18"/>
                                  <a:pt x="7" y="26"/>
                                </a:cubicBezTo>
                                <a:cubicBezTo>
                                  <a:pt x="7" y="34"/>
                                  <a:pt x="8" y="48"/>
                                  <a:pt x="19" y="48"/>
                                </a:cubicBezTo>
                                <a:cubicBezTo>
                                  <a:pt x="29" y="48"/>
                                  <a:pt x="30" y="34"/>
                                  <a:pt x="30" y="26"/>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069" y="47"/>
                            <a:ext cx="61" cy="121"/>
                          </a:xfrm>
                          <a:custGeom>
                            <a:avLst/>
                            <a:gdLst>
                              <a:gd name="T0" fmla="*/ 0 w 26"/>
                              <a:gd name="T1" fmla="*/ 51 h 51"/>
                              <a:gd name="T2" fmla="*/ 0 w 26"/>
                              <a:gd name="T3" fmla="*/ 0 h 51"/>
                              <a:gd name="T4" fmla="*/ 5 w 26"/>
                              <a:gd name="T5" fmla="*/ 0 h 51"/>
                              <a:gd name="T6" fmla="*/ 5 w 26"/>
                              <a:gd name="T7" fmla="*/ 6 h 51"/>
                              <a:gd name="T8" fmla="*/ 5 w 26"/>
                              <a:gd name="T9" fmla="*/ 6 h 51"/>
                              <a:gd name="T10" fmla="*/ 14 w 26"/>
                              <a:gd name="T11" fmla="*/ 0 h 51"/>
                              <a:gd name="T12" fmla="*/ 26 w 26"/>
                              <a:gd name="T13" fmla="*/ 18 h 51"/>
                              <a:gd name="T14" fmla="*/ 14 w 26"/>
                              <a:gd name="T15" fmla="*/ 36 h 51"/>
                              <a:gd name="T16" fmla="*/ 5 w 26"/>
                              <a:gd name="T17" fmla="*/ 30 h 51"/>
                              <a:gd name="T18" fmla="*/ 5 w 26"/>
                              <a:gd name="T19" fmla="*/ 30 h 51"/>
                              <a:gd name="T20" fmla="*/ 5 w 26"/>
                              <a:gd name="T21" fmla="*/ 51 h 51"/>
                              <a:gd name="T22" fmla="*/ 0 w 26"/>
                              <a:gd name="T23" fmla="*/ 51 h 51"/>
                              <a:gd name="T24" fmla="*/ 20 w 26"/>
                              <a:gd name="T25" fmla="*/ 17 h 51"/>
                              <a:gd name="T26" fmla="*/ 13 w 26"/>
                              <a:gd name="T27" fmla="*/ 4 h 51"/>
                              <a:gd name="T28" fmla="*/ 5 w 26"/>
                              <a:gd name="T29" fmla="*/ 18 h 51"/>
                              <a:gd name="T30" fmla="*/ 13 w 26"/>
                              <a:gd name="T31" fmla="*/ 32 h 51"/>
                              <a:gd name="T32" fmla="*/ 20 w 26"/>
                              <a:gd name="T33" fmla="*/ 17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 h="51">
                                <a:moveTo>
                                  <a:pt x="0" y="51"/>
                                </a:moveTo>
                                <a:cubicBezTo>
                                  <a:pt x="0" y="0"/>
                                  <a:pt x="0" y="0"/>
                                  <a:pt x="0" y="0"/>
                                </a:cubicBezTo>
                                <a:cubicBezTo>
                                  <a:pt x="5" y="0"/>
                                  <a:pt x="5" y="0"/>
                                  <a:pt x="5" y="0"/>
                                </a:cubicBezTo>
                                <a:cubicBezTo>
                                  <a:pt x="5" y="6"/>
                                  <a:pt x="5" y="6"/>
                                  <a:pt x="5" y="6"/>
                                </a:cubicBezTo>
                                <a:cubicBezTo>
                                  <a:pt x="5" y="6"/>
                                  <a:pt x="5" y="6"/>
                                  <a:pt x="5" y="6"/>
                                </a:cubicBezTo>
                                <a:cubicBezTo>
                                  <a:pt x="6" y="2"/>
                                  <a:pt x="10" y="0"/>
                                  <a:pt x="14" y="0"/>
                                </a:cubicBezTo>
                                <a:cubicBezTo>
                                  <a:pt x="24" y="0"/>
                                  <a:pt x="26" y="9"/>
                                  <a:pt x="26" y="18"/>
                                </a:cubicBezTo>
                                <a:cubicBezTo>
                                  <a:pt x="26" y="25"/>
                                  <a:pt x="24" y="36"/>
                                  <a:pt x="14" y="36"/>
                                </a:cubicBezTo>
                                <a:cubicBezTo>
                                  <a:pt x="10" y="36"/>
                                  <a:pt x="6" y="34"/>
                                  <a:pt x="5" y="30"/>
                                </a:cubicBezTo>
                                <a:cubicBezTo>
                                  <a:pt x="5" y="30"/>
                                  <a:pt x="5" y="30"/>
                                  <a:pt x="5" y="30"/>
                                </a:cubicBezTo>
                                <a:cubicBezTo>
                                  <a:pt x="5" y="51"/>
                                  <a:pt x="5" y="51"/>
                                  <a:pt x="5" y="51"/>
                                </a:cubicBezTo>
                                <a:lnTo>
                                  <a:pt x="0" y="51"/>
                                </a:lnTo>
                                <a:close/>
                                <a:moveTo>
                                  <a:pt x="20" y="17"/>
                                </a:moveTo>
                                <a:cubicBezTo>
                                  <a:pt x="20" y="12"/>
                                  <a:pt x="19" y="4"/>
                                  <a:pt x="13" y="4"/>
                                </a:cubicBezTo>
                                <a:cubicBezTo>
                                  <a:pt x="7" y="4"/>
                                  <a:pt x="5" y="13"/>
                                  <a:pt x="5" y="18"/>
                                </a:cubicBezTo>
                                <a:cubicBezTo>
                                  <a:pt x="5" y="23"/>
                                  <a:pt x="6" y="32"/>
                                  <a:pt x="13" y="32"/>
                                </a:cubicBezTo>
                                <a:cubicBezTo>
                                  <a:pt x="20" y="32"/>
                                  <a:pt x="20" y="22"/>
                                  <a:pt x="20" y="1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74"/>
                        <wps:cNvSpPr>
                          <a:spLocks noEditPoints="1"/>
                        </wps:cNvSpPr>
                        <wps:spPr bwMode="auto">
                          <a:xfrm>
                            <a:off x="3144" y="47"/>
                            <a:ext cx="62" cy="85"/>
                          </a:xfrm>
                          <a:custGeom>
                            <a:avLst/>
                            <a:gdLst>
                              <a:gd name="T0" fmla="*/ 25 w 26"/>
                              <a:gd name="T1" fmla="*/ 35 h 36"/>
                              <a:gd name="T2" fmla="*/ 17 w 26"/>
                              <a:gd name="T3" fmla="*/ 36 h 36"/>
                              <a:gd name="T4" fmla="*/ 0 w 26"/>
                              <a:gd name="T5" fmla="*/ 17 h 36"/>
                              <a:gd name="T6" fmla="*/ 14 w 26"/>
                              <a:gd name="T7" fmla="*/ 0 h 36"/>
                              <a:gd name="T8" fmla="*/ 26 w 26"/>
                              <a:gd name="T9" fmla="*/ 13 h 36"/>
                              <a:gd name="T10" fmla="*/ 26 w 26"/>
                              <a:gd name="T11" fmla="*/ 15 h 36"/>
                              <a:gd name="T12" fmla="*/ 6 w 26"/>
                              <a:gd name="T13" fmla="*/ 15 h 36"/>
                              <a:gd name="T14" fmla="*/ 6 w 26"/>
                              <a:gd name="T15" fmla="*/ 17 h 36"/>
                              <a:gd name="T16" fmla="*/ 18 w 26"/>
                              <a:gd name="T17" fmla="*/ 32 h 36"/>
                              <a:gd name="T18" fmla="*/ 25 w 26"/>
                              <a:gd name="T19" fmla="*/ 31 h 36"/>
                              <a:gd name="T20" fmla="*/ 25 w 26"/>
                              <a:gd name="T21" fmla="*/ 35 h 36"/>
                              <a:gd name="T22" fmla="*/ 20 w 26"/>
                              <a:gd name="T23" fmla="*/ 10 h 36"/>
                              <a:gd name="T24" fmla="*/ 14 w 26"/>
                              <a:gd name="T25" fmla="*/ 4 h 36"/>
                              <a:gd name="T26" fmla="*/ 6 w 26"/>
                              <a:gd name="T27" fmla="*/ 10 h 36"/>
                              <a:gd name="T28" fmla="*/ 20 w 26"/>
                              <a:gd name="T29" fmla="*/ 1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 h="36">
                                <a:moveTo>
                                  <a:pt x="25" y="35"/>
                                </a:moveTo>
                                <a:cubicBezTo>
                                  <a:pt x="23" y="36"/>
                                  <a:pt x="20" y="36"/>
                                  <a:pt x="17" y="36"/>
                                </a:cubicBezTo>
                                <a:cubicBezTo>
                                  <a:pt x="5" y="36"/>
                                  <a:pt x="0" y="28"/>
                                  <a:pt x="0" y="17"/>
                                </a:cubicBezTo>
                                <a:cubicBezTo>
                                  <a:pt x="0" y="8"/>
                                  <a:pt x="4" y="0"/>
                                  <a:pt x="14" y="0"/>
                                </a:cubicBezTo>
                                <a:cubicBezTo>
                                  <a:pt x="22" y="0"/>
                                  <a:pt x="26" y="5"/>
                                  <a:pt x="26" y="13"/>
                                </a:cubicBezTo>
                                <a:cubicBezTo>
                                  <a:pt x="26" y="15"/>
                                  <a:pt x="26" y="15"/>
                                  <a:pt x="26" y="15"/>
                                </a:cubicBezTo>
                                <a:cubicBezTo>
                                  <a:pt x="6" y="15"/>
                                  <a:pt x="6" y="15"/>
                                  <a:pt x="6" y="15"/>
                                </a:cubicBezTo>
                                <a:cubicBezTo>
                                  <a:pt x="6" y="17"/>
                                  <a:pt x="6" y="17"/>
                                  <a:pt x="6" y="17"/>
                                </a:cubicBezTo>
                                <a:cubicBezTo>
                                  <a:pt x="6" y="24"/>
                                  <a:pt x="10" y="32"/>
                                  <a:pt x="18" y="32"/>
                                </a:cubicBezTo>
                                <a:cubicBezTo>
                                  <a:pt x="21" y="32"/>
                                  <a:pt x="23" y="32"/>
                                  <a:pt x="25" y="31"/>
                                </a:cubicBezTo>
                                <a:lnTo>
                                  <a:pt x="25" y="35"/>
                                </a:lnTo>
                                <a:close/>
                                <a:moveTo>
                                  <a:pt x="20" y="10"/>
                                </a:moveTo>
                                <a:cubicBezTo>
                                  <a:pt x="20" y="7"/>
                                  <a:pt x="18" y="4"/>
                                  <a:pt x="14" y="4"/>
                                </a:cubicBezTo>
                                <a:cubicBezTo>
                                  <a:pt x="9" y="4"/>
                                  <a:pt x="7" y="7"/>
                                  <a:pt x="6" y="10"/>
                                </a:cubicBezTo>
                                <a:lnTo>
                                  <a:pt x="20" y="1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227" y="47"/>
                            <a:ext cx="40" cy="85"/>
                          </a:xfrm>
                          <a:custGeom>
                            <a:avLst/>
                            <a:gdLst>
                              <a:gd name="T0" fmla="*/ 0 w 17"/>
                              <a:gd name="T1" fmla="*/ 36 h 36"/>
                              <a:gd name="T2" fmla="*/ 0 w 17"/>
                              <a:gd name="T3" fmla="*/ 0 h 36"/>
                              <a:gd name="T4" fmla="*/ 5 w 17"/>
                              <a:gd name="T5" fmla="*/ 0 h 36"/>
                              <a:gd name="T6" fmla="*/ 5 w 17"/>
                              <a:gd name="T7" fmla="*/ 7 h 36"/>
                              <a:gd name="T8" fmla="*/ 5 w 17"/>
                              <a:gd name="T9" fmla="*/ 7 h 36"/>
                              <a:gd name="T10" fmla="*/ 17 w 17"/>
                              <a:gd name="T11" fmla="*/ 0 h 36"/>
                              <a:gd name="T12" fmla="*/ 17 w 17"/>
                              <a:gd name="T13" fmla="*/ 5 h 36"/>
                              <a:gd name="T14" fmla="*/ 5 w 17"/>
                              <a:gd name="T15" fmla="*/ 21 h 36"/>
                              <a:gd name="T16" fmla="*/ 5 w 17"/>
                              <a:gd name="T17" fmla="*/ 36 h 36"/>
                              <a:gd name="T18" fmla="*/ 0 w 17"/>
                              <a:gd name="T1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 h="36">
                                <a:moveTo>
                                  <a:pt x="0" y="36"/>
                                </a:moveTo>
                                <a:cubicBezTo>
                                  <a:pt x="0" y="0"/>
                                  <a:pt x="0" y="0"/>
                                  <a:pt x="0" y="0"/>
                                </a:cubicBezTo>
                                <a:cubicBezTo>
                                  <a:pt x="5" y="0"/>
                                  <a:pt x="5" y="0"/>
                                  <a:pt x="5" y="0"/>
                                </a:cubicBezTo>
                                <a:cubicBezTo>
                                  <a:pt x="5" y="7"/>
                                  <a:pt x="5" y="7"/>
                                  <a:pt x="5" y="7"/>
                                </a:cubicBezTo>
                                <a:cubicBezTo>
                                  <a:pt x="5" y="7"/>
                                  <a:pt x="5" y="7"/>
                                  <a:pt x="5" y="7"/>
                                </a:cubicBezTo>
                                <a:cubicBezTo>
                                  <a:pt x="7" y="2"/>
                                  <a:pt x="11" y="0"/>
                                  <a:pt x="17" y="0"/>
                                </a:cubicBezTo>
                                <a:cubicBezTo>
                                  <a:pt x="17" y="5"/>
                                  <a:pt x="17" y="5"/>
                                  <a:pt x="17" y="5"/>
                                </a:cubicBezTo>
                                <a:cubicBezTo>
                                  <a:pt x="7" y="5"/>
                                  <a:pt x="5" y="13"/>
                                  <a:pt x="5" y="21"/>
                                </a:cubicBezTo>
                                <a:cubicBezTo>
                                  <a:pt x="5" y="36"/>
                                  <a:pt x="5" y="36"/>
                                  <a:pt x="5" y="36"/>
                                </a:cubicBezTo>
                                <a:lnTo>
                                  <a:pt x="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272" y="47"/>
                            <a:ext cx="61" cy="85"/>
                          </a:xfrm>
                          <a:custGeom>
                            <a:avLst/>
                            <a:gdLst>
                              <a:gd name="T0" fmla="*/ 21 w 26"/>
                              <a:gd name="T1" fmla="*/ 36 h 36"/>
                              <a:gd name="T2" fmla="*/ 21 w 26"/>
                              <a:gd name="T3" fmla="*/ 31 h 36"/>
                              <a:gd name="T4" fmla="*/ 21 w 26"/>
                              <a:gd name="T5" fmla="*/ 31 h 36"/>
                              <a:gd name="T6" fmla="*/ 10 w 26"/>
                              <a:gd name="T7" fmla="*/ 36 h 36"/>
                              <a:gd name="T8" fmla="*/ 0 w 26"/>
                              <a:gd name="T9" fmla="*/ 27 h 36"/>
                              <a:gd name="T10" fmla="*/ 21 w 26"/>
                              <a:gd name="T11" fmla="*/ 15 h 36"/>
                              <a:gd name="T12" fmla="*/ 21 w 26"/>
                              <a:gd name="T13" fmla="*/ 15 h 36"/>
                              <a:gd name="T14" fmla="*/ 14 w 26"/>
                              <a:gd name="T15" fmla="*/ 4 h 36"/>
                              <a:gd name="T16" fmla="*/ 7 w 26"/>
                              <a:gd name="T17" fmla="*/ 9 h 36"/>
                              <a:gd name="T18" fmla="*/ 1 w 26"/>
                              <a:gd name="T19" fmla="*/ 9 h 36"/>
                              <a:gd name="T20" fmla="*/ 14 w 26"/>
                              <a:gd name="T21" fmla="*/ 0 h 36"/>
                              <a:gd name="T22" fmla="*/ 26 w 26"/>
                              <a:gd name="T23" fmla="*/ 11 h 36"/>
                              <a:gd name="T24" fmla="*/ 26 w 26"/>
                              <a:gd name="T25" fmla="*/ 36 h 36"/>
                              <a:gd name="T26" fmla="*/ 21 w 26"/>
                              <a:gd name="T27" fmla="*/ 36 h 36"/>
                              <a:gd name="T28" fmla="*/ 18 w 26"/>
                              <a:gd name="T29" fmla="*/ 20 h 36"/>
                              <a:gd name="T30" fmla="*/ 6 w 26"/>
                              <a:gd name="T31" fmla="*/ 27 h 36"/>
                              <a:gd name="T32" fmla="*/ 11 w 26"/>
                              <a:gd name="T33" fmla="*/ 32 h 36"/>
                              <a:gd name="T34" fmla="*/ 19 w 26"/>
                              <a:gd name="T35" fmla="*/ 27 h 36"/>
                              <a:gd name="T36" fmla="*/ 21 w 26"/>
                              <a:gd name="T37" fmla="*/ 20 h 36"/>
                              <a:gd name="T38" fmla="*/ 18 w 26"/>
                              <a:gd name="T39" fmla="*/ 2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 h="36">
                                <a:moveTo>
                                  <a:pt x="21" y="36"/>
                                </a:moveTo>
                                <a:cubicBezTo>
                                  <a:pt x="21" y="31"/>
                                  <a:pt x="21" y="31"/>
                                  <a:pt x="21" y="31"/>
                                </a:cubicBezTo>
                                <a:cubicBezTo>
                                  <a:pt x="21" y="31"/>
                                  <a:pt x="21" y="31"/>
                                  <a:pt x="21" y="31"/>
                                </a:cubicBezTo>
                                <a:cubicBezTo>
                                  <a:pt x="19" y="35"/>
                                  <a:pt x="14" y="36"/>
                                  <a:pt x="10" y="36"/>
                                </a:cubicBezTo>
                                <a:cubicBezTo>
                                  <a:pt x="4" y="36"/>
                                  <a:pt x="0" y="33"/>
                                  <a:pt x="0" y="27"/>
                                </a:cubicBezTo>
                                <a:cubicBezTo>
                                  <a:pt x="0" y="19"/>
                                  <a:pt x="10" y="15"/>
                                  <a:pt x="21" y="15"/>
                                </a:cubicBezTo>
                                <a:cubicBezTo>
                                  <a:pt x="21" y="15"/>
                                  <a:pt x="21" y="15"/>
                                  <a:pt x="21" y="15"/>
                                </a:cubicBezTo>
                                <a:cubicBezTo>
                                  <a:pt x="21" y="9"/>
                                  <a:pt x="21" y="4"/>
                                  <a:pt x="14" y="4"/>
                                </a:cubicBezTo>
                                <a:cubicBezTo>
                                  <a:pt x="10" y="4"/>
                                  <a:pt x="7" y="5"/>
                                  <a:pt x="7" y="9"/>
                                </a:cubicBezTo>
                                <a:cubicBezTo>
                                  <a:pt x="1" y="9"/>
                                  <a:pt x="1" y="9"/>
                                  <a:pt x="1" y="9"/>
                                </a:cubicBezTo>
                                <a:cubicBezTo>
                                  <a:pt x="1" y="2"/>
                                  <a:pt x="7" y="0"/>
                                  <a:pt x="14" y="0"/>
                                </a:cubicBezTo>
                                <a:cubicBezTo>
                                  <a:pt x="22" y="0"/>
                                  <a:pt x="26" y="3"/>
                                  <a:pt x="26" y="11"/>
                                </a:cubicBezTo>
                                <a:cubicBezTo>
                                  <a:pt x="26" y="36"/>
                                  <a:pt x="26" y="36"/>
                                  <a:pt x="26" y="36"/>
                                </a:cubicBezTo>
                                <a:lnTo>
                                  <a:pt x="21" y="36"/>
                                </a:lnTo>
                                <a:close/>
                                <a:moveTo>
                                  <a:pt x="18" y="20"/>
                                </a:moveTo>
                                <a:cubicBezTo>
                                  <a:pt x="13" y="20"/>
                                  <a:pt x="6" y="21"/>
                                  <a:pt x="6" y="27"/>
                                </a:cubicBezTo>
                                <a:cubicBezTo>
                                  <a:pt x="6" y="30"/>
                                  <a:pt x="8" y="32"/>
                                  <a:pt x="11" y="32"/>
                                </a:cubicBezTo>
                                <a:cubicBezTo>
                                  <a:pt x="14" y="32"/>
                                  <a:pt x="18" y="30"/>
                                  <a:pt x="19" y="27"/>
                                </a:cubicBezTo>
                                <a:cubicBezTo>
                                  <a:pt x="20" y="24"/>
                                  <a:pt x="21" y="23"/>
                                  <a:pt x="21" y="20"/>
                                </a:cubicBezTo>
                                <a:lnTo>
                                  <a:pt x="18" y="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3350" y="21"/>
                            <a:ext cx="49" cy="111"/>
                          </a:xfrm>
                          <a:custGeom>
                            <a:avLst/>
                            <a:gdLst>
                              <a:gd name="T0" fmla="*/ 20 w 21"/>
                              <a:gd name="T1" fmla="*/ 47 h 47"/>
                              <a:gd name="T2" fmla="*/ 16 w 21"/>
                              <a:gd name="T3" fmla="*/ 47 h 47"/>
                              <a:gd name="T4" fmla="*/ 6 w 21"/>
                              <a:gd name="T5" fmla="*/ 38 h 47"/>
                              <a:gd name="T6" fmla="*/ 6 w 21"/>
                              <a:gd name="T7" fmla="*/ 16 h 47"/>
                              <a:gd name="T8" fmla="*/ 0 w 21"/>
                              <a:gd name="T9" fmla="*/ 16 h 47"/>
                              <a:gd name="T10" fmla="*/ 0 w 21"/>
                              <a:gd name="T11" fmla="*/ 11 h 47"/>
                              <a:gd name="T12" fmla="*/ 6 w 21"/>
                              <a:gd name="T13" fmla="*/ 11 h 47"/>
                              <a:gd name="T14" fmla="*/ 6 w 21"/>
                              <a:gd name="T15" fmla="*/ 3 h 47"/>
                              <a:gd name="T16" fmla="*/ 11 w 21"/>
                              <a:gd name="T17" fmla="*/ 0 h 47"/>
                              <a:gd name="T18" fmla="*/ 11 w 21"/>
                              <a:gd name="T19" fmla="*/ 11 h 47"/>
                              <a:gd name="T20" fmla="*/ 21 w 21"/>
                              <a:gd name="T21" fmla="*/ 11 h 47"/>
                              <a:gd name="T22" fmla="*/ 21 w 21"/>
                              <a:gd name="T23" fmla="*/ 16 h 47"/>
                              <a:gd name="T24" fmla="*/ 11 w 21"/>
                              <a:gd name="T25" fmla="*/ 16 h 47"/>
                              <a:gd name="T26" fmla="*/ 11 w 21"/>
                              <a:gd name="T27" fmla="*/ 37 h 47"/>
                              <a:gd name="T28" fmla="*/ 17 w 21"/>
                              <a:gd name="T29" fmla="*/ 43 h 47"/>
                              <a:gd name="T30" fmla="*/ 20 w 21"/>
                              <a:gd name="T31" fmla="*/ 43 h 47"/>
                              <a:gd name="T32" fmla="*/ 20 w 21"/>
                              <a:gd name="T33"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 h="47">
                                <a:moveTo>
                                  <a:pt x="20" y="47"/>
                                </a:moveTo>
                                <a:cubicBezTo>
                                  <a:pt x="19" y="47"/>
                                  <a:pt x="17" y="47"/>
                                  <a:pt x="16" y="47"/>
                                </a:cubicBezTo>
                                <a:cubicBezTo>
                                  <a:pt x="9" y="47"/>
                                  <a:pt x="6" y="45"/>
                                  <a:pt x="6" y="38"/>
                                </a:cubicBezTo>
                                <a:cubicBezTo>
                                  <a:pt x="6" y="16"/>
                                  <a:pt x="6" y="16"/>
                                  <a:pt x="6" y="16"/>
                                </a:cubicBezTo>
                                <a:cubicBezTo>
                                  <a:pt x="0" y="16"/>
                                  <a:pt x="0" y="16"/>
                                  <a:pt x="0" y="16"/>
                                </a:cubicBezTo>
                                <a:cubicBezTo>
                                  <a:pt x="0" y="11"/>
                                  <a:pt x="0" y="11"/>
                                  <a:pt x="0" y="11"/>
                                </a:cubicBezTo>
                                <a:cubicBezTo>
                                  <a:pt x="6" y="11"/>
                                  <a:pt x="6" y="11"/>
                                  <a:pt x="6" y="11"/>
                                </a:cubicBezTo>
                                <a:cubicBezTo>
                                  <a:pt x="6" y="3"/>
                                  <a:pt x="6" y="3"/>
                                  <a:pt x="6" y="3"/>
                                </a:cubicBezTo>
                                <a:cubicBezTo>
                                  <a:pt x="11" y="0"/>
                                  <a:pt x="11" y="0"/>
                                  <a:pt x="11" y="0"/>
                                </a:cubicBezTo>
                                <a:cubicBezTo>
                                  <a:pt x="11" y="11"/>
                                  <a:pt x="11" y="11"/>
                                  <a:pt x="11" y="11"/>
                                </a:cubicBezTo>
                                <a:cubicBezTo>
                                  <a:pt x="21" y="11"/>
                                  <a:pt x="21" y="11"/>
                                  <a:pt x="21" y="11"/>
                                </a:cubicBezTo>
                                <a:cubicBezTo>
                                  <a:pt x="21" y="16"/>
                                  <a:pt x="21" y="16"/>
                                  <a:pt x="21" y="16"/>
                                </a:cubicBezTo>
                                <a:cubicBezTo>
                                  <a:pt x="11" y="16"/>
                                  <a:pt x="11" y="16"/>
                                  <a:pt x="11" y="16"/>
                                </a:cubicBezTo>
                                <a:cubicBezTo>
                                  <a:pt x="11" y="37"/>
                                  <a:pt x="11" y="37"/>
                                  <a:pt x="11" y="37"/>
                                </a:cubicBezTo>
                                <a:cubicBezTo>
                                  <a:pt x="11" y="41"/>
                                  <a:pt x="13" y="43"/>
                                  <a:pt x="17" y="43"/>
                                </a:cubicBezTo>
                                <a:cubicBezTo>
                                  <a:pt x="18" y="43"/>
                                  <a:pt x="19" y="43"/>
                                  <a:pt x="20" y="43"/>
                                </a:cubicBezTo>
                                <a:lnTo>
                                  <a:pt x="20" y="4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78"/>
                        <wps:cNvSpPr>
                          <a:spLocks noEditPoints="1"/>
                        </wps:cNvSpPr>
                        <wps:spPr bwMode="auto">
                          <a:xfrm>
                            <a:off x="3413" y="12"/>
                            <a:ext cx="17" cy="120"/>
                          </a:xfrm>
                          <a:custGeom>
                            <a:avLst/>
                            <a:gdLst>
                              <a:gd name="T0" fmla="*/ 0 w 17"/>
                              <a:gd name="T1" fmla="*/ 14 h 120"/>
                              <a:gd name="T2" fmla="*/ 0 w 17"/>
                              <a:gd name="T3" fmla="*/ 0 h 120"/>
                              <a:gd name="T4" fmla="*/ 17 w 17"/>
                              <a:gd name="T5" fmla="*/ 0 h 120"/>
                              <a:gd name="T6" fmla="*/ 17 w 17"/>
                              <a:gd name="T7" fmla="*/ 14 h 120"/>
                              <a:gd name="T8" fmla="*/ 0 w 17"/>
                              <a:gd name="T9" fmla="*/ 14 h 120"/>
                              <a:gd name="T10" fmla="*/ 3 w 17"/>
                              <a:gd name="T11" fmla="*/ 120 h 120"/>
                              <a:gd name="T12" fmla="*/ 3 w 17"/>
                              <a:gd name="T13" fmla="*/ 35 h 120"/>
                              <a:gd name="T14" fmla="*/ 15 w 17"/>
                              <a:gd name="T15" fmla="*/ 35 h 120"/>
                              <a:gd name="T16" fmla="*/ 15 w 17"/>
                              <a:gd name="T17" fmla="*/ 120 h 120"/>
                              <a:gd name="T18" fmla="*/ 3 w 17"/>
                              <a:gd name="T1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 h="120">
                                <a:moveTo>
                                  <a:pt x="0" y="14"/>
                                </a:moveTo>
                                <a:lnTo>
                                  <a:pt x="0" y="0"/>
                                </a:lnTo>
                                <a:lnTo>
                                  <a:pt x="17" y="0"/>
                                </a:lnTo>
                                <a:lnTo>
                                  <a:pt x="17" y="14"/>
                                </a:lnTo>
                                <a:lnTo>
                                  <a:pt x="0" y="14"/>
                                </a:lnTo>
                                <a:close/>
                                <a:moveTo>
                                  <a:pt x="3" y="120"/>
                                </a:moveTo>
                                <a:lnTo>
                                  <a:pt x="3" y="35"/>
                                </a:lnTo>
                                <a:lnTo>
                                  <a:pt x="15" y="35"/>
                                </a:lnTo>
                                <a:lnTo>
                                  <a:pt x="15" y="120"/>
                                </a:lnTo>
                                <a:lnTo>
                                  <a:pt x="3" y="12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3449" y="47"/>
                            <a:ext cx="68" cy="85"/>
                          </a:xfrm>
                          <a:custGeom>
                            <a:avLst/>
                            <a:gdLst>
                              <a:gd name="T0" fmla="*/ 0 w 29"/>
                              <a:gd name="T1" fmla="*/ 18 h 36"/>
                              <a:gd name="T2" fmla="*/ 15 w 29"/>
                              <a:gd name="T3" fmla="*/ 0 h 36"/>
                              <a:gd name="T4" fmla="*/ 29 w 29"/>
                              <a:gd name="T5" fmla="*/ 18 h 36"/>
                              <a:gd name="T6" fmla="*/ 15 w 29"/>
                              <a:gd name="T7" fmla="*/ 36 h 36"/>
                              <a:gd name="T8" fmla="*/ 0 w 29"/>
                              <a:gd name="T9" fmla="*/ 18 h 36"/>
                              <a:gd name="T10" fmla="*/ 23 w 29"/>
                              <a:gd name="T11" fmla="*/ 18 h 36"/>
                              <a:gd name="T12" fmla="*/ 15 w 29"/>
                              <a:gd name="T13" fmla="*/ 4 h 36"/>
                              <a:gd name="T14" fmla="*/ 6 w 29"/>
                              <a:gd name="T15" fmla="*/ 18 h 36"/>
                              <a:gd name="T16" fmla="*/ 15 w 29"/>
                              <a:gd name="T17" fmla="*/ 32 h 36"/>
                              <a:gd name="T18" fmla="*/ 23 w 29"/>
                              <a:gd name="T19"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36">
                                <a:moveTo>
                                  <a:pt x="0" y="18"/>
                                </a:moveTo>
                                <a:cubicBezTo>
                                  <a:pt x="0" y="9"/>
                                  <a:pt x="4" y="0"/>
                                  <a:pt x="15" y="0"/>
                                </a:cubicBezTo>
                                <a:cubicBezTo>
                                  <a:pt x="26" y="0"/>
                                  <a:pt x="29" y="9"/>
                                  <a:pt x="29" y="18"/>
                                </a:cubicBezTo>
                                <a:cubicBezTo>
                                  <a:pt x="29" y="28"/>
                                  <a:pt x="26" y="36"/>
                                  <a:pt x="15" y="36"/>
                                </a:cubicBezTo>
                                <a:cubicBezTo>
                                  <a:pt x="4" y="36"/>
                                  <a:pt x="0" y="28"/>
                                  <a:pt x="0" y="18"/>
                                </a:cubicBezTo>
                                <a:close/>
                                <a:moveTo>
                                  <a:pt x="23" y="18"/>
                                </a:moveTo>
                                <a:cubicBezTo>
                                  <a:pt x="23" y="12"/>
                                  <a:pt x="22" y="4"/>
                                  <a:pt x="15" y="4"/>
                                </a:cubicBezTo>
                                <a:cubicBezTo>
                                  <a:pt x="7" y="4"/>
                                  <a:pt x="6" y="12"/>
                                  <a:pt x="6" y="18"/>
                                </a:cubicBezTo>
                                <a:cubicBezTo>
                                  <a:pt x="6" y="24"/>
                                  <a:pt x="7" y="32"/>
                                  <a:pt x="15" y="32"/>
                                </a:cubicBezTo>
                                <a:cubicBezTo>
                                  <a:pt x="22" y="32"/>
                                  <a:pt x="23" y="24"/>
                                  <a:pt x="23" y="18"/>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3539" y="47"/>
                            <a:ext cx="59" cy="85"/>
                          </a:xfrm>
                          <a:custGeom>
                            <a:avLst/>
                            <a:gdLst>
                              <a:gd name="T0" fmla="*/ 20 w 25"/>
                              <a:gd name="T1" fmla="*/ 36 h 36"/>
                              <a:gd name="T2" fmla="*/ 20 w 25"/>
                              <a:gd name="T3" fmla="*/ 16 h 36"/>
                              <a:gd name="T4" fmla="*/ 15 w 25"/>
                              <a:gd name="T5" fmla="*/ 5 h 36"/>
                              <a:gd name="T6" fmla="*/ 5 w 25"/>
                              <a:gd name="T7" fmla="*/ 21 h 36"/>
                              <a:gd name="T8" fmla="*/ 5 w 25"/>
                              <a:gd name="T9" fmla="*/ 36 h 36"/>
                              <a:gd name="T10" fmla="*/ 0 w 25"/>
                              <a:gd name="T11" fmla="*/ 36 h 36"/>
                              <a:gd name="T12" fmla="*/ 0 w 25"/>
                              <a:gd name="T13" fmla="*/ 0 h 36"/>
                              <a:gd name="T14" fmla="*/ 5 w 25"/>
                              <a:gd name="T15" fmla="*/ 0 h 36"/>
                              <a:gd name="T16" fmla="*/ 5 w 25"/>
                              <a:gd name="T17" fmla="*/ 9 h 36"/>
                              <a:gd name="T18" fmla="*/ 5 w 25"/>
                              <a:gd name="T19" fmla="*/ 9 h 36"/>
                              <a:gd name="T20" fmla="*/ 16 w 25"/>
                              <a:gd name="T21" fmla="*/ 0 h 36"/>
                              <a:gd name="T22" fmla="*/ 25 w 25"/>
                              <a:gd name="T23" fmla="*/ 10 h 36"/>
                              <a:gd name="T24" fmla="*/ 25 w 25"/>
                              <a:gd name="T25" fmla="*/ 36 h 36"/>
                              <a:gd name="T26" fmla="*/ 20 w 25"/>
                              <a:gd name="T27"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 h="36">
                                <a:moveTo>
                                  <a:pt x="20" y="36"/>
                                </a:moveTo>
                                <a:cubicBezTo>
                                  <a:pt x="20" y="16"/>
                                  <a:pt x="20" y="16"/>
                                  <a:pt x="20" y="16"/>
                                </a:cubicBezTo>
                                <a:cubicBezTo>
                                  <a:pt x="20" y="12"/>
                                  <a:pt x="20" y="5"/>
                                  <a:pt x="15" y="5"/>
                                </a:cubicBezTo>
                                <a:cubicBezTo>
                                  <a:pt x="8" y="5"/>
                                  <a:pt x="5" y="16"/>
                                  <a:pt x="5" y="21"/>
                                </a:cubicBezTo>
                                <a:cubicBezTo>
                                  <a:pt x="5" y="36"/>
                                  <a:pt x="5" y="36"/>
                                  <a:pt x="5" y="36"/>
                                </a:cubicBezTo>
                                <a:cubicBezTo>
                                  <a:pt x="0" y="36"/>
                                  <a:pt x="0" y="36"/>
                                  <a:pt x="0" y="36"/>
                                </a:cubicBezTo>
                                <a:cubicBezTo>
                                  <a:pt x="0" y="0"/>
                                  <a:pt x="0" y="0"/>
                                  <a:pt x="0" y="0"/>
                                </a:cubicBezTo>
                                <a:cubicBezTo>
                                  <a:pt x="5" y="0"/>
                                  <a:pt x="5" y="0"/>
                                  <a:pt x="5" y="0"/>
                                </a:cubicBezTo>
                                <a:cubicBezTo>
                                  <a:pt x="5" y="9"/>
                                  <a:pt x="5" y="9"/>
                                  <a:pt x="5" y="9"/>
                                </a:cubicBezTo>
                                <a:cubicBezTo>
                                  <a:pt x="5" y="9"/>
                                  <a:pt x="5" y="9"/>
                                  <a:pt x="5" y="9"/>
                                </a:cubicBezTo>
                                <a:cubicBezTo>
                                  <a:pt x="6" y="3"/>
                                  <a:pt x="10" y="0"/>
                                  <a:pt x="16" y="0"/>
                                </a:cubicBezTo>
                                <a:cubicBezTo>
                                  <a:pt x="22" y="0"/>
                                  <a:pt x="25" y="5"/>
                                  <a:pt x="25" y="10"/>
                                </a:cubicBezTo>
                                <a:cubicBezTo>
                                  <a:pt x="25" y="36"/>
                                  <a:pt x="25" y="36"/>
                                  <a:pt x="25" y="36"/>
                                </a:cubicBezTo>
                                <a:lnTo>
                                  <a:pt x="20" y="3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3617" y="47"/>
                            <a:ext cx="52" cy="85"/>
                          </a:xfrm>
                          <a:custGeom>
                            <a:avLst/>
                            <a:gdLst>
                              <a:gd name="T0" fmla="*/ 0 w 22"/>
                              <a:gd name="T1" fmla="*/ 30 h 36"/>
                              <a:gd name="T2" fmla="*/ 9 w 22"/>
                              <a:gd name="T3" fmla="*/ 32 h 36"/>
                              <a:gd name="T4" fmla="*/ 17 w 22"/>
                              <a:gd name="T5" fmla="*/ 27 h 36"/>
                              <a:gd name="T6" fmla="*/ 11 w 22"/>
                              <a:gd name="T7" fmla="*/ 20 h 36"/>
                              <a:gd name="T8" fmla="*/ 8 w 22"/>
                              <a:gd name="T9" fmla="*/ 18 h 36"/>
                              <a:gd name="T10" fmla="*/ 0 w 22"/>
                              <a:gd name="T11" fmla="*/ 9 h 36"/>
                              <a:gd name="T12" fmla="*/ 12 w 22"/>
                              <a:gd name="T13" fmla="*/ 0 h 36"/>
                              <a:gd name="T14" fmla="*/ 20 w 22"/>
                              <a:gd name="T15" fmla="*/ 1 h 36"/>
                              <a:gd name="T16" fmla="*/ 20 w 22"/>
                              <a:gd name="T17" fmla="*/ 5 h 36"/>
                              <a:gd name="T18" fmla="*/ 12 w 22"/>
                              <a:gd name="T19" fmla="*/ 4 h 36"/>
                              <a:gd name="T20" fmla="*/ 5 w 22"/>
                              <a:gd name="T21" fmla="*/ 8 h 36"/>
                              <a:gd name="T22" fmla="*/ 11 w 22"/>
                              <a:gd name="T23" fmla="*/ 14 h 36"/>
                              <a:gd name="T24" fmla="*/ 14 w 22"/>
                              <a:gd name="T25" fmla="*/ 16 h 36"/>
                              <a:gd name="T26" fmla="*/ 22 w 22"/>
                              <a:gd name="T27" fmla="*/ 26 h 36"/>
                              <a:gd name="T28" fmla="*/ 9 w 22"/>
                              <a:gd name="T29" fmla="*/ 36 h 36"/>
                              <a:gd name="T30" fmla="*/ 0 w 22"/>
                              <a:gd name="T31" fmla="*/ 35 h 36"/>
                              <a:gd name="T32" fmla="*/ 0 w 22"/>
                              <a:gd name="T33" fmla="*/ 3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2" h="36">
                                <a:moveTo>
                                  <a:pt x="0" y="30"/>
                                </a:moveTo>
                                <a:cubicBezTo>
                                  <a:pt x="3" y="31"/>
                                  <a:pt x="6" y="32"/>
                                  <a:pt x="9" y="32"/>
                                </a:cubicBezTo>
                                <a:cubicBezTo>
                                  <a:pt x="12" y="32"/>
                                  <a:pt x="17" y="31"/>
                                  <a:pt x="17" y="27"/>
                                </a:cubicBezTo>
                                <a:cubicBezTo>
                                  <a:pt x="17" y="23"/>
                                  <a:pt x="14" y="22"/>
                                  <a:pt x="11" y="20"/>
                                </a:cubicBezTo>
                                <a:cubicBezTo>
                                  <a:pt x="8" y="18"/>
                                  <a:pt x="8" y="18"/>
                                  <a:pt x="8" y="18"/>
                                </a:cubicBezTo>
                                <a:cubicBezTo>
                                  <a:pt x="4" y="16"/>
                                  <a:pt x="0" y="14"/>
                                  <a:pt x="0" y="9"/>
                                </a:cubicBezTo>
                                <a:cubicBezTo>
                                  <a:pt x="0" y="2"/>
                                  <a:pt x="6" y="0"/>
                                  <a:pt x="12" y="0"/>
                                </a:cubicBezTo>
                                <a:cubicBezTo>
                                  <a:pt x="15" y="0"/>
                                  <a:pt x="17" y="0"/>
                                  <a:pt x="20" y="1"/>
                                </a:cubicBezTo>
                                <a:cubicBezTo>
                                  <a:pt x="20" y="5"/>
                                  <a:pt x="20" y="5"/>
                                  <a:pt x="20" y="5"/>
                                </a:cubicBezTo>
                                <a:cubicBezTo>
                                  <a:pt x="18" y="4"/>
                                  <a:pt x="15" y="4"/>
                                  <a:pt x="12" y="4"/>
                                </a:cubicBezTo>
                                <a:cubicBezTo>
                                  <a:pt x="9" y="4"/>
                                  <a:pt x="5" y="5"/>
                                  <a:pt x="5" y="8"/>
                                </a:cubicBezTo>
                                <a:cubicBezTo>
                                  <a:pt x="5" y="11"/>
                                  <a:pt x="9" y="13"/>
                                  <a:pt x="11" y="14"/>
                                </a:cubicBezTo>
                                <a:cubicBezTo>
                                  <a:pt x="14" y="16"/>
                                  <a:pt x="14" y="16"/>
                                  <a:pt x="14" y="16"/>
                                </a:cubicBezTo>
                                <a:cubicBezTo>
                                  <a:pt x="18" y="18"/>
                                  <a:pt x="22" y="20"/>
                                  <a:pt x="22" y="26"/>
                                </a:cubicBezTo>
                                <a:cubicBezTo>
                                  <a:pt x="22" y="34"/>
                                  <a:pt x="16" y="36"/>
                                  <a:pt x="9" y="36"/>
                                </a:cubicBezTo>
                                <a:cubicBezTo>
                                  <a:pt x="6" y="36"/>
                                  <a:pt x="3" y="36"/>
                                  <a:pt x="0" y="35"/>
                                </a:cubicBezTo>
                                <a:lnTo>
                                  <a:pt x="0" y="3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BBBF4E5" id="Group 58" o:spid="_x0000_s1026" style="position:absolute;margin-left:300.1pt;margin-top:66.5pt;width:277.2pt;height:12.75pt;z-index:251661312;mso-position-horizontal-relative:page;mso-position-vertical-relative:page;mso-width-relative:margin;mso-height-relative:margin" coordorigin="-2" coordsize="367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">
                <o:lock v:ext="edit" aspectratio="t"/>
                <v:rect id="AutoShape 57" o:spid="_x0000_s1027" style="position:absolute;width:3671;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o:lock v:ext="edit" aspectratio="t" text="t"/>
                </v:rect>
                <v:shape id="Freeform 33" o:spid="_x0000_s1028" style="position:absolute;left:-2;top:9;width:73;height:123;visibility:visible;mso-wrap-style:square;v-text-anchor:top" coordsize="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Mm8MA&#10;AADbAAAADwAAAGRycy9kb3ducmV2LnhtbESPwWrDMBBE74H+g9hCb4mchobiRjalEAg9JY4PPW6t&#10;jezUWglLiZ2/jwqFHoeZecNsysn24kpD6BwrWC4yEMSN0x0bBfVxO38FESKyxt4xKbhRgLJ4mG0w&#10;127kA12raESCcMhRQRujz6UMTUsWw8J54uSd3GAxJjkYqQccE9z28jnL1tJix2mhRU8fLTU/1cUq&#10;0LLemqYbTfW1H5ceP1/O371X6ulxen8DEWmK/+G/9k4rWK3g90v6A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EMm8MAAADbAAAADwAAAAAAAAAAAAAAAACYAgAAZHJzL2Rv&#10;d25yZXYueG1sUEsFBgAAAAAEAAQA9QAAAIgDAAAAAA==&#10;" path="m1,45v4,2,8,3,12,3c19,48,24,45,24,39v,-6,-4,-8,-8,-10c11,26,11,26,11,26,6,23,,20,,13,,3,8,,17,v3,,7,,10,1c27,7,27,7,27,7,24,5,20,5,16,5,11,5,7,7,7,12v,5,5,7,8,9c20,24,20,24,20,24v6,3,11,6,11,14c31,49,22,52,13,52,9,52,5,52,1,51r,-6xe" stroked="f">
                  <v:path arrowok="t" o:connecttype="custom" o:connectlocs="2,106;31,114;57,92;38,69;26,62;0,31;40,0;64,2;64,17;38,12;16,28;35,50;47,57;73,90;31,123;2,121;2,106" o:connectangles="0,0,0,0,0,0,0,0,0,0,0,0,0,0,0,0,0"/>
                </v:shape>
                <v:shape id="Freeform 34" o:spid="_x0000_s1029" style="position:absolute;left:80;top:21;width:48;height:111;visibility:visible;mso-wrap-style:square;v-text-anchor:top" coordsize="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sbMcA&#10;AADbAAAADwAAAGRycy9kb3ducmV2LnhtbESPT2vCQBTE74V+h+UVvNVNo7QaXSW0iKVe6p+Lt0f2&#10;mcRm38bsGqOfvlsoeBxm5jfMdN6ZSrTUuNKygpd+BII4s7rkXMFuu3gegXAeWWNlmRRcycF89vgw&#10;xUTbC6+p3fhcBAi7BBUU3teJlC4ryKDr25o4eAfbGPRBNrnUDV4C3FQyjqJXabDksFBgTe8FZT+b&#10;s1Hwdhx/rL7S71MbL4/paX+Lhst4p1TvqUsnIDx1/h7+b39qBYMh/H0JP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xbGzHAAAA2wAAAA8AAAAAAAAAAAAAAAAAmAIAAGRy&#10;cy9kb3ducmV2LnhtbFBLBQYAAAAABAAEAPUAAACMAwAAAAA=&#10;" path="m20,47v-2,,-3,,-5,c9,47,6,45,6,38,6,16,6,16,6,16,,16,,16,,16,,11,,11,,11v6,,6,,6,c6,3,6,3,6,3,11,,11,,11,v,11,,11,,11c20,11,20,11,20,11v,5,,5,,5c11,16,11,16,11,16v,21,,21,,21c11,41,12,43,16,43v2,,3,,4,l20,47xe" stroked="f">
                  <v:path arrowok="t" o:connecttype="custom" o:connectlocs="48,111;36,111;14,90;14,38;0,38;0,26;14,26;14,7;26,0;26,26;48,26;48,38;26,38;26,87;38,102;48,102;48,111" o:connectangles="0,0,0,0,0,0,0,0,0,0,0,0,0,0,0,0,0"/>
                </v:shape>
                <v:shape id="Freeform 35" o:spid="_x0000_s1030" style="position:absolute;left:144;top:47;width:40;height:85;visibility:visible;mso-wrap-style:square;v-text-anchor:top" coordsize="1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ZdXsYA&#10;AADbAAAADwAAAGRycy9kb3ducmV2LnhtbESPQWvCQBSE7wX/w/KEXqRuNChp6iaIYBGKB1MvvT2y&#10;r0na7NuQXU3y77uFQo/DzHzD7PLRtOJOvWssK1gtIxDEpdUNVwqu78enBITzyBpby6RgIgd5NnvY&#10;YartwBe6F74SAcIuRQW1910qpStrMuiWtiMO3qftDfog+0rqHocAN61cR9FWGmw4LNTY0aGm8ru4&#10;GQWb6S05Ll6vcbN69h/TSbv2/JUo9Tgf9y8gPI3+P/zXPmkF8QZ+v4Qf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ZdXsYAAADbAAAADwAAAAAAAAAAAAAAAACYAgAAZHJz&#10;L2Rvd25yZXYueG1sUEsFBgAAAAAEAAQA9QAAAIsDAAAAAA==&#10;" path="m,36c,,,,,,5,,5,,5,v,7,,7,,7c5,7,5,7,5,7,7,2,11,,17,v,5,,5,,5c8,5,5,13,5,21v,15,,15,,15l,36xe" stroked="f">
                  <v:path arrowok="t" o:connecttype="custom" o:connectlocs="0,85;0,0;12,0;12,17;12,17;40,0;40,12;12,50;12,85;0,85" o:connectangles="0,0,0,0,0,0,0,0,0,0"/>
                </v:shape>
                <v:shape id="Freeform 36" o:spid="_x0000_s1031" style="position:absolute;left:191;top:47;width:59;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BosMA&#10;AADbAAAADwAAAGRycy9kb3ducmV2LnhtbESPUYvCMBCE3wX/Q1jBN01V0KM2igpK4R7kPH/A0qxt&#10;abOpTaz135sD4R6H2flmJ9n2phYdta60rGA2jUAQZ1aXnCu4/h4nXyCcR9ZYWyYFL3Kw3QwHCcba&#10;PvmHuovPRYCwi1FB4X0TS+myggy6qW2Ig3ezrUEfZJtL3eIzwE0t51G0lAZLDg0FNnQoKKsuDxPe&#10;+H6cZ/XulHaLY7paZadqf/eRUuNRv1uD8NT7/+NPOtUKFkv42xIA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BosMAAADbAAAADwAAAAAAAAAAAAAAAACYAgAAZHJzL2Rv&#10;d25yZXYueG1sUEsFBgAAAAAEAAQA9QAAAIgDAAAAAA==&#10;" path="m20,36v,-5,,-5,,-5c20,31,20,31,20,31v-2,4,-7,5,-11,5c3,36,,33,,27,,19,9,15,20,15v,,,,,c20,9,20,4,13,4,9,4,7,5,6,9,1,9,1,9,1,9,1,2,7,,13,v8,,12,3,12,11c25,36,25,36,25,36r-5,xm17,20c13,20,6,21,6,27v,3,2,5,5,5c14,32,17,30,19,27v1,-3,1,-4,1,-7l17,20xe" stroked="f">
                  <v:path arrowok="t" o:connecttype="custom" o:connectlocs="47,85;47,73;47,73;21,85;0,64;47,35;47,35;31,9;14,21;2,21;31,0;59,26;59,85;47,85;40,47;14,64;26,76;45,64;47,47;40,47" o:connectangles="0,0,0,0,0,0,0,0,0,0,0,0,0,0,0,0,0,0,0,0"/>
                  <o:lock v:ext="edit" verticies="t"/>
                </v:shape>
                <v:shape id="Freeform 37" o:spid="_x0000_s1032" style="position:absolute;left:269;top:21;width:48;height:111;visibility:visible;mso-wrap-style:square;v-text-anchor:top" coordsize="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G8cA&#10;AADbAAAADwAAAGRycy9kb3ducmV2LnhtbESPT2vCQBTE74V+h+UVvNVNY6kaXSW0iKVe6p+Lt0f2&#10;mcRm38bsGlM/fVcoeBxm5jfMdN6ZSrTUuNKygpd+BII4s7rkXMFuu3gegXAeWWNlmRT8koP57PFh&#10;iom2F15Tu/G5CBB2CSoovK8TKV1WkEHXtzVx8A62MeiDbHKpG7wEuKlkHEVv0mDJYaHAmt4Lyn42&#10;Z6NgeBx/rL7S71MbL4/paX+NXpfxTqneU5dOQHjq/D383/7UCgZDuH0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j8hvHAAAA2wAAAA8AAAAAAAAAAAAAAAAAmAIAAGRy&#10;cy9kb3ducmV2LnhtbFBLBQYAAAAABAAEAPUAAACMAwAAAAA=&#10;" path="m20,47v-2,,-3,,-5,c9,47,6,45,6,38,6,16,6,16,6,16,,16,,16,,16,,11,,11,,11v6,,6,,6,c6,3,6,3,6,3,11,,11,,11,v,11,,11,,11c20,11,20,11,20,11v,5,,5,,5c11,16,11,16,11,16v,21,,21,,21c11,41,12,43,16,43v2,,3,,4,l20,47xe" stroked="f">
                  <v:path arrowok="t" o:connecttype="custom" o:connectlocs="48,111;36,111;14,90;14,38;0,38;0,26;14,26;14,7;26,0;26,26;48,26;48,38;26,38;26,87;38,102;48,102;48,111" o:connectangles="0,0,0,0,0,0,0,0,0,0,0,0,0,0,0,0,0"/>
                </v:shape>
                <v:shape id="Freeform 38" o:spid="_x0000_s1033" style="position:absolute;left:328;top:47;width:62;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O5sIA&#10;AADbAAAADwAAAGRycy9kb3ducmV2LnhtbERPy2rCQBTdF/yH4Qru6sRGRaKjqKXFVaFRfOwumWsS&#10;zNwJmTHGv3cWhS4P571YdaYSLTWutKxgNIxAEGdWl5wrOOy/3mcgnEfWWFkmBU9ysFr23haYaPvg&#10;X2pTn4sQwi5BBYX3dSKlywoy6Ia2Jg7c1TYGfYBNLnWDjxBuKvkRRVNpsOTQUGBN24KyW3o3CnjS&#10;juNpPLl9Xk4/m3p7Trvjd6rUoN+t5yA8df5f/OfeaQVxGBu+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87mwgAAANsAAAAPAAAAAAAAAAAAAAAAAJgCAABkcnMvZG93&#10;bnJldi54bWxQSwUGAAAAAAQABAD1AAAAhwMAAAAA&#10;" path="m25,35v-3,1,-5,1,-8,1c5,36,,28,,17,,8,3,,13,v9,,13,5,13,13c26,15,26,15,26,15,5,15,5,15,5,15v,2,,2,,2c5,24,9,32,18,32v2,,5,,7,-1l25,35xm20,10c20,7,17,4,13,4,9,4,7,7,6,10r14,xe" stroked="f">
                  <v:path arrowok="t" o:connecttype="custom" o:connectlocs="60,83;41,85;0,40;31,0;62,31;62,35;12,35;12,40;43,76;60,73;60,83;48,24;31,9;14,24;48,24" o:connectangles="0,0,0,0,0,0,0,0,0,0,0,0,0,0,0"/>
                  <o:lock v:ext="edit" verticies="t"/>
                </v:shape>
                <v:shape id="Freeform 39" o:spid="_x0000_s1034" style="position:absolute;left:404;top:47;width:61;height:121;visibility:visible;mso-wrap-style:square;v-text-anchor:top" coordsize="2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pY8YA&#10;AADbAAAADwAAAGRycy9kb3ducmV2LnhtbESPzWsCMRTE7wX/h/AEL0WzbcGP1SitKC148uOgt8fm&#10;uVncvCxJ1G3/+qZQ8DjMzG+Y2aK1tbiRD5VjBS+DDARx4XTFpYLDft0fgwgRWWPtmBR8U4DFvPM0&#10;w1y7O2/ptoulSBAOOSowMTa5lKEwZDEMXEOcvLPzFmOSvpTa4z3BbS1fs2woLVacFgw2tDRUXHZX&#10;q+BZbuRx/GlOdrT6uPxMhkt/GFVK9brt+xREpDY+wv/tL63gbQJ/X9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cpY8YAAADbAAAADwAAAAAAAAAAAAAAAACYAgAAZHJz&#10;L2Rvd25yZXYueG1sUEsFBgAAAAAEAAQA9QAAAIsDAAAAAA==&#10;" path="m21,29v,,,,,c19,33,16,36,11,36,2,36,,26,,18,,11,2,,12,v4,,8,2,9,6c21,6,21,6,21,6,21,,21,,21,v5,,5,,5,c26,36,26,36,26,36v,10,-5,15,-15,15c8,51,5,50,2,50v,-5,,-5,,-5c4,46,7,47,10,47v8,,11,-4,11,-12l21,29xm21,17c21,12,19,4,13,4,6,4,5,14,5,18v,5,1,13,8,13c19,31,21,22,21,17xe" stroked="f">
                  <v:path arrowok="t" o:connecttype="custom" o:connectlocs="49,69;49,69;26,85;0,43;28,0;49,14;49,14;49,0;61,0;61,85;26,121;5,119;5,107;23,112;49,83;49,69;49,40;31,9;12,43;31,74;49,40" o:connectangles="0,0,0,0,0,0,0,0,0,0,0,0,0,0,0,0,0,0,0,0,0"/>
                  <o:lock v:ext="edit" verticies="t"/>
                </v:shape>
                <v:shape id="Freeform 40" o:spid="_x0000_s1035" style="position:absolute;left:480;top:47;width:70;height:118;visibility:visible;mso-wrap-style:square;v-text-anchor:top" coordsize="7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35cEA&#10;AADbAAAADwAAAGRycy9kb3ducmV2LnhtbERPyW7CMBC9V+IfrEHqrTiUqoKAQVDR5YaAwHkUD0mU&#10;eBzFbnD69fWhUo9Pb19tgmlET52rLCuYThIQxLnVFRcKsvP70xyE88gaG8ukYCAHm/XoYYWptnc+&#10;Un/yhYgh7FJUUHrfplK6vCSDbmJb4sjdbGfQR9gVUnd4j+Gmkc9J8ioNVhwbSmzpraS8Pn0bBbvF&#10;dfisf/rsMHxck8t+VofgMqUex2G7BOEp+H/xn/tLK3i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Hd+XBAAAA2wAAAA8AAAAAAAAAAAAAAAAAmAIAAGRycy9kb3du&#10;cmV2LnhtbFBLBQYAAAAABAAEAPUAAACGAwAAAAA=&#10;" path="m18,118l30,85,,,11,,35,66r,l59,,70,,30,118r-12,xe" stroked="f">
                  <v:path arrowok="t" o:connecttype="custom" o:connectlocs="18,118;30,85;0,0;11,0;35,66;35,66;59,0;70,0;30,118;18,118" o:connectangles="0,0,0,0,0,0,0,0,0,0"/>
                </v:shape>
                <v:rect id="Rectangle 41" o:spid="_x0000_s1036" style="position:absolute;left:609;top:2;width:10;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shape id="Freeform 42" o:spid="_x0000_s1037" style="position:absolute;left:685;top:9;width:83;height:123;visibility:visible;mso-wrap-style:square;v-text-anchor:top" coordsize="3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mTsQA&#10;AADbAAAADwAAAGRycy9kb3ducmV2LnhtbESPQWvCQBSE7wX/w/IKvYhuqqISXcXaCj220YPHR/aZ&#10;Dc2+jdltTP69KxR6HGbmG2a97WwlWmp86VjB6zgBQZw7XXKh4HQ8jJYgfEDWWDkmBT152G4GT2tM&#10;tbvxN7VZKESEsE9RgQmhTqX0uSGLfuxq4uhdXGMxRNkUUjd4i3BbyUmSzKXFkuOCwZr2hvKf7Ncq&#10;4Hb+MV1ch2dp+vJ9+HXNZv3bXqmX5263AhGoC//hv/anVjCbwON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CZk7EAAAA2wAAAA8AAAAAAAAAAAAAAAAAmAIAAGRycy9k&#10;b3ducmV2LnhtbFBLBQYAAAAABAAEAPUAAACJAwAAAAA=&#10;" path="m33,49v-5,2,-8,3,-13,3c4,52,,38,,25,,12,4,,19,v9,,16,5,16,14c29,14,29,14,29,14,29,9,25,5,19,5,8,5,6,17,6,25v,10,3,23,15,23c25,48,30,46,33,43r,6xe" stroked="f">
                  <v:path arrowok="t" o:connecttype="custom" o:connectlocs="78,116;47,123;0,59;45,0;83,33;69,33;45,12;14,59;50,114;78,102;78,116" o:connectangles="0,0,0,0,0,0,0,0,0,0,0"/>
                </v:shape>
                <v:shape id="Freeform 43" o:spid="_x0000_s1038" style="position:absolute;left:777;top:47;width:66;height:85;visibility:visible;mso-wrap-style:square;v-text-anchor:top" coordsize="2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Vnb4A&#10;AADbAAAADwAAAGRycy9kb3ducmV2LnhtbESPSwvCMBCE74L/IazgRTT1gUg1igiCePJ18bYka1ts&#10;NqWJWv+9EQSPw8x8wyxWjS3Fk2pfOFYwHCQgiLUzBWcKLudtfwbCB2SDpWNS8CYPq2W7tcDUuBcf&#10;6XkKmYgQ9ikqyEOoUim9zsmiH7iKOHo3V1sMUdaZNDW+ItyWcpQkU2mx4LiQY0WbnPT99LAK9HVt&#10;7Oy9dxPU0wNr3btcS1Kq22nWcxCBmvAP/9o7o2Ayhu+X+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glZ2+AAAA2wAAAA8AAAAAAAAAAAAAAAAAmAIAAGRycy9kb3ducmV2&#10;LnhtbFBLBQYAAAAABAAEAPUAAACDAwAAAAA=&#10;" path="m,18c,9,3,,14,,25,,28,9,28,18v,10,-3,18,-14,18c3,36,,28,,18xm23,18c23,12,21,4,14,4,7,4,5,12,5,18v,6,2,14,9,14c21,32,23,24,23,18xe" stroked="f">
                  <v:path arrowok="t" o:connecttype="custom" o:connectlocs="0,43;33,0;66,43;33,85;0,43;54,43;33,9;12,43;33,76;54,43" o:connectangles="0,0,0,0,0,0,0,0,0,0"/>
                  <o:lock v:ext="edit" verticies="t"/>
                </v:shape>
                <v:shape id="Freeform 44" o:spid="_x0000_s1039" style="position:absolute;left:865;top:47;width:59;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7JM8QA&#10;AADbAAAADwAAAGRycy9kb3ducmV2LnhtbESP3WrCQBCF7wXfYRmhd7qxFZXoKmkhEuiF1PoAQ3ZM&#10;gtnZNLv58e3dQqGXhzPnO3P2x9HUoqfWVZYVLBcRCOLc6ooLBdfvdL4F4TyyxtoyKXiQg+NhOtlj&#10;rO3AX9RffCEChF2MCkrvm1hKl5dk0C1sQxy8m20N+iDbQuoWhwA3tXyNorU0WHFoKLGhj5Ly+6Uz&#10;4Y3P7rysk1PWv6XZZpOf7u8/PlLqZTYmOxCeRv9//JfOtILVCn63BADIwx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yTPEAAAA2wAAAA8AAAAAAAAAAAAAAAAAmAIAAGRycy9k&#10;b3ducmV2LnhtbFBLBQYAAAAABAAEAPUAAACJAwAAAAA=&#10;" path="m20,36v,-20,,-20,,-20c20,12,21,5,15,5,8,5,5,16,5,21v,15,,15,,15c,36,,36,,36,,,,,,,5,,5,,5,v,9,,9,,9c5,9,5,9,5,9,7,3,10,,16,v6,,9,5,9,10c25,36,25,36,25,36r-5,xe" stroked="f">
                  <v:path arrowok="t" o:connecttype="custom" o:connectlocs="47,85;47,38;35,12;12,50;12,85;0,85;0,0;12,0;12,21;12,21;38,0;59,24;59,85;47,85" o:connectangles="0,0,0,0,0,0,0,0,0,0,0,0,0,0"/>
                </v:shape>
                <v:shape id="Freeform 45" o:spid="_x0000_s1040" style="position:absolute;left:943;top:47;width:54;height:85;visibility:visible;mso-wrap-style:square;v-text-anchor:top" coordsize="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58IA&#10;AADbAAAADwAAAGRycy9kb3ducmV2LnhtbESP0WoCMRRE3wX/IVzBF9GsUqWuRimFgvjQYuwHXDbX&#10;zeLmZklSXf/eFAp9HGbmDLPd964VNwqx8axgPitAEFfeNFwr+D5/TF9BxIRssPVMCh4UYb8bDrZY&#10;Gn/nE910qkWGcCxRgU2pK6WMlSWHceY74uxdfHCYsgy1NAHvGe5auSiKlXTYcF6w2NG7peqqf5wC&#10;bUL3edXrpT2eLH5VR91M5g+lxqP+bQMiUZ/+w3/tg1HwsoTfL/kH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b/nwgAAANsAAAAPAAAAAAAAAAAAAAAAAJgCAABkcnMvZG93&#10;bnJldi54bWxQSwUGAAAAAAQABAD1AAAAhwMAAAAA&#10;" path="m,30v3,1,6,2,9,2c13,32,18,31,18,27v,-4,-4,-5,-7,-7c8,18,8,18,8,18,4,16,,14,,9,,2,6,,12,v3,,6,,9,1c21,5,21,5,21,5,18,4,15,4,12,4,10,4,5,5,5,8v,3,5,5,7,6c15,16,15,16,15,16v4,2,8,4,8,10c23,34,17,36,10,36,6,36,3,36,,35l,30xe" stroked="f">
                  <v:path arrowok="t" o:connecttype="custom" o:connectlocs="0,71;21,76;42,64;26,47;19,43;0,21;28,0;49,2;49,12;28,9;12,19;28,33;35,38;54,61;23,85;0,83;0,71" o:connectangles="0,0,0,0,0,0,0,0,0,0,0,0,0,0,0,0,0"/>
                </v:shape>
                <v:shape id="Freeform 46" o:spid="_x0000_s1041" style="position:absolute;left:1013;top:47;width:59;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y38MA&#10;AADbAAAADwAAAGRycy9kb3ducmV2LnhtbESPUYvCMBCE3wX/Q1jBN02rhx49Y1FBKfhwqPcDlmav&#10;LTab2sRa/705EO5xmJ1vdlZpb2rRUesqywriaQSCOLe64kLBz2U/+QThPLLG2jIpeJKDdD0crDDR&#10;9sEn6s6+EAHCLkEFpfdNIqXLSzLoprYhDt6vbQ36INtC6hYfAW5qOYuihTRYcWgosaFdSfn1fDfh&#10;jeP9O643h6yb77PlMj9ctzcfKTUe9ZsvEJ56/3/8TmdawccC/rYEA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Dy38MAAADbAAAADwAAAAAAAAAAAAAAAACYAgAAZHJzL2Rv&#10;d25yZXYueG1sUEsFBgAAAAAEAAQA9QAAAIgDAAAAAA==&#10;" path="m20,36v,-9,,-9,,-9c20,27,20,27,20,27v-2,6,-5,9,-11,9c2,36,,31,,26,,,,,,,5,,5,,5,v,20,,20,,20c5,24,4,31,10,31v7,,10,-11,10,-16c20,,20,,20,v5,,5,,5,c25,36,25,36,25,36r-5,xe" stroked="f">
                  <v:path arrowok="t" o:connecttype="custom" o:connectlocs="47,85;47,64;47,64;21,85;0,61;0,0;12,0;12,47;24,73;47,35;47,0;59,0;59,85;47,85" o:connectangles="0,0,0,0,0,0,0,0,0,0,0,0,0,0"/>
                </v:shape>
                <v:rect id="Rectangle 47" o:spid="_x0000_s1042" style="position:absolute;left:1101;top:12;width:12;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shape id="Freeform 48" o:spid="_x0000_s1043" style="position:absolute;left:1132;top:21;width:47;height:111;visibility:visible;mso-wrap-style:square;v-text-anchor:top" coordsize="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VFMMA&#10;AADbAAAADwAAAGRycy9kb3ducmV2LnhtbERPPW/CMBDdkfgP1lXqBk4jBDTFoAiEQGUBytLtFB9J&#10;ID6H2A1pf309IDE+ve/ZojOVaKlxpWUFb8MIBHFmdcm5gtPXejAF4TyyxsoyKfglB4t5vzfDRNs7&#10;H6g9+lyEEHYJKii8rxMpXVaQQTe0NXHgzrYx6ANscqkbvIdwU8k4isbSYMmhocCalgVl1+OPUTC5&#10;vK92n+n+1sabS3r7/otGm/ik1OtLl36A8NT5p/jh3moFozA2fA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oVFMMAAADbAAAADwAAAAAAAAAAAAAAAACYAgAAZHJzL2Rv&#10;d25yZXYueG1sUEsFBgAAAAAEAAQA9QAAAIgDAAAAAA==&#10;" path="m20,47v-2,,-3,,-5,c9,47,6,45,6,38,6,16,6,16,6,16,,16,,16,,16,,11,,11,,11v6,,6,,6,c6,3,6,3,6,3,11,,11,,11,v,11,,11,,11c20,11,20,11,20,11v,5,,5,,5c11,16,11,16,11,16v,21,,21,,21c11,41,12,43,16,43v2,,3,,4,l20,47xe" stroked="f">
                  <v:path arrowok="t" o:connecttype="custom" o:connectlocs="47,111;35,111;14,90;14,38;0,38;0,26;14,26;14,7;26,0;26,26;47,26;47,38;26,38;26,87;38,102;47,102;47,111" o:connectangles="0,0,0,0,0,0,0,0,0,0,0,0,0,0,0,0,0"/>
                </v:shape>
                <v:shape id="Freeform 49" o:spid="_x0000_s1044" style="position:absolute;left:1195;top:12;width:14;height:120;visibility:visible;mso-wrap-style:square;v-text-anchor:top" coordsize="1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hKMUA&#10;AADbAAAADwAAAGRycy9kb3ducmV2LnhtbESPQWvCQBSE70L/w/IK3uqmIpKmbqS0CFpB1PbQ3h7Z&#10;l2ww+zZktyb+e1coeBxm5htmsRxsI87U+dqxgudJAoK4cLrmSsH31+opBeEDssbGMSm4kIdl/jBa&#10;YKZdzwc6H0MlIoR9hgpMCG0mpS8MWfQT1xJHr3SdxRBlV0ndYR/htpHTJJlLizXHBYMtvRsqTsc/&#10;q+C026bDb/pTtn76YTbFZn9IP3ulxo/D2yuIQEO4h//ba61g9gK3L/EH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6EoxQAAANsAAAAPAAAAAAAAAAAAAAAAAJgCAABkcnMv&#10;ZG93bnJldi54bWxQSwUGAAAAAAQABAD1AAAAigMAAAAA&#10;" path="m,14l,,14,r,14l,14xm3,120l3,35r11,l14,120r-11,xe" stroked="f">
                  <v:path arrowok="t" o:connecttype="custom" o:connectlocs="0,14;0,0;14,0;14,14;0,14;3,120;3,35;14,35;14,120;3,120" o:connectangles="0,0,0,0,0,0,0,0,0,0"/>
                  <o:lock v:ext="edit" verticies="t"/>
                </v:shape>
                <v:shape id="Freeform 50" o:spid="_x0000_s1045" style="position:absolute;left:1235;top:47;width:60;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xZ7cQA&#10;AADbAAAADwAAAGRycy9kb3ducmV2LnhtbESP3WrCQBBG7wt9h2UK3tWNio2krmIFJeBF8ecBhuw0&#10;CWZn0+wa07fvXAheDt98Z84s14NrVE9dqD0bmIwTUMSFtzWXBi7n3fsCVIjIFhvPZOCPAqxXry9L&#10;zKy/85H6UyyVQDhkaKCKsc20DkVFDsPYt8SS/fjOYZSxK7Xt8C5w1+hpknxohzXLhQpb2lZUXE83&#10;JxqH2/ek2ezzfrbL07TYX79+Y2LM6G3YfIKKNMTn8qOdWwNzsZdfB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We3EAAAA2wAAAA8AAAAAAAAAAAAAAAAAmAIAAGRycy9k&#10;b3ducmV2LnhtbFBLBQYAAAAABAAEAPUAAACJAwAAAAA=&#10;" path="m20,36v,-20,,-20,,-20c20,12,21,5,15,5,8,5,5,16,5,21v,15,,15,,15c,36,,36,,36,,,,,,,5,,5,,5,v,9,,9,,9c5,9,5,9,5,9,7,3,10,,16,v7,,9,5,9,10c25,36,25,36,25,36r-5,xe" stroked="f">
                  <v:path arrowok="t" o:connecttype="custom" o:connectlocs="48,85;48,38;36,12;12,50;12,85;0,85;0,0;12,0;12,21;12,21;38,0;60,24;60,85;48,85" o:connectangles="0,0,0,0,0,0,0,0,0,0,0,0,0,0"/>
                </v:shape>
                <v:shape id="Freeform 51" o:spid="_x0000_s1046" style="position:absolute;left:1316;top:47;width:61;height:121;visibility:visible;mso-wrap-style:square;v-text-anchor:top" coordsize="2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AxcUA&#10;AADbAAAADwAAAGRycy9kb3ducmV2LnhtbESPT2sCMRTE7wW/Q3iCl1KzFuqfrVGsKBY8aT3Y22Pz&#10;3CxuXpYk6tZP3xQKHoeZ+Q0znbe2FlfyoXKsYNDPQBAXTldcKjh8rV/GIEJE1lg7JgU/FGA+6zxN&#10;Mdfuxju67mMpEoRDjgpMjE0uZSgMWQx91xAn7+S8xZikL6X2eEtwW8vXLBtKixWnBYMNLQ0V5/3F&#10;KniWW3kcb8y3Ha0+zvfJcOkPo0qpXrddvIOI1MZH+L/9qRW8De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sDFxQAAANsAAAAPAAAAAAAAAAAAAAAAAJgCAABkcnMv&#10;ZG93bnJldi54bWxQSwUGAAAAAAQABAD1AAAAigMAAAAA&#10;" path="m21,29v,,,,,c20,33,16,36,12,36,2,36,,26,,18,,11,2,,12,v4,,8,2,9,6c21,6,21,6,21,6,21,,21,,21,v5,,5,,5,c26,36,26,36,26,36v,10,-4,15,-15,15c8,51,5,50,2,50v,-5,,-5,,-5c5,46,7,47,11,47v8,,10,-4,10,-12l21,29xm21,17c21,12,19,4,13,4,7,4,6,14,6,18v,5,1,13,7,13c19,31,21,22,21,17xe" stroked="f">
                  <v:path arrowok="t" o:connecttype="custom" o:connectlocs="49,69;49,69;28,85;0,43;28,0;49,14;49,14;49,0;61,0;61,85;26,121;5,119;5,107;26,112;49,83;49,69;49,40;31,9;14,43;31,74;49,40" o:connectangles="0,0,0,0,0,0,0,0,0,0,0,0,0,0,0,0,0,0,0,0,0"/>
                  <o:lock v:ext="edit" verticies="t"/>
                </v:shape>
                <v:rect id="Rectangle 52" o:spid="_x0000_s1047" style="position:absolute;left:1450;top:2;width:11;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shape id="Freeform 53" o:spid="_x0000_s1048" style="position:absolute;left:1531;top:12;width:75;height:120;visibility:visible;mso-wrap-style:square;v-text-anchor:top" coordsize="3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FHMUA&#10;AADbAAAADwAAAGRycy9kb3ducmV2LnhtbESPQWvCQBSE74L/YXmFXkQ3WhSJ2Yi0CKWHQqwevD12&#10;n0lo9m3Irib113cLQo/DzHzDZNvBNuJGna8dK5jPEhDE2pmaSwXHr/10DcIHZIONY1LwQx62+XiU&#10;YWpczwXdDqEUEcI+RQVVCG0qpdcVWfQz1xJH7+I6iyHKrpSmwz7CbSMXSbKSFmuOCxW29FqR/j5c&#10;rYLLXe+T4vw2mffl56mQbhXu+kOp56dhtwERaAj/4Uf73ShYvsD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MUcxQAAANsAAAAPAAAAAAAAAAAAAAAAAJgCAABkcnMv&#10;ZG93bnJldi54bWxQSwUGAAAAAAQABAD1AAAAigMAAAAA&#10;" path="m,51c,,,,,,12,,12,,12,,28,,32,10,32,25v,10,-1,21,-12,24c17,50,13,51,10,51l,51xm10,46v3,,6,,8,-2c26,41,26,32,26,25,26,18,25,8,17,5,15,5,12,4,9,4,6,4,6,4,6,4v,42,,42,,42l10,46xe" stroked="f">
                  <v:path arrowok="t" o:connecttype="custom" o:connectlocs="0,120;0,0;28,0;75,59;47,115;23,120;0,120;23,108;42,104;61,59;40,12;21,9;14,9;14,108;23,108" o:connectangles="0,0,0,0,0,0,0,0,0,0,0,0,0,0,0"/>
                  <o:lock v:ext="edit" verticies="t"/>
                </v:shape>
                <v:shape id="Freeform 54" o:spid="_x0000_s1049" style="position:absolute;left:1628;top:12;width:16;height:120;visibility:visible;mso-wrap-style:square;v-text-anchor:top" coordsize="1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KWcIA&#10;AADbAAAADwAAAGRycy9kb3ducmV2LnhtbESPQYvCMBSE7wv+h/AEb2uq6CLVVEQpeFvsKvT4aJ5t&#10;afNSmmjrvzcLC3scZuYbZrcfTSue1LvasoLFPAJBXFhdc6ng+pN+bkA4j6yxtUwKXuRgn0w+dhhr&#10;O/CFnpkvRYCwi1FB5X0XS+mKigy6ue2Ig3e3vUEfZF9K3eMQ4KaVyyj6kgZrDgsVdnSsqGiyh1HQ&#10;3Mf0fNRZa1NzG/L8diq+85NSs+l42ILwNPr/8F/7rBWsV/D7JfwAm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kpZwgAAANsAAAAPAAAAAAAAAAAAAAAAAJgCAABkcnMvZG93&#10;bnJldi54bWxQSwUGAAAAAAQABAD1AAAAhwMAAAAA&#10;" path="m,14l,,16,r,14l,14xm2,120l2,35r12,l14,120r-12,xe" stroked="f">
                  <v:path arrowok="t" o:connecttype="custom" o:connectlocs="0,14;0,0;16,0;16,14;0,14;2,120;2,35;14,35;14,120;2,120" o:connectangles="0,0,0,0,0,0,0,0,0,0"/>
                  <o:lock v:ext="edit" verticies="t"/>
                </v:shape>
                <v:shape id="Freeform 55" o:spid="_x0000_s1050" style="position:absolute;left:1663;top:47;width:61;height:121;visibility:visible;mso-wrap-style:square;v-text-anchor:top" coordsize="2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GxsUA&#10;AADbAAAADwAAAGRycy9kb3ducmV2LnhtbESPzWsCMRTE74X+D+EVeimabcGv1SitVCx48uOgt8fm&#10;dbO4eVmSVFf/eiMUPA4z8xtmMmttLU7kQ+VYwXs3A0FcOF1xqWC3XXSGIEJE1lg7JgUXCjCbPj9N&#10;MNfuzGs6bWIpEoRDjgpMjE0uZSgMWQxd1xAn79d5izFJX0rt8ZzgtpYfWdaXFitOCwYbmhsqjps/&#10;q+BNruR+uDQHO/j+Ol5H/bnfDSqlXl/azzGISG18hP/bP1pBrwf3L+k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bGxQAAANsAAAAPAAAAAAAAAAAAAAAAAJgCAABkcnMv&#10;ZG93bnJldi54bWxQSwUGAAAAAAQABAD1AAAAigMAAAAA&#10;" path="m21,29v,,,,,c20,33,16,36,12,36,2,36,,26,,18,,11,2,,12,v4,,8,2,9,6c21,6,21,6,21,6,21,,21,,21,v5,,5,,5,c26,36,26,36,26,36v,10,-4,15,-15,15c8,51,5,50,2,50v,-5,,-5,,-5c5,46,7,47,11,47v8,,10,-4,10,-12l21,29xm21,17c21,12,19,4,13,4,7,4,6,14,6,18v,5,1,13,7,13c19,31,21,22,21,17xe" stroked="f">
                  <v:path arrowok="t" o:connecttype="custom" o:connectlocs="49,69;49,69;28,85;0,43;28,0;49,14;49,14;49,0;61,0;61,85;26,121;5,119;5,107;26,112;49,83;49,69;49,40;31,9;14,43;31,74;49,40" o:connectangles="0,0,0,0,0,0,0,0,0,0,0,0,0,0,0,0,0,0,0,0,0"/>
                  <o:lock v:ext="edit" verticies="t"/>
                </v:shape>
                <v:shape id="Freeform 56" o:spid="_x0000_s1051" style="position:absolute;left:1750;top:12;width:17;height:120;visibility:visible;mso-wrap-style:square;v-text-anchor:top" coordsize="1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CPcIA&#10;AADbAAAADwAAAGRycy9kb3ducmV2LnhtbESPQYvCMBSE7wv+h/AEb2u6QkupRlkE0UuFVS/eHs3b&#10;pGzzUpqo9d+bhYU9DjPzDbPajK4TdxpC61nBxzwDQdx43bJRcDnv3ksQISJr7DyTgicF2Kwnbyus&#10;tH/wF91P0YgE4VChAhtjX0kZGksOw9z3xMn79oPDmORgpB7wkeCuk4ssK6TDltOCxZ62lpqf080p&#10;WIx03htnrl1+LLeFzWss61qp2XT8XIKINMb/8F/7oBXkBfx+S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gI9wgAAANsAAAAPAAAAAAAAAAAAAAAAAJgCAABkcnMvZG93&#10;bnJldi54bWxQSwUGAAAAAAQABAD1AAAAhwMAAAAA&#10;" path="m,14l,,17,r,14l,14xm3,120l3,35r12,l15,120r-12,xe" stroked="f">
                  <v:path arrowok="t" o:connecttype="custom" o:connectlocs="0,14;0,0;17,0;17,14;0,14;3,120;3,35;15,35;15,120;3,120" o:connectangles="0,0,0,0,0,0,0,0,0,0"/>
                  <o:lock v:ext="edit" verticies="t"/>
                </v:shape>
                <v:shape id="Freeform 57" o:spid="_x0000_s1052" style="position:absolute;left:1783;top:21;width:48;height:111;visibility:visible;mso-wrap-style:square;v-text-anchor:top" coordsize="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Xu8cA&#10;AADbAAAADwAAAGRycy9kb3ducmV2LnhtbESPT2vCQBTE74V+h+UVvNVNg60aXSW0iKVe6p+Lt0f2&#10;mcRm38bsGlM/fVcoeBxm5jfMdN6ZSrTUuNKygpd+BII4s7rkXMFuu3gegXAeWWNlmRT8koP57PFh&#10;iom2F15Tu/G5CBB2CSoovK8TKV1WkEHXtzVx8A62MeiDbHKpG7wEuKlkHEVv0mDJYaHAmt4Lyn42&#10;Z6NgeBx/rL7S71MbL4/paX+NBst4p1TvqUsnIDx1/h7+b39qBa9DuH0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8F7vHAAAA2wAAAA8AAAAAAAAAAAAAAAAAmAIAAGRy&#10;cy9kb3ducmV2LnhtbFBLBQYAAAAABAAEAPUAAACMAwAAAAA=&#10;" path="m20,47v-1,,-3,,-4,c9,47,6,45,6,38,6,16,6,16,6,16,,16,,16,,16,,11,,11,,11v6,,6,,6,c6,3,6,3,6,3,11,,11,,11,v,11,,11,,11c20,11,20,11,20,11v,5,,5,,5c11,16,11,16,11,16v,21,,21,,21c11,41,13,43,17,43v1,,2,,3,l20,47xe" stroked="f">
                  <v:path arrowok="t" o:connecttype="custom" o:connectlocs="48,111;38,111;14,90;14,38;0,38;0,26;14,26;14,7;26,0;26,26;48,26;48,38;26,38;26,87;41,102;48,102;48,111" o:connectangles="0,0,0,0,0,0,0,0,0,0,0,0,0,0,0,0,0"/>
                </v:shape>
                <v:shape id="Freeform 58" o:spid="_x0000_s1053" style="position:absolute;left:1843;top:47;width:59;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V68QA&#10;AADbAAAADwAAAGRycy9kb3ducmV2LnhtbESP3WrCQBBG7wt9h2UK3tWNio2krmIFJeBF8ecBhuw0&#10;CWZn0+wa07fvXAheDt98Z84s14NrVE9dqD0bmIwTUMSFtzWXBi7n3fsCVIjIFhvPZOCPAqxXry9L&#10;zKy/85H6UyyVQDhkaKCKsc20DkVFDsPYt8SS/fjOYZSxK7Xt8C5w1+hpknxohzXLhQpb2lZUXE83&#10;JxqH2/ek2ezzfrbL07TYX79+Y2LM6G3YfIKKNMTn8qOdWwNzkZVfB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VevEAAAA2wAAAA8AAAAAAAAAAAAAAAAAmAIAAGRycy9k&#10;b3ducmV2LnhtbFBLBQYAAAAABAAEAPUAAACJAwAAAAA=&#10;" path="m20,36v,-5,,-5,,-5c20,31,20,31,20,31v-2,4,-7,5,-11,5c3,36,,33,,27,,19,9,15,20,15v,,,,,c20,9,20,4,13,4,9,4,7,5,6,9,,9,,9,,9,1,2,7,,13,v8,,12,3,12,11c25,36,25,36,25,36r-5,xm17,20c12,20,5,21,5,27v,3,2,5,5,5c14,32,17,30,19,27v1,-3,1,-4,1,-7l17,20xe" stroked="f">
                  <v:path arrowok="t" o:connecttype="custom" o:connectlocs="47,85;47,73;47,73;21,85;0,64;47,35;47,35;31,9;14,21;0,21;31,0;59,26;59,85;47,85;40,47;12,64;24,76;45,64;47,47;40,47" o:connectangles="0,0,0,0,0,0,0,0,0,0,0,0,0,0,0,0,0,0,0,0"/>
                  <o:lock v:ext="edit" verticies="t"/>
                </v:shape>
                <v:rect id="Rectangle 59" o:spid="_x0000_s1054" style="position:absolute;left:1928;top:12;width:11;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rect id="Rectangle 60" o:spid="_x0000_s1055" style="position:absolute;left:2013;top:2;width:11;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shape id="Freeform 61" o:spid="_x0000_s1056" style="position:absolute;left:2079;top:12;width:73;height:120;visibility:visible;mso-wrap-style:square;v-text-anchor:top" coordsize="7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J8EA&#10;AADbAAAADwAAAGRycy9kb3ducmV2LnhtbESPQYvCMBSE7wv+h/AEb2takaLVKCqs9Oi66/3RPJti&#10;81KarMZ/bxYW9jjMzDfMehttJ+40+NaxgnyagSCunW65UfD99fG+AOEDssbOMSl4koftZvS2xlK7&#10;B3/S/RwakSDsS1RgQuhLKX1tyKKfup44eVc3WAxJDo3UAz4S3HZylmWFtNhyWjDY08FQfTv/WAXV&#10;IS4X++exj7mZ3/aX5lRU8aTUZBx3KxCBYvgP/7UrraDI4fdL+gF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svifBAAAA2wAAAA8AAAAAAAAAAAAAAAAAmAIAAGRycy9kb3du&#10;cmV2LnhtbFBLBQYAAAAABAAEAPUAAACGAwAAAAA=&#10;" path="m30,120l30,9,,9,,,73,r,9l42,9r,111l30,120xe" stroked="f">
                  <v:path arrowok="t" o:connecttype="custom" o:connectlocs="30,120;30,9;0,9;0,0;73,0;73,9;42,9;42,120;30,120" o:connectangles="0,0,0,0,0,0,0,0,0"/>
                </v:shape>
                <v:shape id="Freeform 62" o:spid="_x0000_s1057" style="position:absolute;left:2154;top:47;width:62;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zWEcUA&#10;AADbAAAADwAAAGRycy9kb3ducmV2LnhtbESPQWvCQBSE74L/YXlCb7ox1iDRVdTS0pPQtNh6e2Sf&#10;SUj2bchuY/rvuwWhx2FmvmE2u8E0oqfOVZYVzGcRCOLc6ooLBR/vz9MVCOeRNTaWScEPOdhtx6MN&#10;ptre+I36zBciQNilqKD0vk2ldHlJBt3MtsTBu9rOoA+yK6Tu8BbgppFxFCXSYMVhocSWjiXldfZt&#10;FPCyf1wki2X9dPk8HdrjVzacXzKlHibDfg3C0+D/w/f2q1aQxPD3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NYRxQAAANsAAAAPAAAAAAAAAAAAAAAAAJgCAABkcnMv&#10;ZG93bnJldi54bWxQSwUGAAAAAAQABAD1AAAAigMAAAAA&#10;" path="m25,35v-2,1,-5,1,-8,1c5,36,,28,,17,,8,3,,14,v8,,12,5,12,13c26,15,26,15,26,15,6,15,6,15,6,15v,2,,2,,2c6,24,10,32,18,32v3,,5,,7,-1l25,35xm20,10c20,7,17,4,13,4,9,4,7,7,6,10r14,xe" stroked="f">
                  <v:path arrowok="t" o:connecttype="custom" o:connectlocs="60,83;41,85;0,40;33,0;62,31;62,35;14,35;14,40;43,76;60,73;60,83;48,24;31,9;14,24;48,24" o:connectangles="0,0,0,0,0,0,0,0,0,0,0,0,0,0,0"/>
                  <o:lock v:ext="edit" verticies="t"/>
                </v:shape>
                <v:shape id="Freeform 63" o:spid="_x0000_s1058" style="position:absolute;left:2230;top:47;width:61;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zisYA&#10;AADbAAAADwAAAGRycy9kb3ducmV2LnhtbESPT2vCQBTE70K/w/IKvZlNGw0ldZXWongSTIt/bo/s&#10;axLMvg3ZNcZv3y0IPQ4z8xtmthhMI3rqXG1ZwXMUgyAurK65VPD9tRq/gnAeWWNjmRTcyMFi/jCa&#10;YabtlXfU574UAcIuQwWV920mpSsqMugi2xIH78d2Bn2QXSl1h9cAN418ieNUGqw5LFTY0rKi4pxf&#10;jAKe9pMkTabnz9Nh+9Euj/mwX+dKPT0O728gPA3+P3xvb7SCNI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BzisYAAADbAAAADwAAAAAAAAAAAAAAAACYAgAAZHJz&#10;L2Rvd25yZXYueG1sUEsFBgAAAAAEAAQA9QAAAIsDAAAAAA==&#10;" path="m25,35v-2,1,-4,1,-7,1c6,36,,29,,17,,8,3,,14,v8,,12,4,12,11c20,11,20,11,20,11,20,7,18,4,14,4,8,4,6,11,6,16v,9,4,16,14,16c22,32,24,32,25,31r,4xe" stroked="f">
                  <v:path arrowok="t" o:connecttype="custom" o:connectlocs="59,83;42,85;0,40;33,0;61,26;47,26;33,9;14,38;47,76;59,73;59,83" o:connectangles="0,0,0,0,0,0,0,0,0,0,0"/>
                </v:shape>
                <v:shape id="Freeform 64" o:spid="_x0000_s1059" style="position:absolute;left:2308;top:12;width:59;height:120;visibility:visible;mso-wrap-style:square;v-text-anchor:top" coordsize="2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YQcQA&#10;AADbAAAADwAAAGRycy9kb3ducmV2LnhtbESPS4vCQBCE74L/YWjBm06MIpLNKKsiiHtYfIDXJtN5&#10;7GZ6QmbU+O+dhQWPRVV9RaWrztTiTq2rLCuYjCMQxJnVFRcKLufdaAHCeWSNtWVS8CQHq2W/l2Ki&#10;7YOPdD/5QgQIuwQVlN43iZQuK8mgG9uGOHi5bQ36INtC6hYfAW5qGUfRXBqsOCyU2NCmpOz3dDMK&#10;tj82v9rufIgvbvK1Xsy+p/FUKjUcdJ8fIDx1/h3+b++1gvkM/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KWEHEAAAA2wAAAA8AAAAAAAAAAAAAAAAAmAIAAGRycy9k&#10;b3ducmV2LnhtbFBLBQYAAAAABAAEAPUAAACJAwAAAAA=&#10;" path="m20,51v,-20,,-20,,-20c20,27,21,20,15,20,8,20,5,31,5,36v,15,,15,,15c,51,,51,,51,,,,,,,5,,5,,5,v,24,,24,,24c5,24,5,24,5,24v2,-6,5,-9,11,-9c23,15,25,20,25,25v,26,,26,,26l20,51xe" stroked="f">
                  <v:path arrowok="t" o:connecttype="custom" o:connectlocs="47,120;47,73;35,47;12,85;12,120;0,120;0,0;12,0;12,56;12,56;38,35;59,59;59,120;47,120" o:connectangles="0,0,0,0,0,0,0,0,0,0,0,0,0,0"/>
                </v:shape>
                <v:shape id="Freeform 65" o:spid="_x0000_s1060" style="position:absolute;left:2393;top:47;width:61;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OZcUA&#10;AADbAAAADwAAAGRycy9kb3ducmV2LnhtbESPT2vCQBTE7wW/w/IEb3VjNUGiq1il0lPBKP1ze2Sf&#10;STD7NmS3Mf32rlDwOMzMb5jluje16Kh1lWUFk3EEgji3uuJCwen49jwH4TyyxtoyKfgjB+vV4GmJ&#10;qbZXPlCX+UIECLsUFZTeN6mULi/JoBvbhjh4Z9sa9EG2hdQtXgPc1PIlihJpsOKwUGJD25LyS/Zr&#10;FHDczabJNL7sfr4+Xpvtd9Z/7jOlRsN+swDhqfeP8H/7XStIYr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9U5lxQAAANsAAAAPAAAAAAAAAAAAAAAAAJgCAABkcnMv&#10;ZG93bnJldi54bWxQSwUGAAAAAAQABAD1AAAAigMAAAAA&#10;" path="m21,36v,-20,,-20,,-20c21,12,21,5,15,5,8,5,5,16,5,21v,15,,15,,15c,36,,36,,36,,,,,,,5,,5,,5,v,9,,9,,9c6,9,6,9,6,9,7,3,11,,17,v6,,9,5,9,10c26,36,26,36,26,36r-5,xe" stroked="f">
                  <v:path arrowok="t" o:connecttype="custom" o:connectlocs="49,85;49,38;35,12;12,50;12,85;0,85;0,0;12,0;12,21;14,21;40,0;61,24;61,85;49,85" o:connectangles="0,0,0,0,0,0,0,0,0,0,0,0,0,0"/>
                </v:shape>
                <v:shape id="Freeform 66" o:spid="_x0000_s1061" style="position:absolute;left:2473;top:47;width:69;height:85;visibility:visible;mso-wrap-style:square;v-text-anchor:top" coordsize="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u5sMA&#10;AADbAAAADwAAAGRycy9kb3ducmV2LnhtbESPQWsCMRSE7wX/Q3gFL0WzlbLI1ihFKnisq6DeHpvX&#10;zeLmZZuk7vbfN4LgcZiZb5jFarCtuJIPjWMFr9MMBHHldMO1gsN+M5mDCBFZY+uYFPxRgNVy9LTA&#10;Qrued3QtYy0ShEOBCkyMXSFlqAxZDFPXESfv23mLMUlfS+2xT3DbylmW5dJiw2nBYEdrQ9Wl/LUK&#10;vvzs/HMcPt+o7C+bF43mfOKdUuPn4eMdRKQhPsL39lYryHO4fU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uu5sMAAADbAAAADwAAAAAAAAAAAAAAAACYAgAAZHJzL2Rv&#10;d25yZXYueG1sUEsFBgAAAAAEAAQA9QAAAIgDAAAAAA==&#10;" path="m,18c,9,4,,15,,26,,29,9,29,18v,10,-3,18,-14,18c4,36,,28,,18xm23,18c23,12,22,4,15,4,7,4,6,12,6,18v,6,1,14,9,14c22,32,23,24,23,18xe" stroked="f">
                  <v:path arrowok="t" o:connecttype="custom" o:connectlocs="0,43;36,0;69,43;36,85;0,43;55,43;36,9;14,43;36,76;55,43" o:connectangles="0,0,0,0,0,0,0,0,0,0"/>
                  <o:lock v:ext="edit" verticies="t"/>
                </v:shape>
                <v:rect id="Rectangle 67" o:spid="_x0000_s1062" style="position:absolute;left:2563;top:12;width:12;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shape id="Freeform 68" o:spid="_x0000_s1063" style="position:absolute;left:2596;top:47;width:69;height:85;visibility:visible;mso-wrap-style:square;v-text-anchor:top" coordsize="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fD8AA&#10;AADbAAAADwAAAGRycy9kb3ducmV2LnhtbERPz2vCMBS+C/sfwht4kZkqIqMzyhgKO2oVXG+P5q0p&#10;Ni9dktn635uD4PHj+73aDLYVV/KhcaxgNs1AEFdON1wrOB13b+8gQkTW2DomBTcKsFm/jFaYa9fz&#10;ga5FrEUK4ZCjAhNjl0sZKkMWw9R1xIn7dd5iTNDXUnvsU7ht5TzLltJiw6nBYEdfhqpL8W8V7P28&#10;/DsP2wUV/WU30WjKHz4oNX4dPj9ARBriU/xwf2sFyzQ2fU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ifD8AAAADbAAAADwAAAAAAAAAAAAAAAACYAgAAZHJzL2Rvd25y&#10;ZXYueG1sUEsFBgAAAAAEAAQA9QAAAIUDAAAAAA==&#10;" path="m,18c,9,4,,15,,26,,29,9,29,18v,10,-3,18,-14,18c4,36,,28,,18xm23,18c23,12,22,4,15,4,7,4,6,12,6,18v,6,1,14,9,14c22,32,23,24,23,18xe" stroked="f">
                  <v:path arrowok="t" o:connecttype="custom" o:connectlocs="0,43;36,0;69,43;36,85;0,43;55,43;36,9;14,43;36,76;55,43" o:connectangles="0,0,0,0,0,0,0,0,0,0"/>
                  <o:lock v:ext="edit" verticies="t"/>
                </v:shape>
                <v:shape id="Freeform 69" o:spid="_x0000_s1064" style="position:absolute;left:2679;top:47;width:61;height:121;visibility:visible;mso-wrap-style:square;v-text-anchor:top" coordsize="2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GfsUA&#10;AADbAAAADwAAAGRycy9kb3ducmV2LnhtbESPQWsCMRSE70L/Q3gFL6JZPay6NUorioWeqh709ti8&#10;bhY3L0sSde2vbwqFHoeZ+YZZrDrbiBv5UDtWMB5lIIhLp2uuFBwP2+EMRIjIGhvHpOBBAVbLp94C&#10;C+3u/Em3faxEgnAoUIGJsS2kDKUhi2HkWuLkfTlvMSbpK6k93hPcNnKSZbm0WHNaMNjS2lB52V+t&#10;goH8kKfZzpztdPN2+Z7na3+c1kr1n7vXFxCRuvgf/mu/awX5H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AZ+xQAAANsAAAAPAAAAAAAAAAAAAAAAAJgCAABkcnMv&#10;ZG93bnJldi54bWxQSwUGAAAAAAQABAD1AAAAigMAAAAA&#10;" path="m21,29v,,,,,c20,33,16,36,12,36,2,36,,26,,18,,11,2,,12,v4,,8,2,9,6c21,6,21,6,21,6,21,,21,,21,v5,,5,,5,c26,36,26,36,26,36v,10,-4,15,-15,15c8,51,5,50,2,50v,-5,,-5,,-5c5,46,7,47,11,47v8,,10,-4,10,-12l21,29xm21,17c21,12,19,4,13,4,7,4,6,14,6,18v,5,1,13,7,13c19,31,21,22,21,17xe" stroked="f">
                  <v:path arrowok="t" o:connecttype="custom" o:connectlocs="49,69;49,69;28,85;0,43;28,0;49,14;49,14;49,0;61,0;61,85;26,121;5,119;5,107;26,112;49,83;49,69;49,40;31,9;14,43;31,74;49,40" o:connectangles="0,0,0,0,0,0,0,0,0,0,0,0,0,0,0,0,0,0,0,0,0"/>
                  <o:lock v:ext="edit" verticies="t"/>
                </v:shape>
                <v:shape id="Freeform 70" o:spid="_x0000_s1065" style="position:absolute;left:2754;top:47;width:74;height:118;visibility:visible;mso-wrap-style:square;v-text-anchor:top" coordsize="7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D6EsQA&#10;AADbAAAADwAAAGRycy9kb3ducmV2LnhtbERPTWvCQBC9F/wPywi9iG4sVEt0FRFEhVaptmhvQ3aa&#10;hGRnY3ZrYn999yD0+Hjf03lrSnGl2uWWFQwHEQjixOqcUwUfx1X/BYTzyBpLy6TgRg7ms87DFGNt&#10;G36n68GnIoSwi1FB5n0VS+mSjAy6ga2IA/dta4M+wDqVusYmhJtSPkXRSBrMOTRkWNEyo6Q4/BgF&#10;zeupd37+fNsVp+1+/fs1Qr8oLko9dtvFBISn1v+L7+6NVjAO68O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hLEAAAA2wAAAA8AAAAAAAAAAAAAAAAAmAIAAGRycy9k&#10;b3ducmV2LnhtbFBLBQYAAAAABAAEAPUAAACJAwAAAAA=&#10;" path="m19,118l31,85,,,12,,38,66r,l59,,74,,33,118r-14,xe" stroked="f">
                  <v:path arrowok="t" o:connecttype="custom" o:connectlocs="19,118;31,85;0,0;12,0;38,66;38,66;59,0;74,0;33,118;19,118" o:connectangles="0,0,0,0,0,0,0,0,0,0"/>
                </v:shape>
                <v:rect id="Rectangle 71" o:spid="_x0000_s1066" style="position:absolute;left:2884;top:2;width:10;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shape id="Freeform 72" o:spid="_x0000_s1067" style="position:absolute;left:2960;top:9;width:87;height:123;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0y8QA&#10;AADbAAAADwAAAGRycy9kb3ducmV2LnhtbESPQWvCQBSE74L/YXmCN93oQUPqKqKIxVtsSentkX1N&#10;UrNv4+5W47/vFgoeh5n5hlltetOKGznfWFYwmyYgiEurG64UvL8dJikIH5A1tpZJwYM8bNbDwQoz&#10;be+c0+0cKhEh7DNUUIfQZVL6siaDfmo74uh9WWcwROkqqR3eI9y0cp4kC2mw4bhQY0e7msrL+cco&#10;+DzuZ4WuvvvLR5Hi9bTIO5fmSo1H/fYFRKA+PMP/7VetYDmH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BdMvEAAAA2wAAAA8AAAAAAAAAAAAAAAAAmAIAAGRycy9k&#10;b3ducmV2LnhtbFBLBQYAAAAABAAEAPUAAACJAwAAAAA=&#10;" path="m,26c,14,4,,19,,33,,37,14,37,26v,12,-4,26,-18,26c4,52,,38,,26xm30,26c30,18,29,5,19,5,8,5,7,18,7,26v,8,1,22,12,22c29,48,30,34,30,26xe" stroked="f">
                  <v:path arrowok="t" o:connecttype="custom" o:connectlocs="0,62;45,0;87,62;45,123;0,62;71,62;45,12;16,62;45,114;71,62" o:connectangles="0,0,0,0,0,0,0,0,0,0"/>
                  <o:lock v:ext="edit" verticies="t"/>
                </v:shape>
                <v:shape id="Freeform 73" o:spid="_x0000_s1068" style="position:absolute;left:3069;top:47;width:61;height:121;visibility:visible;mso-wrap-style:square;v-text-anchor:top" coordsize="2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nScUA&#10;AADbAAAADwAAAGRycy9kb3ducmV2LnhtbESPQWsCMRSE74X+h/AKvZSaVcHV1SgqLRY81Xqot8fm&#10;uVncvCxJqqu/vikUPA4z8w0zW3S2EWfyoXasoN/LQBCXTtdcKdh/vb+OQYSIrLFxTAquFGAxf3yY&#10;YaHdhT/pvIuVSBAOBSowMbaFlKE0ZDH0XEucvKPzFmOSvpLa4yXBbSMHWTaSFmtOCwZbWhsqT7sf&#10;q+BFbuX3eGMONn9bnW6T0drv81qp56duOQURqYv38H/7QyvIh/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adJxQAAANsAAAAPAAAAAAAAAAAAAAAAAJgCAABkcnMv&#10;ZG93bnJldi54bWxQSwUGAAAAAAQABAD1AAAAigMAAAAA&#10;" path="m,51c,,,,,,5,,5,,5,v,6,,6,,6c5,6,5,6,5,6,6,2,10,,14,,24,,26,9,26,18v,7,-2,18,-12,18c10,36,6,34,5,30v,,,,,c5,51,5,51,5,51l,51xm20,17c20,12,19,4,13,4,7,4,5,13,5,18v,5,1,14,8,14c20,32,20,22,20,17xe" stroked="f">
                  <v:path arrowok="t" o:connecttype="custom" o:connectlocs="0,121;0,0;12,0;12,14;12,14;33,0;61,43;33,85;12,71;12,71;12,121;0,121;47,40;31,9;12,43;31,76;47,40" o:connectangles="0,0,0,0,0,0,0,0,0,0,0,0,0,0,0,0,0"/>
                  <o:lock v:ext="edit" verticies="t"/>
                </v:shape>
                <v:shape id="Freeform 74" o:spid="_x0000_s1069" style="position:absolute;left:3144;top:47;width:62;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9I8UA&#10;AADbAAAADwAAAGRycy9kb3ducmV2LnhtbESPW2vCQBSE3wX/w3IKvumm3kldxQstPgmNou3bIXua&#10;BLNnQ3Yb03/vCkIfh5n5hlmsWlOKhmpXWFbwOohAEKdWF5wpOB3f+3MQziNrLC2Tgj9ysFp2OwuM&#10;tb3xJzWJz0SAsItRQe59FUvp0pwMuoGtiIP3Y2uDPsg6k7rGW4CbUg6jaCoNFhwWcqxom1N6TX6N&#10;Ap4049F0NLnuvi+HTbX9StrzR6JU76Vdv4Hw1Pr/8LO91wpmY3h8CT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H0jxQAAANsAAAAPAAAAAAAAAAAAAAAAAJgCAABkcnMv&#10;ZG93bnJldi54bWxQSwUGAAAAAAQABAD1AAAAigMAAAAA&#10;" path="m25,35v-2,1,-5,1,-8,1c5,36,,28,,17,,8,4,,14,v8,,12,5,12,13c26,15,26,15,26,15,6,15,6,15,6,15v,2,,2,,2c6,24,10,32,18,32v3,,5,,7,-1l25,35xm20,10c20,7,18,4,14,4,9,4,7,7,6,10r14,xe" stroked="f">
                  <v:path arrowok="t" o:connecttype="custom" o:connectlocs="60,83;41,85;0,40;33,0;62,31;62,35;14,35;14,40;43,76;60,73;60,83;48,24;33,9;14,24;48,24" o:connectangles="0,0,0,0,0,0,0,0,0,0,0,0,0,0,0"/>
                  <o:lock v:ext="edit" verticies="t"/>
                </v:shape>
                <v:shape id="Freeform 75" o:spid="_x0000_s1070" style="position:absolute;left:3227;top:47;width:40;height:85;visibility:visible;mso-wrap-style:square;v-text-anchor:top" coordsize="1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nsQA&#10;AADbAAAADwAAAGRycy9kb3ducmV2LnhtbESPQYvCMBSE7wv+h/AEL7KmKrrdahQRFEH2sOplb4/m&#10;2Vabl9JEbf+9EYQ9DjPzDTNfNqYUd6pdYVnBcBCBIE6tLjhTcDpuPmMQziNrLC2TgpYcLBedjzkm&#10;2j74l+4Hn4kAYZeggtz7KpHSpTkZdANbEQfvbGuDPsg6k7rGR4CbUo6iaCoNFhwWcqxonVN6PdyM&#10;gkm7jzf97WlcDL/9X7vTrvy5xEr1us1qBsJT4//D7/ZOK/iawOtL+AF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5J7EAAAA2wAAAA8AAAAAAAAAAAAAAAAAmAIAAGRycy9k&#10;b3ducmV2LnhtbFBLBQYAAAAABAAEAPUAAACJAwAAAAA=&#10;" path="m,36c,,,,,,5,,5,,5,v,7,,7,,7c5,7,5,7,5,7,7,2,11,,17,v,5,,5,,5c7,5,5,13,5,21v,15,,15,,15l,36xe" stroked="f">
                  <v:path arrowok="t" o:connecttype="custom" o:connectlocs="0,85;0,0;12,0;12,17;12,17;40,0;40,12;12,50;12,85;0,85" o:connectangles="0,0,0,0,0,0,0,0,0,0"/>
                </v:shape>
                <v:shape id="Freeform 76" o:spid="_x0000_s1071" style="position:absolute;left:3272;top:47;width:61;height:85;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Gz8UA&#10;AADbAAAADwAAAGRycy9kb3ducmV2LnhtbESPT2vCQBTE7wW/w/KE3upGrVGiq1ilpaeCUfxze2Sf&#10;STD7NmTXmH77bqHQ4zAzv2EWq85UoqXGlZYVDAcRCOLM6pJzBYf9+8sMhPPIGivLpOCbHKyWvacF&#10;Jto+eEdt6nMRIOwSVFB4XydSuqwgg25ga+LgXW1j0AfZ5FI3+AhwU8lRFMXSYMlhocCaNgVlt/Ru&#10;FPCkfR3H48ltezl9vdWbc9odP1Klnvvdeg7CU+f/w3/tT61gGsPvl/A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bPxQAAANsAAAAPAAAAAAAAAAAAAAAAAJgCAABkcnMv&#10;ZG93bnJldi54bWxQSwUGAAAAAAQABAD1AAAAigMAAAAA&#10;" path="m21,36v,-5,,-5,,-5c21,31,21,31,21,31v-2,4,-7,5,-11,5c4,36,,33,,27,,19,10,15,21,15v,,,,,c21,9,21,4,14,4,10,4,7,5,7,9,1,9,1,9,1,9,1,2,7,,14,v8,,12,3,12,11c26,36,26,36,26,36r-5,xm18,20c13,20,6,21,6,27v,3,2,5,5,5c14,32,18,30,19,27v1,-3,2,-4,2,-7l18,20xe" stroked="f">
                  <v:path arrowok="t" o:connecttype="custom" o:connectlocs="49,85;49,73;49,73;23,85;0,64;49,35;49,35;33,9;16,21;2,21;33,0;61,26;61,85;49,85;42,47;14,64;26,76;45,64;49,47;42,47" o:connectangles="0,0,0,0,0,0,0,0,0,0,0,0,0,0,0,0,0,0,0,0"/>
                  <o:lock v:ext="edit" verticies="t"/>
                </v:shape>
                <v:shape id="Freeform 77" o:spid="_x0000_s1072" style="position:absolute;left:3350;top:21;width:49;height:111;visibility:visible;mso-wrap-style:square;v-text-anchor:top" coordsize="2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Fl8MA&#10;AADbAAAADwAAAGRycy9kb3ducmV2LnhtbESPQWsCMRSE7wX/Q3gFL6Vm7UFla5QqFoXqwbXQ62Pz&#10;3CxuXpYk6vrvTUHwOMzMN8x03tlGXMiH2rGC4SADQVw6XXOl4Pfw/T4BESKyxsYxKbhRgPms9zLF&#10;XLsr7+lSxEokCIccFZgY21zKUBqyGAauJU7e0XmLMUlfSe3xmuC2kR9ZNpIWa04LBltaGipPxdkq&#10;+Dtvh/WP9Tuz4omTi2Lv1m9Gqf5r9/UJIlIXn+FHe6MVjMfw/yX9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CFl8MAAADbAAAADwAAAAAAAAAAAAAAAACYAgAAZHJzL2Rv&#10;d25yZXYueG1sUEsFBgAAAAAEAAQA9QAAAIgDAAAAAA==&#10;" path="m20,47v-1,,-3,,-4,c9,47,6,45,6,38,6,16,6,16,6,16,,16,,16,,16,,11,,11,,11v6,,6,,6,c6,3,6,3,6,3,11,,11,,11,v,11,,11,,11c21,11,21,11,21,11v,5,,5,,5c11,16,11,16,11,16v,21,,21,,21c11,41,13,43,17,43v1,,2,,3,l20,47xe" stroked="f">
                  <v:path arrowok="t" o:connecttype="custom" o:connectlocs="47,111;37,111;14,90;14,38;0,38;0,26;14,26;14,7;26,0;26,26;49,26;49,38;26,38;26,87;40,102;47,102;47,111" o:connectangles="0,0,0,0,0,0,0,0,0,0,0,0,0,0,0,0,0"/>
                </v:shape>
                <v:shape id="Freeform 78" o:spid="_x0000_s1073" style="position:absolute;left:3413;top:12;width:17;height:120;visibility:visible;mso-wrap-style:square;v-text-anchor:top" coordsize="1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vtMAA&#10;AADbAAAADwAAAGRycy9kb3ducmV2LnhtbERPPWvDMBDdA/0P4grdEjkGu8aNEoKhtIsLjbN0O6yL&#10;ZGKdjKUm7r+vhkLHx/veHRY3ihvNYfCsYLvJQBD3Xg9sFJy713UFIkRkjaNnUvBDAQ77h9UOa+3v&#10;/Em3UzQihXCoUYGNcaqlDL0lh2HjJ+LEXfzsMCY4G6lnvKdwN8o8y0rpcODUYHGixlJ/PX07BflC&#10;3Ztx5mssPqqmtEWLVdsq9fS4HF9ARFriv/jP/a4VPKex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6xvtMAAAADbAAAADwAAAAAAAAAAAAAAAACYAgAAZHJzL2Rvd25y&#10;ZXYueG1sUEsFBgAAAAAEAAQA9QAAAIUDAAAAAA==&#10;" path="m,14l,,17,r,14l,14xm3,120l3,35r12,l15,120r-12,xe" stroked="f">
                  <v:path arrowok="t" o:connecttype="custom" o:connectlocs="0,14;0,0;17,0;17,14;0,14;3,120;3,35;15,35;15,120;3,120" o:connectangles="0,0,0,0,0,0,0,0,0,0"/>
                  <o:lock v:ext="edit" verticies="t"/>
                </v:shape>
                <v:shape id="Freeform 79" o:spid="_x0000_s1074" style="position:absolute;left:3449;top:47;width:68;height:85;visibility:visible;mso-wrap-style:square;v-text-anchor:top" coordsize="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sScQA&#10;AADbAAAADwAAAGRycy9kb3ducmV2LnhtbESPT2sCMRTE7wW/Q3iFXopmK9I/W6OIKHjUtVC9PTav&#10;m8XNyzZJ3fXbG6HgcZiZ3zDTeW8bcSYfascKXkYZCOLS6ZorBV/79fAdRIjIGhvHpOBCAeazwcMU&#10;c+063tG5iJVIEA45KjAxtrmUoTRkMYxcS5y8H+ctxiR9JbXHLsFtI8dZ9iot1pwWDLa0NFSeij+r&#10;YOvHx9/vfjWhojutnzWa44F3Sj099otPEJH6eA//tzdawdsH3L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drEnEAAAA2wAAAA8AAAAAAAAAAAAAAAAAmAIAAGRycy9k&#10;b3ducmV2LnhtbFBLBQYAAAAABAAEAPUAAACJAwAAAAA=&#10;" path="m,18c,9,4,,15,,26,,29,9,29,18v,10,-3,18,-14,18c4,36,,28,,18xm23,18c23,12,22,4,15,4,7,4,6,12,6,18v,6,1,14,9,14c22,32,23,24,23,18xe" stroked="f">
                  <v:path arrowok="t" o:connecttype="custom" o:connectlocs="0,43;35,0;68,43;35,85;0,43;54,43;35,9;14,43;35,76;54,43" o:connectangles="0,0,0,0,0,0,0,0,0,0"/>
                  <o:lock v:ext="edit" verticies="t"/>
                </v:shape>
                <v:shape id="Freeform 80" o:spid="_x0000_s1075" style="position:absolute;left:3539;top:47;width:59;height:85;visibility:visible;mso-wrap-style:square;v-text-anchor:top" coordsize="2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1qsMA&#10;AADbAAAADwAAAGRycy9kb3ducmV2LnhtbESPwYrCQAyG7wu+wxDB2zp1hVWqo+iCUtiD6O4DhE5s&#10;i51M7Yy1vr05CB7Dn//Ll+W6d7XqqA2VZwOTcQKKOPe24sLA/9/ucw4qRGSLtWcy8KAA69XgY4mp&#10;9Xc+UneKhRIIhxQNlDE2qdYhL8lhGPuGWLKzbx1GGdtC2xbvAne1/kqSb+2wYrlQYkM/JeWX082J&#10;xu/tMKk3+6yb7rLZLN9ftteYGDMa9psFqEh9fC+/2pk1MBd7+UUA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x1qsMAAADbAAAADwAAAAAAAAAAAAAAAACYAgAAZHJzL2Rv&#10;d25yZXYueG1sUEsFBgAAAAAEAAQA9QAAAIgDAAAAAA==&#10;" path="m20,36v,-20,,-20,,-20c20,12,20,5,15,5,8,5,5,16,5,21v,15,,15,,15c,36,,36,,36,,,,,,,5,,5,,5,v,9,,9,,9c5,9,5,9,5,9,6,3,10,,16,v6,,9,5,9,10c25,36,25,36,25,36r-5,xe" stroked="f">
                  <v:path arrowok="t" o:connecttype="custom" o:connectlocs="47,85;47,38;35,12;12,50;12,85;0,85;0,0;12,0;12,21;12,21;38,0;59,24;59,85;47,85" o:connectangles="0,0,0,0,0,0,0,0,0,0,0,0,0,0"/>
                </v:shape>
                <v:shape id="Freeform 81" o:spid="_x0000_s1076" style="position:absolute;left:3617;top:47;width:52;height:85;visibility:visible;mso-wrap-style:square;v-text-anchor:top" coordsize="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Be8MA&#10;AADbAAAADwAAAGRycy9kb3ducmV2LnhtbESPT4vCMBTE74LfITxhb5p2DyLVKCLoellw/YfeHs2z&#10;LTYvtYla99MbQfA4zMxvmNGkMaW4Ue0KywriXgSCOLW64EzBdjPvDkA4j6yxtEwKHuRgMm63Rpho&#10;e+c/uq19JgKEXYIKcu+rREqX5mTQ9WxFHLyTrQ36IOtM6hrvAW5K+R1FfWmw4LCQY0WznNLz+moU&#10;HM1+8Z9e+rtL48vY/ayq3+3hqNRXp5kOQXhq/Cf8bi+1gkEMry/hB8jx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Be8MAAADbAAAADwAAAAAAAAAAAAAAAACYAgAAZHJzL2Rv&#10;d25yZXYueG1sUEsFBgAAAAAEAAQA9QAAAIgDAAAAAA==&#10;" path="m,30v3,1,6,2,9,2c12,32,17,31,17,27v,-4,-3,-5,-6,-7c8,18,8,18,8,18,4,16,,14,,9,,2,6,,12,v3,,5,,8,1c20,5,20,5,20,5,18,4,15,4,12,4,9,4,5,5,5,8v,3,4,5,6,6c14,16,14,16,14,16v4,2,8,4,8,10c22,34,16,36,9,36,6,36,3,36,,35l,30xe" stroked="f">
                  <v:path arrowok="t" o:connecttype="custom" o:connectlocs="0,71;21,76;40,64;26,47;19,43;0,21;28,0;47,2;47,12;28,9;12,19;26,33;33,38;52,61;21,85;0,83;0,71" o:connectangles="0,0,0,0,0,0,0,0,0,0,0,0,0,0,0,0,0"/>
                </v:shape>
                <w10:wrap anchorx="page" anchory="page"/>
              </v:group>
            </w:pict>
          </mc:Fallback>
        </mc:AlternateContent>
      </w:r>
    </w:p>
    <w:p w:rsidR="0088137C" w:rsidRDefault="0088137C" w:rsidP="0088137C">
      <w:pPr>
        <w:ind w:right="1189"/>
      </w:pPr>
    </w:p>
    <w:p w:rsidR="0088137C" w:rsidRDefault="0088137C" w:rsidP="004D52B0">
      <w:pPr>
        <w:ind w:right="4344"/>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CB58B9" w:rsidP="0088137C">
      <w:pPr>
        <w:ind w:right="1189"/>
      </w:pPr>
      <w:r>
        <w:rPr>
          <w:noProof/>
        </w:rPr>
        <mc:AlternateContent>
          <mc:Choice Requires="wps">
            <w:drawing>
              <wp:anchor distT="0" distB="0" distL="114300" distR="114300" simplePos="0" relativeHeight="251658752" behindDoc="1" locked="1" layoutInCell="1" allowOverlap="0" wp14:anchorId="1B95ACDA" wp14:editId="5814F246">
                <wp:simplePos x="0" y="0"/>
                <wp:positionH relativeFrom="column">
                  <wp:posOffset>165735</wp:posOffset>
                </wp:positionH>
                <wp:positionV relativeFrom="page">
                  <wp:posOffset>10289540</wp:posOffset>
                </wp:positionV>
                <wp:extent cx="7315200" cy="0"/>
                <wp:effectExtent l="13335" t="15240" r="24765" b="2286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7F8F6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" o:allowoverlap="f" strokecolor="white" strokeweight="1pt">
                <w10:wrap anchory="page"/>
                <w10:anchorlock/>
              </v:line>
            </w:pict>
          </mc:Fallback>
        </mc:AlternateContent>
      </w: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A013F7" w:rsidP="0088137C">
      <w:pPr>
        <w:ind w:right="1189"/>
      </w:pPr>
      <w:r w:rsidRPr="00A013F7">
        <w:rPr>
          <w:noProof/>
        </w:rPr>
        <mc:AlternateContent>
          <mc:Choice Requires="wpg">
            <w:drawing>
              <wp:anchor distT="0" distB="0" distL="114300" distR="114300" simplePos="0" relativeHeight="251653631" behindDoc="1" locked="0" layoutInCell="1" allowOverlap="1" wp14:anchorId="369F416B" wp14:editId="169D857C">
                <wp:simplePos x="0" y="0"/>
                <wp:positionH relativeFrom="page">
                  <wp:posOffset>3272790</wp:posOffset>
                </wp:positionH>
                <wp:positionV relativeFrom="page">
                  <wp:posOffset>1944370</wp:posOffset>
                </wp:positionV>
                <wp:extent cx="4557600" cy="3456000"/>
                <wp:effectExtent l="0" t="0" r="0" b="0"/>
                <wp:wrapNone/>
                <wp:docPr id="14" name="Group 11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57600" cy="3456000"/>
                          <a:chOff x="0" y="0"/>
                          <a:chExt cx="3231" cy="2452"/>
                        </a:xfrm>
                      </wpg:grpSpPr>
                      <wps:wsp>
                        <wps:cNvPr id="16" name="AutoShape 111"/>
                        <wps:cNvSpPr>
                          <a:spLocks noChangeAspect="1" noChangeArrowheads="1" noTextEdit="1"/>
                        </wps:cNvSpPr>
                        <wps:spPr bwMode="auto">
                          <a:xfrm>
                            <a:off x="0" y="0"/>
                            <a:ext cx="3231" cy="245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758" y="376"/>
                            <a:ext cx="1665" cy="1700"/>
                          </a:xfrm>
                          <a:custGeom>
                            <a:avLst/>
                            <a:gdLst>
                              <a:gd name="T0" fmla="*/ 0 w 705"/>
                              <a:gd name="T1" fmla="*/ 0 h 720"/>
                              <a:gd name="T2" fmla="*/ 0 w 705"/>
                              <a:gd name="T3" fmla="*/ 160 h 720"/>
                              <a:gd name="T4" fmla="*/ 518 w 705"/>
                              <a:gd name="T5" fmla="*/ 361 h 720"/>
                              <a:gd name="T6" fmla="*/ 0 w 705"/>
                              <a:gd name="T7" fmla="*/ 560 h 720"/>
                              <a:gd name="T8" fmla="*/ 0 w 705"/>
                              <a:gd name="T9" fmla="*/ 720 h 720"/>
                              <a:gd name="T10" fmla="*/ 705 w 705"/>
                              <a:gd name="T11" fmla="*/ 433 h 720"/>
                              <a:gd name="T12" fmla="*/ 705 w 705"/>
                              <a:gd name="T13" fmla="*/ 287 h 720"/>
                              <a:gd name="T14" fmla="*/ 0 w 705"/>
                              <a:gd name="T15" fmla="*/ 0 h 7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5" h="720">
                                <a:moveTo>
                                  <a:pt x="0" y="0"/>
                                </a:moveTo>
                                <a:cubicBezTo>
                                  <a:pt x="0" y="160"/>
                                  <a:pt x="0" y="160"/>
                                  <a:pt x="0" y="160"/>
                                </a:cubicBezTo>
                                <a:cubicBezTo>
                                  <a:pt x="0" y="160"/>
                                  <a:pt x="453" y="336"/>
                                  <a:pt x="518" y="361"/>
                                </a:cubicBezTo>
                                <a:cubicBezTo>
                                  <a:pt x="453" y="386"/>
                                  <a:pt x="0" y="560"/>
                                  <a:pt x="0" y="560"/>
                                </a:cubicBezTo>
                                <a:cubicBezTo>
                                  <a:pt x="0" y="720"/>
                                  <a:pt x="0" y="720"/>
                                  <a:pt x="0" y="720"/>
                                </a:cubicBezTo>
                                <a:cubicBezTo>
                                  <a:pt x="705" y="433"/>
                                  <a:pt x="705" y="433"/>
                                  <a:pt x="705" y="433"/>
                                </a:cubicBezTo>
                                <a:cubicBezTo>
                                  <a:pt x="705" y="287"/>
                                  <a:pt x="705" y="287"/>
                                  <a:pt x="705" y="287"/>
                                </a:cubicBezTo>
                                <a:cubicBezTo>
                                  <a:pt x="0" y="0"/>
                                  <a:pt x="0" y="0"/>
                                  <a:pt x="0" y="0"/>
                                </a:cubicBezTo>
                              </a:path>
                            </a:pathLst>
                          </a:custGeom>
                          <a:solidFill>
                            <a:srgbClr val="AA113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80" y="1070"/>
                            <a:ext cx="2527" cy="206"/>
                          </a:xfrm>
                          <a:custGeom>
                            <a:avLst/>
                            <a:gdLst>
                              <a:gd name="T0" fmla="*/ 46 w 1070"/>
                              <a:gd name="T1" fmla="*/ 1 h 87"/>
                              <a:gd name="T2" fmla="*/ 0 w 1070"/>
                              <a:gd name="T3" fmla="*/ 67 h 87"/>
                              <a:gd name="T4" fmla="*/ 57 w 1070"/>
                              <a:gd name="T5" fmla="*/ 1 h 87"/>
                              <a:gd name="T6" fmla="*/ 113 w 1070"/>
                              <a:gd name="T7" fmla="*/ 69 h 87"/>
                              <a:gd name="T8" fmla="*/ 104 w 1070"/>
                              <a:gd name="T9" fmla="*/ 59 h 87"/>
                              <a:gd name="T10" fmla="*/ 104 w 1070"/>
                              <a:gd name="T11" fmla="*/ 27 h 87"/>
                              <a:gd name="T12" fmla="*/ 94 w 1070"/>
                              <a:gd name="T13" fmla="*/ 27 h 87"/>
                              <a:gd name="T14" fmla="*/ 133 w 1070"/>
                              <a:gd name="T15" fmla="*/ 31 h 87"/>
                              <a:gd name="T16" fmla="*/ 145 w 1070"/>
                              <a:gd name="T17" fmla="*/ 29 h 87"/>
                              <a:gd name="T18" fmla="*/ 206 w 1070"/>
                              <a:gd name="T19" fmla="*/ 21 h 87"/>
                              <a:gd name="T20" fmla="*/ 207 w 1070"/>
                              <a:gd name="T21" fmla="*/ 61 h 87"/>
                              <a:gd name="T22" fmla="*/ 225 w 1070"/>
                              <a:gd name="T23" fmla="*/ 44 h 87"/>
                              <a:gd name="T24" fmla="*/ 241 w 1070"/>
                              <a:gd name="T25" fmla="*/ 42 h 87"/>
                              <a:gd name="T26" fmla="*/ 275 w 1070"/>
                              <a:gd name="T27" fmla="*/ 60 h 87"/>
                              <a:gd name="T28" fmla="*/ 284 w 1070"/>
                              <a:gd name="T29" fmla="*/ 21 h 87"/>
                              <a:gd name="T30" fmla="*/ 293 w 1070"/>
                              <a:gd name="T31" fmla="*/ 47 h 87"/>
                              <a:gd name="T32" fmla="*/ 313 w 1070"/>
                              <a:gd name="T33" fmla="*/ 21 h 87"/>
                              <a:gd name="T34" fmla="*/ 339 w 1070"/>
                              <a:gd name="T35" fmla="*/ 6 h 87"/>
                              <a:gd name="T36" fmla="*/ 330 w 1070"/>
                              <a:gd name="T37" fmla="*/ 67 h 87"/>
                              <a:gd name="T38" fmla="*/ 367 w 1070"/>
                              <a:gd name="T39" fmla="*/ 68 h 87"/>
                              <a:gd name="T40" fmla="*/ 367 w 1070"/>
                              <a:gd name="T41" fmla="*/ 61 h 87"/>
                              <a:gd name="T42" fmla="*/ 419 w 1070"/>
                              <a:gd name="T43" fmla="*/ 29 h 87"/>
                              <a:gd name="T44" fmla="*/ 435 w 1070"/>
                              <a:gd name="T45" fmla="*/ 21 h 87"/>
                              <a:gd name="T46" fmla="*/ 472 w 1070"/>
                              <a:gd name="T47" fmla="*/ 20 h 87"/>
                              <a:gd name="T48" fmla="*/ 460 w 1070"/>
                              <a:gd name="T49" fmla="*/ 45 h 87"/>
                              <a:gd name="T50" fmla="*/ 435 w 1070"/>
                              <a:gd name="T51" fmla="*/ 67 h 87"/>
                              <a:gd name="T52" fmla="*/ 493 w 1070"/>
                              <a:gd name="T53" fmla="*/ 56 h 87"/>
                              <a:gd name="T54" fmla="*/ 512 w 1070"/>
                              <a:gd name="T55" fmla="*/ 20 h 87"/>
                              <a:gd name="T56" fmla="*/ 503 w 1070"/>
                              <a:gd name="T57" fmla="*/ 55 h 87"/>
                              <a:gd name="T58" fmla="*/ 547 w 1070"/>
                              <a:gd name="T59" fmla="*/ 21 h 87"/>
                              <a:gd name="T60" fmla="*/ 565 w 1070"/>
                              <a:gd name="T61" fmla="*/ 67 h 87"/>
                              <a:gd name="T62" fmla="*/ 538 w 1070"/>
                              <a:gd name="T63" fmla="*/ 21 h 87"/>
                              <a:gd name="T64" fmla="*/ 609 w 1070"/>
                              <a:gd name="T65" fmla="*/ 36 h 87"/>
                              <a:gd name="T66" fmla="*/ 659 w 1070"/>
                              <a:gd name="T67" fmla="*/ 66 h 87"/>
                              <a:gd name="T68" fmla="*/ 633 w 1070"/>
                              <a:gd name="T69" fmla="*/ 41 h 87"/>
                              <a:gd name="T70" fmla="*/ 634 w 1070"/>
                              <a:gd name="T71" fmla="*/ 35 h 87"/>
                              <a:gd name="T72" fmla="*/ 669 w 1070"/>
                              <a:gd name="T73" fmla="*/ 54 h 87"/>
                              <a:gd name="T74" fmla="*/ 720 w 1070"/>
                              <a:gd name="T75" fmla="*/ 1 h 87"/>
                              <a:gd name="T76" fmla="*/ 730 w 1070"/>
                              <a:gd name="T77" fmla="*/ 59 h 87"/>
                              <a:gd name="T78" fmla="*/ 807 w 1070"/>
                              <a:gd name="T79" fmla="*/ 41 h 87"/>
                              <a:gd name="T80" fmla="*/ 790 w 1070"/>
                              <a:gd name="T81" fmla="*/ 27 h 87"/>
                              <a:gd name="T82" fmla="*/ 816 w 1070"/>
                              <a:gd name="T83" fmla="*/ 67 h 87"/>
                              <a:gd name="T84" fmla="*/ 836 w 1070"/>
                              <a:gd name="T85" fmla="*/ 1 h 87"/>
                              <a:gd name="T86" fmla="*/ 852 w 1070"/>
                              <a:gd name="T87" fmla="*/ 21 h 87"/>
                              <a:gd name="T88" fmla="*/ 878 w 1070"/>
                              <a:gd name="T89" fmla="*/ 67 h 87"/>
                              <a:gd name="T90" fmla="*/ 915 w 1070"/>
                              <a:gd name="T91" fmla="*/ 20 h 87"/>
                              <a:gd name="T92" fmla="*/ 931 w 1070"/>
                              <a:gd name="T93" fmla="*/ 66 h 87"/>
                              <a:gd name="T94" fmla="*/ 949 w 1070"/>
                              <a:gd name="T95" fmla="*/ 21 h 87"/>
                              <a:gd name="T96" fmla="*/ 949 w 1070"/>
                              <a:gd name="T97" fmla="*/ 67 h 87"/>
                              <a:gd name="T98" fmla="*/ 986 w 1070"/>
                              <a:gd name="T99" fmla="*/ 20 h 87"/>
                              <a:gd name="T100" fmla="*/ 1001 w 1070"/>
                              <a:gd name="T101" fmla="*/ 66 h 87"/>
                              <a:gd name="T102" fmla="*/ 1037 w 1070"/>
                              <a:gd name="T103" fmla="*/ 60 h 87"/>
                              <a:gd name="T104" fmla="*/ 1037 w 1070"/>
                              <a:gd name="T105" fmla="*/ 1 h 87"/>
                              <a:gd name="T106" fmla="*/ 1037 w 1070"/>
                              <a:gd name="T107" fmla="*/ 44 h 87"/>
                              <a:gd name="T108" fmla="*/ 1070 w 1070"/>
                              <a:gd name="T109" fmla="*/ 6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70" h="87">
                                <a:moveTo>
                                  <a:pt x="0" y="1"/>
                                </a:moveTo>
                                <a:cubicBezTo>
                                  <a:pt x="10" y="1"/>
                                  <a:pt x="10" y="1"/>
                                  <a:pt x="10" y="1"/>
                                </a:cubicBezTo>
                                <a:cubicBezTo>
                                  <a:pt x="10" y="29"/>
                                  <a:pt x="10" y="29"/>
                                  <a:pt x="10" y="29"/>
                                </a:cubicBezTo>
                                <a:cubicBezTo>
                                  <a:pt x="36" y="29"/>
                                  <a:pt x="36" y="29"/>
                                  <a:pt x="36" y="29"/>
                                </a:cubicBezTo>
                                <a:cubicBezTo>
                                  <a:pt x="36" y="1"/>
                                  <a:pt x="36" y="1"/>
                                  <a:pt x="36" y="1"/>
                                </a:cubicBezTo>
                                <a:cubicBezTo>
                                  <a:pt x="46" y="1"/>
                                  <a:pt x="46" y="1"/>
                                  <a:pt x="46" y="1"/>
                                </a:cubicBezTo>
                                <a:cubicBezTo>
                                  <a:pt x="46" y="67"/>
                                  <a:pt x="46" y="67"/>
                                  <a:pt x="46" y="67"/>
                                </a:cubicBezTo>
                                <a:cubicBezTo>
                                  <a:pt x="36" y="67"/>
                                  <a:pt x="36" y="67"/>
                                  <a:pt x="36" y="67"/>
                                </a:cubicBezTo>
                                <a:cubicBezTo>
                                  <a:pt x="36" y="36"/>
                                  <a:pt x="36" y="36"/>
                                  <a:pt x="36" y="36"/>
                                </a:cubicBezTo>
                                <a:cubicBezTo>
                                  <a:pt x="10" y="36"/>
                                  <a:pt x="10" y="36"/>
                                  <a:pt x="10" y="36"/>
                                </a:cubicBezTo>
                                <a:cubicBezTo>
                                  <a:pt x="10" y="67"/>
                                  <a:pt x="10" y="67"/>
                                  <a:pt x="10" y="67"/>
                                </a:cubicBezTo>
                                <a:cubicBezTo>
                                  <a:pt x="0" y="67"/>
                                  <a:pt x="0" y="67"/>
                                  <a:pt x="0" y="67"/>
                                </a:cubicBezTo>
                                <a:lnTo>
                                  <a:pt x="0" y="1"/>
                                </a:lnTo>
                                <a:close/>
                                <a:moveTo>
                                  <a:pt x="57" y="1"/>
                                </a:moveTo>
                                <a:cubicBezTo>
                                  <a:pt x="67" y="1"/>
                                  <a:pt x="67" y="1"/>
                                  <a:pt x="67" y="1"/>
                                </a:cubicBezTo>
                                <a:cubicBezTo>
                                  <a:pt x="67" y="10"/>
                                  <a:pt x="67" y="10"/>
                                  <a:pt x="67" y="10"/>
                                </a:cubicBezTo>
                                <a:cubicBezTo>
                                  <a:pt x="57" y="10"/>
                                  <a:pt x="57" y="10"/>
                                  <a:pt x="57" y="10"/>
                                </a:cubicBezTo>
                                <a:lnTo>
                                  <a:pt x="57" y="1"/>
                                </a:lnTo>
                                <a:close/>
                                <a:moveTo>
                                  <a:pt x="58" y="21"/>
                                </a:moveTo>
                                <a:cubicBezTo>
                                  <a:pt x="67" y="21"/>
                                  <a:pt x="67" y="21"/>
                                  <a:pt x="67" y="21"/>
                                </a:cubicBezTo>
                                <a:cubicBezTo>
                                  <a:pt x="67" y="67"/>
                                  <a:pt x="67" y="67"/>
                                  <a:pt x="67" y="67"/>
                                </a:cubicBezTo>
                                <a:cubicBezTo>
                                  <a:pt x="58" y="67"/>
                                  <a:pt x="58" y="67"/>
                                  <a:pt x="58" y="67"/>
                                </a:cubicBezTo>
                                <a:lnTo>
                                  <a:pt x="58" y="21"/>
                                </a:lnTo>
                                <a:close/>
                                <a:moveTo>
                                  <a:pt x="113" y="69"/>
                                </a:moveTo>
                                <a:cubicBezTo>
                                  <a:pt x="113" y="82"/>
                                  <a:pt x="106" y="87"/>
                                  <a:pt x="92" y="87"/>
                                </a:cubicBezTo>
                                <a:cubicBezTo>
                                  <a:pt x="85" y="87"/>
                                  <a:pt x="80" y="86"/>
                                  <a:pt x="78" y="86"/>
                                </a:cubicBezTo>
                                <a:cubicBezTo>
                                  <a:pt x="78" y="77"/>
                                  <a:pt x="78" y="77"/>
                                  <a:pt x="78" y="77"/>
                                </a:cubicBezTo>
                                <a:cubicBezTo>
                                  <a:pt x="81" y="78"/>
                                  <a:pt x="85" y="81"/>
                                  <a:pt x="91" y="81"/>
                                </a:cubicBezTo>
                                <a:cubicBezTo>
                                  <a:pt x="104" y="81"/>
                                  <a:pt x="104" y="71"/>
                                  <a:pt x="104" y="66"/>
                                </a:cubicBezTo>
                                <a:cubicBezTo>
                                  <a:pt x="104" y="59"/>
                                  <a:pt x="104" y="59"/>
                                  <a:pt x="104" y="59"/>
                                </a:cubicBezTo>
                                <a:cubicBezTo>
                                  <a:pt x="104" y="59"/>
                                  <a:pt x="104" y="59"/>
                                  <a:pt x="104" y="59"/>
                                </a:cubicBezTo>
                                <a:cubicBezTo>
                                  <a:pt x="103" y="62"/>
                                  <a:pt x="99" y="67"/>
                                  <a:pt x="92" y="67"/>
                                </a:cubicBezTo>
                                <a:cubicBezTo>
                                  <a:pt x="80" y="67"/>
                                  <a:pt x="76" y="56"/>
                                  <a:pt x="76" y="44"/>
                                </a:cubicBezTo>
                                <a:cubicBezTo>
                                  <a:pt x="76" y="31"/>
                                  <a:pt x="81" y="20"/>
                                  <a:pt x="92" y="20"/>
                                </a:cubicBezTo>
                                <a:cubicBezTo>
                                  <a:pt x="99" y="20"/>
                                  <a:pt x="103" y="25"/>
                                  <a:pt x="104" y="27"/>
                                </a:cubicBezTo>
                                <a:cubicBezTo>
                                  <a:pt x="104" y="27"/>
                                  <a:pt x="104" y="27"/>
                                  <a:pt x="104" y="27"/>
                                </a:cubicBezTo>
                                <a:cubicBezTo>
                                  <a:pt x="104" y="21"/>
                                  <a:pt x="104" y="21"/>
                                  <a:pt x="104" y="21"/>
                                </a:cubicBezTo>
                                <a:cubicBezTo>
                                  <a:pt x="113" y="21"/>
                                  <a:pt x="113" y="21"/>
                                  <a:pt x="113" y="21"/>
                                </a:cubicBezTo>
                                <a:lnTo>
                                  <a:pt x="113" y="69"/>
                                </a:lnTo>
                                <a:close/>
                                <a:moveTo>
                                  <a:pt x="94" y="60"/>
                                </a:moveTo>
                                <a:cubicBezTo>
                                  <a:pt x="102" y="60"/>
                                  <a:pt x="104" y="50"/>
                                  <a:pt x="104" y="43"/>
                                </a:cubicBezTo>
                                <a:cubicBezTo>
                                  <a:pt x="104" y="36"/>
                                  <a:pt x="102" y="27"/>
                                  <a:pt x="94" y="27"/>
                                </a:cubicBezTo>
                                <a:cubicBezTo>
                                  <a:pt x="87" y="27"/>
                                  <a:pt x="85" y="37"/>
                                  <a:pt x="85" y="44"/>
                                </a:cubicBezTo>
                                <a:cubicBezTo>
                                  <a:pt x="85" y="50"/>
                                  <a:pt x="87" y="60"/>
                                  <a:pt x="94" y="60"/>
                                </a:cubicBezTo>
                                <a:close/>
                                <a:moveTo>
                                  <a:pt x="124" y="1"/>
                                </a:moveTo>
                                <a:cubicBezTo>
                                  <a:pt x="133" y="1"/>
                                  <a:pt x="133" y="1"/>
                                  <a:pt x="133" y="1"/>
                                </a:cubicBezTo>
                                <a:cubicBezTo>
                                  <a:pt x="133" y="31"/>
                                  <a:pt x="133" y="31"/>
                                  <a:pt x="133" y="31"/>
                                </a:cubicBezTo>
                                <a:cubicBezTo>
                                  <a:pt x="133" y="31"/>
                                  <a:pt x="133" y="31"/>
                                  <a:pt x="133" y="31"/>
                                </a:cubicBezTo>
                                <a:cubicBezTo>
                                  <a:pt x="135" y="27"/>
                                  <a:pt x="138" y="20"/>
                                  <a:pt x="148" y="20"/>
                                </a:cubicBezTo>
                                <a:cubicBezTo>
                                  <a:pt x="158" y="20"/>
                                  <a:pt x="160" y="29"/>
                                  <a:pt x="160" y="35"/>
                                </a:cubicBezTo>
                                <a:cubicBezTo>
                                  <a:pt x="160" y="67"/>
                                  <a:pt x="160" y="67"/>
                                  <a:pt x="160" y="67"/>
                                </a:cubicBezTo>
                                <a:cubicBezTo>
                                  <a:pt x="151" y="67"/>
                                  <a:pt x="151" y="67"/>
                                  <a:pt x="151" y="67"/>
                                </a:cubicBezTo>
                                <a:cubicBezTo>
                                  <a:pt x="151" y="42"/>
                                  <a:pt x="151" y="42"/>
                                  <a:pt x="151" y="42"/>
                                </a:cubicBezTo>
                                <a:cubicBezTo>
                                  <a:pt x="151" y="33"/>
                                  <a:pt x="151" y="29"/>
                                  <a:pt x="145" y="29"/>
                                </a:cubicBezTo>
                                <a:cubicBezTo>
                                  <a:pt x="138" y="29"/>
                                  <a:pt x="133" y="38"/>
                                  <a:pt x="133" y="47"/>
                                </a:cubicBezTo>
                                <a:cubicBezTo>
                                  <a:pt x="133" y="67"/>
                                  <a:pt x="133" y="67"/>
                                  <a:pt x="133" y="67"/>
                                </a:cubicBezTo>
                                <a:cubicBezTo>
                                  <a:pt x="124" y="67"/>
                                  <a:pt x="124" y="67"/>
                                  <a:pt x="124" y="67"/>
                                </a:cubicBezTo>
                                <a:lnTo>
                                  <a:pt x="124" y="1"/>
                                </a:lnTo>
                                <a:close/>
                                <a:moveTo>
                                  <a:pt x="198" y="21"/>
                                </a:moveTo>
                                <a:cubicBezTo>
                                  <a:pt x="206" y="21"/>
                                  <a:pt x="206" y="21"/>
                                  <a:pt x="206" y="21"/>
                                </a:cubicBezTo>
                                <a:cubicBezTo>
                                  <a:pt x="206" y="28"/>
                                  <a:pt x="206" y="28"/>
                                  <a:pt x="206" y="28"/>
                                </a:cubicBezTo>
                                <a:cubicBezTo>
                                  <a:pt x="207" y="28"/>
                                  <a:pt x="207" y="28"/>
                                  <a:pt x="207" y="28"/>
                                </a:cubicBezTo>
                                <a:cubicBezTo>
                                  <a:pt x="208" y="25"/>
                                  <a:pt x="212" y="20"/>
                                  <a:pt x="219" y="20"/>
                                </a:cubicBezTo>
                                <a:cubicBezTo>
                                  <a:pt x="230" y="20"/>
                                  <a:pt x="235" y="30"/>
                                  <a:pt x="235" y="43"/>
                                </a:cubicBezTo>
                                <a:cubicBezTo>
                                  <a:pt x="235" y="58"/>
                                  <a:pt x="229" y="68"/>
                                  <a:pt x="219" y="68"/>
                                </a:cubicBezTo>
                                <a:cubicBezTo>
                                  <a:pt x="211" y="68"/>
                                  <a:pt x="208" y="63"/>
                                  <a:pt x="207" y="61"/>
                                </a:cubicBezTo>
                                <a:cubicBezTo>
                                  <a:pt x="206" y="61"/>
                                  <a:pt x="206" y="61"/>
                                  <a:pt x="206" y="61"/>
                                </a:cubicBezTo>
                                <a:cubicBezTo>
                                  <a:pt x="206" y="87"/>
                                  <a:pt x="206" y="87"/>
                                  <a:pt x="206" y="87"/>
                                </a:cubicBezTo>
                                <a:cubicBezTo>
                                  <a:pt x="198" y="87"/>
                                  <a:pt x="198" y="87"/>
                                  <a:pt x="198" y="87"/>
                                </a:cubicBezTo>
                                <a:lnTo>
                                  <a:pt x="198" y="21"/>
                                </a:lnTo>
                                <a:close/>
                                <a:moveTo>
                                  <a:pt x="216" y="61"/>
                                </a:moveTo>
                                <a:cubicBezTo>
                                  <a:pt x="223" y="61"/>
                                  <a:pt x="225" y="54"/>
                                  <a:pt x="225" y="44"/>
                                </a:cubicBezTo>
                                <a:cubicBezTo>
                                  <a:pt x="225" y="37"/>
                                  <a:pt x="224" y="27"/>
                                  <a:pt x="216" y="27"/>
                                </a:cubicBezTo>
                                <a:cubicBezTo>
                                  <a:pt x="209" y="27"/>
                                  <a:pt x="206" y="36"/>
                                  <a:pt x="206" y="44"/>
                                </a:cubicBezTo>
                                <a:cubicBezTo>
                                  <a:pt x="206" y="52"/>
                                  <a:pt x="209" y="61"/>
                                  <a:pt x="216" y="61"/>
                                </a:cubicBezTo>
                                <a:close/>
                                <a:moveTo>
                                  <a:pt x="275" y="66"/>
                                </a:moveTo>
                                <a:cubicBezTo>
                                  <a:pt x="271" y="67"/>
                                  <a:pt x="269" y="68"/>
                                  <a:pt x="264" y="68"/>
                                </a:cubicBezTo>
                                <a:cubicBezTo>
                                  <a:pt x="250" y="68"/>
                                  <a:pt x="241" y="60"/>
                                  <a:pt x="241" y="42"/>
                                </a:cubicBezTo>
                                <a:cubicBezTo>
                                  <a:pt x="241" y="22"/>
                                  <a:pt x="254" y="20"/>
                                  <a:pt x="260" y="20"/>
                                </a:cubicBezTo>
                                <a:cubicBezTo>
                                  <a:pt x="271" y="20"/>
                                  <a:pt x="276" y="28"/>
                                  <a:pt x="276" y="38"/>
                                </a:cubicBezTo>
                                <a:cubicBezTo>
                                  <a:pt x="276" y="41"/>
                                  <a:pt x="276" y="41"/>
                                  <a:pt x="276" y="41"/>
                                </a:cubicBezTo>
                                <a:cubicBezTo>
                                  <a:pt x="250" y="41"/>
                                  <a:pt x="250" y="41"/>
                                  <a:pt x="250" y="41"/>
                                </a:cubicBezTo>
                                <a:cubicBezTo>
                                  <a:pt x="250" y="49"/>
                                  <a:pt x="254" y="61"/>
                                  <a:pt x="266" y="61"/>
                                </a:cubicBezTo>
                                <a:cubicBezTo>
                                  <a:pt x="270" y="61"/>
                                  <a:pt x="273" y="60"/>
                                  <a:pt x="275" y="60"/>
                                </a:cubicBezTo>
                                <a:lnTo>
                                  <a:pt x="275" y="66"/>
                                </a:lnTo>
                                <a:close/>
                                <a:moveTo>
                                  <a:pt x="268" y="35"/>
                                </a:moveTo>
                                <a:cubicBezTo>
                                  <a:pt x="268" y="32"/>
                                  <a:pt x="266" y="27"/>
                                  <a:pt x="259" y="27"/>
                                </a:cubicBezTo>
                                <a:cubicBezTo>
                                  <a:pt x="252" y="27"/>
                                  <a:pt x="250" y="33"/>
                                  <a:pt x="250" y="35"/>
                                </a:cubicBezTo>
                                <a:lnTo>
                                  <a:pt x="268" y="35"/>
                                </a:lnTo>
                                <a:close/>
                                <a:moveTo>
                                  <a:pt x="284" y="21"/>
                                </a:moveTo>
                                <a:cubicBezTo>
                                  <a:pt x="293" y="21"/>
                                  <a:pt x="293" y="21"/>
                                  <a:pt x="293" y="21"/>
                                </a:cubicBezTo>
                                <a:cubicBezTo>
                                  <a:pt x="293" y="30"/>
                                  <a:pt x="293" y="30"/>
                                  <a:pt x="293" y="30"/>
                                </a:cubicBezTo>
                                <a:cubicBezTo>
                                  <a:pt x="293" y="30"/>
                                  <a:pt x="293" y="30"/>
                                  <a:pt x="293" y="30"/>
                                </a:cubicBezTo>
                                <a:cubicBezTo>
                                  <a:pt x="295" y="27"/>
                                  <a:pt x="298" y="20"/>
                                  <a:pt x="307" y="20"/>
                                </a:cubicBezTo>
                                <a:cubicBezTo>
                                  <a:pt x="307" y="29"/>
                                  <a:pt x="307" y="29"/>
                                  <a:pt x="307" y="29"/>
                                </a:cubicBezTo>
                                <a:cubicBezTo>
                                  <a:pt x="300" y="29"/>
                                  <a:pt x="293" y="33"/>
                                  <a:pt x="293" y="47"/>
                                </a:cubicBezTo>
                                <a:cubicBezTo>
                                  <a:pt x="293" y="67"/>
                                  <a:pt x="293" y="67"/>
                                  <a:pt x="293" y="67"/>
                                </a:cubicBezTo>
                                <a:cubicBezTo>
                                  <a:pt x="284" y="67"/>
                                  <a:pt x="284" y="67"/>
                                  <a:pt x="284" y="67"/>
                                </a:cubicBezTo>
                                <a:lnTo>
                                  <a:pt x="284" y="21"/>
                                </a:lnTo>
                                <a:close/>
                                <a:moveTo>
                                  <a:pt x="321" y="28"/>
                                </a:moveTo>
                                <a:cubicBezTo>
                                  <a:pt x="313" y="28"/>
                                  <a:pt x="313" y="28"/>
                                  <a:pt x="313" y="28"/>
                                </a:cubicBezTo>
                                <a:cubicBezTo>
                                  <a:pt x="313" y="21"/>
                                  <a:pt x="313" y="21"/>
                                  <a:pt x="313" y="21"/>
                                </a:cubicBezTo>
                                <a:cubicBezTo>
                                  <a:pt x="321" y="21"/>
                                  <a:pt x="321" y="21"/>
                                  <a:pt x="321" y="21"/>
                                </a:cubicBezTo>
                                <a:cubicBezTo>
                                  <a:pt x="321" y="16"/>
                                  <a:pt x="321" y="16"/>
                                  <a:pt x="321" y="16"/>
                                </a:cubicBezTo>
                                <a:cubicBezTo>
                                  <a:pt x="321" y="5"/>
                                  <a:pt x="327" y="0"/>
                                  <a:pt x="339" y="0"/>
                                </a:cubicBezTo>
                                <a:cubicBezTo>
                                  <a:pt x="342" y="0"/>
                                  <a:pt x="345" y="0"/>
                                  <a:pt x="348" y="0"/>
                                </a:cubicBezTo>
                                <a:cubicBezTo>
                                  <a:pt x="348" y="8"/>
                                  <a:pt x="348" y="8"/>
                                  <a:pt x="348" y="8"/>
                                </a:cubicBezTo>
                                <a:cubicBezTo>
                                  <a:pt x="345" y="7"/>
                                  <a:pt x="343" y="6"/>
                                  <a:pt x="339" y="6"/>
                                </a:cubicBezTo>
                                <a:cubicBezTo>
                                  <a:pt x="332" y="6"/>
                                  <a:pt x="330" y="12"/>
                                  <a:pt x="330" y="16"/>
                                </a:cubicBezTo>
                                <a:cubicBezTo>
                                  <a:pt x="330" y="21"/>
                                  <a:pt x="330" y="21"/>
                                  <a:pt x="330" y="21"/>
                                </a:cubicBezTo>
                                <a:cubicBezTo>
                                  <a:pt x="343" y="21"/>
                                  <a:pt x="343" y="21"/>
                                  <a:pt x="343" y="21"/>
                                </a:cubicBezTo>
                                <a:cubicBezTo>
                                  <a:pt x="343" y="28"/>
                                  <a:pt x="343" y="28"/>
                                  <a:pt x="343" y="28"/>
                                </a:cubicBezTo>
                                <a:cubicBezTo>
                                  <a:pt x="330" y="28"/>
                                  <a:pt x="330" y="28"/>
                                  <a:pt x="330" y="28"/>
                                </a:cubicBezTo>
                                <a:cubicBezTo>
                                  <a:pt x="330" y="67"/>
                                  <a:pt x="330" y="67"/>
                                  <a:pt x="330" y="67"/>
                                </a:cubicBezTo>
                                <a:cubicBezTo>
                                  <a:pt x="321" y="67"/>
                                  <a:pt x="321" y="67"/>
                                  <a:pt x="321" y="67"/>
                                </a:cubicBezTo>
                                <a:lnTo>
                                  <a:pt x="321" y="28"/>
                                </a:lnTo>
                                <a:close/>
                                <a:moveTo>
                                  <a:pt x="347" y="44"/>
                                </a:moveTo>
                                <a:cubicBezTo>
                                  <a:pt x="347" y="29"/>
                                  <a:pt x="353" y="20"/>
                                  <a:pt x="367" y="20"/>
                                </a:cubicBezTo>
                                <a:cubicBezTo>
                                  <a:pt x="381" y="20"/>
                                  <a:pt x="387" y="29"/>
                                  <a:pt x="387" y="44"/>
                                </a:cubicBezTo>
                                <a:cubicBezTo>
                                  <a:pt x="387" y="58"/>
                                  <a:pt x="381" y="68"/>
                                  <a:pt x="367" y="68"/>
                                </a:cubicBezTo>
                                <a:cubicBezTo>
                                  <a:pt x="353" y="68"/>
                                  <a:pt x="347" y="58"/>
                                  <a:pt x="347" y="44"/>
                                </a:cubicBezTo>
                                <a:close/>
                                <a:moveTo>
                                  <a:pt x="367" y="61"/>
                                </a:moveTo>
                                <a:cubicBezTo>
                                  <a:pt x="376" y="61"/>
                                  <a:pt x="378" y="51"/>
                                  <a:pt x="378" y="44"/>
                                </a:cubicBezTo>
                                <a:cubicBezTo>
                                  <a:pt x="378" y="37"/>
                                  <a:pt x="376" y="27"/>
                                  <a:pt x="367" y="27"/>
                                </a:cubicBezTo>
                                <a:cubicBezTo>
                                  <a:pt x="358" y="27"/>
                                  <a:pt x="356" y="37"/>
                                  <a:pt x="356" y="44"/>
                                </a:cubicBezTo>
                                <a:cubicBezTo>
                                  <a:pt x="356" y="51"/>
                                  <a:pt x="358" y="61"/>
                                  <a:pt x="367" y="61"/>
                                </a:cubicBezTo>
                                <a:close/>
                                <a:moveTo>
                                  <a:pt x="396" y="21"/>
                                </a:moveTo>
                                <a:cubicBezTo>
                                  <a:pt x="405" y="21"/>
                                  <a:pt x="405" y="21"/>
                                  <a:pt x="405" y="21"/>
                                </a:cubicBezTo>
                                <a:cubicBezTo>
                                  <a:pt x="405" y="30"/>
                                  <a:pt x="405" y="30"/>
                                  <a:pt x="405" y="30"/>
                                </a:cubicBezTo>
                                <a:cubicBezTo>
                                  <a:pt x="405" y="30"/>
                                  <a:pt x="405" y="30"/>
                                  <a:pt x="405" y="30"/>
                                </a:cubicBezTo>
                                <a:cubicBezTo>
                                  <a:pt x="406" y="27"/>
                                  <a:pt x="410" y="20"/>
                                  <a:pt x="419" y="20"/>
                                </a:cubicBezTo>
                                <a:cubicBezTo>
                                  <a:pt x="419" y="29"/>
                                  <a:pt x="419" y="29"/>
                                  <a:pt x="419" y="29"/>
                                </a:cubicBezTo>
                                <a:cubicBezTo>
                                  <a:pt x="411" y="29"/>
                                  <a:pt x="405" y="33"/>
                                  <a:pt x="405" y="47"/>
                                </a:cubicBezTo>
                                <a:cubicBezTo>
                                  <a:pt x="405" y="67"/>
                                  <a:pt x="405" y="67"/>
                                  <a:pt x="405" y="67"/>
                                </a:cubicBezTo>
                                <a:cubicBezTo>
                                  <a:pt x="396" y="67"/>
                                  <a:pt x="396" y="67"/>
                                  <a:pt x="396" y="67"/>
                                </a:cubicBezTo>
                                <a:lnTo>
                                  <a:pt x="396" y="21"/>
                                </a:lnTo>
                                <a:close/>
                                <a:moveTo>
                                  <a:pt x="426" y="21"/>
                                </a:moveTo>
                                <a:cubicBezTo>
                                  <a:pt x="435" y="21"/>
                                  <a:pt x="435" y="21"/>
                                  <a:pt x="435" y="21"/>
                                </a:cubicBezTo>
                                <a:cubicBezTo>
                                  <a:pt x="435" y="30"/>
                                  <a:pt x="435" y="30"/>
                                  <a:pt x="435" y="30"/>
                                </a:cubicBezTo>
                                <a:cubicBezTo>
                                  <a:pt x="435" y="30"/>
                                  <a:pt x="435" y="30"/>
                                  <a:pt x="435" y="30"/>
                                </a:cubicBezTo>
                                <a:cubicBezTo>
                                  <a:pt x="436" y="27"/>
                                  <a:pt x="439" y="20"/>
                                  <a:pt x="448" y="20"/>
                                </a:cubicBezTo>
                                <a:cubicBezTo>
                                  <a:pt x="456" y="20"/>
                                  <a:pt x="458" y="26"/>
                                  <a:pt x="459" y="30"/>
                                </a:cubicBezTo>
                                <a:cubicBezTo>
                                  <a:pt x="459" y="30"/>
                                  <a:pt x="459" y="30"/>
                                  <a:pt x="459" y="30"/>
                                </a:cubicBezTo>
                                <a:cubicBezTo>
                                  <a:pt x="461" y="26"/>
                                  <a:pt x="465" y="20"/>
                                  <a:pt x="472" y="20"/>
                                </a:cubicBezTo>
                                <a:cubicBezTo>
                                  <a:pt x="483" y="20"/>
                                  <a:pt x="485" y="29"/>
                                  <a:pt x="485" y="35"/>
                                </a:cubicBezTo>
                                <a:cubicBezTo>
                                  <a:pt x="485" y="67"/>
                                  <a:pt x="485" y="67"/>
                                  <a:pt x="485" y="67"/>
                                </a:cubicBezTo>
                                <a:cubicBezTo>
                                  <a:pt x="476" y="67"/>
                                  <a:pt x="476" y="67"/>
                                  <a:pt x="476" y="67"/>
                                </a:cubicBezTo>
                                <a:cubicBezTo>
                                  <a:pt x="476" y="42"/>
                                  <a:pt x="476" y="42"/>
                                  <a:pt x="476" y="42"/>
                                </a:cubicBezTo>
                                <a:cubicBezTo>
                                  <a:pt x="476" y="33"/>
                                  <a:pt x="476" y="29"/>
                                  <a:pt x="470" y="29"/>
                                </a:cubicBezTo>
                                <a:cubicBezTo>
                                  <a:pt x="464" y="29"/>
                                  <a:pt x="460" y="37"/>
                                  <a:pt x="460" y="45"/>
                                </a:cubicBezTo>
                                <a:cubicBezTo>
                                  <a:pt x="460" y="67"/>
                                  <a:pt x="460" y="67"/>
                                  <a:pt x="460" y="67"/>
                                </a:cubicBezTo>
                                <a:cubicBezTo>
                                  <a:pt x="451" y="67"/>
                                  <a:pt x="451" y="67"/>
                                  <a:pt x="451" y="67"/>
                                </a:cubicBezTo>
                                <a:cubicBezTo>
                                  <a:pt x="451" y="42"/>
                                  <a:pt x="451" y="42"/>
                                  <a:pt x="451" y="42"/>
                                </a:cubicBezTo>
                                <a:cubicBezTo>
                                  <a:pt x="451" y="33"/>
                                  <a:pt x="451" y="29"/>
                                  <a:pt x="445" y="29"/>
                                </a:cubicBezTo>
                                <a:cubicBezTo>
                                  <a:pt x="439" y="29"/>
                                  <a:pt x="435" y="38"/>
                                  <a:pt x="435" y="47"/>
                                </a:cubicBezTo>
                                <a:cubicBezTo>
                                  <a:pt x="435" y="67"/>
                                  <a:pt x="435" y="67"/>
                                  <a:pt x="435" y="67"/>
                                </a:cubicBezTo>
                                <a:cubicBezTo>
                                  <a:pt x="426" y="67"/>
                                  <a:pt x="426" y="67"/>
                                  <a:pt x="426" y="67"/>
                                </a:cubicBezTo>
                                <a:lnTo>
                                  <a:pt x="426" y="21"/>
                                </a:lnTo>
                                <a:close/>
                                <a:moveTo>
                                  <a:pt x="518" y="61"/>
                                </a:moveTo>
                                <a:cubicBezTo>
                                  <a:pt x="518" y="61"/>
                                  <a:pt x="518" y="61"/>
                                  <a:pt x="518" y="61"/>
                                </a:cubicBezTo>
                                <a:cubicBezTo>
                                  <a:pt x="517" y="64"/>
                                  <a:pt x="513" y="68"/>
                                  <a:pt x="506" y="68"/>
                                </a:cubicBezTo>
                                <a:cubicBezTo>
                                  <a:pt x="498" y="68"/>
                                  <a:pt x="493" y="63"/>
                                  <a:pt x="493" y="56"/>
                                </a:cubicBezTo>
                                <a:cubicBezTo>
                                  <a:pt x="493" y="43"/>
                                  <a:pt x="507" y="41"/>
                                  <a:pt x="518" y="41"/>
                                </a:cubicBezTo>
                                <a:cubicBezTo>
                                  <a:pt x="518" y="33"/>
                                  <a:pt x="518" y="33"/>
                                  <a:pt x="518" y="33"/>
                                </a:cubicBezTo>
                                <a:cubicBezTo>
                                  <a:pt x="518" y="28"/>
                                  <a:pt x="515" y="27"/>
                                  <a:pt x="511" y="27"/>
                                </a:cubicBezTo>
                                <a:cubicBezTo>
                                  <a:pt x="506" y="27"/>
                                  <a:pt x="504" y="30"/>
                                  <a:pt x="504" y="34"/>
                                </a:cubicBezTo>
                                <a:cubicBezTo>
                                  <a:pt x="495" y="34"/>
                                  <a:pt x="495" y="34"/>
                                  <a:pt x="495" y="34"/>
                                </a:cubicBezTo>
                                <a:cubicBezTo>
                                  <a:pt x="495" y="26"/>
                                  <a:pt x="499" y="20"/>
                                  <a:pt x="512" y="20"/>
                                </a:cubicBezTo>
                                <a:cubicBezTo>
                                  <a:pt x="527" y="20"/>
                                  <a:pt x="527" y="31"/>
                                  <a:pt x="527" y="35"/>
                                </a:cubicBezTo>
                                <a:cubicBezTo>
                                  <a:pt x="527" y="67"/>
                                  <a:pt x="527" y="67"/>
                                  <a:pt x="527" y="67"/>
                                </a:cubicBezTo>
                                <a:cubicBezTo>
                                  <a:pt x="518" y="67"/>
                                  <a:pt x="518" y="67"/>
                                  <a:pt x="518" y="67"/>
                                </a:cubicBezTo>
                                <a:lnTo>
                                  <a:pt x="518" y="61"/>
                                </a:lnTo>
                                <a:close/>
                                <a:moveTo>
                                  <a:pt x="517" y="46"/>
                                </a:moveTo>
                                <a:cubicBezTo>
                                  <a:pt x="510" y="46"/>
                                  <a:pt x="503" y="49"/>
                                  <a:pt x="503" y="55"/>
                                </a:cubicBezTo>
                                <a:cubicBezTo>
                                  <a:pt x="503" y="59"/>
                                  <a:pt x="505" y="61"/>
                                  <a:pt x="508" y="61"/>
                                </a:cubicBezTo>
                                <a:cubicBezTo>
                                  <a:pt x="514" y="61"/>
                                  <a:pt x="518" y="54"/>
                                  <a:pt x="518" y="49"/>
                                </a:cubicBezTo>
                                <a:cubicBezTo>
                                  <a:pt x="518" y="46"/>
                                  <a:pt x="518" y="46"/>
                                  <a:pt x="518" y="46"/>
                                </a:cubicBezTo>
                                <a:lnTo>
                                  <a:pt x="517" y="46"/>
                                </a:lnTo>
                                <a:close/>
                                <a:moveTo>
                                  <a:pt x="538" y="21"/>
                                </a:moveTo>
                                <a:cubicBezTo>
                                  <a:pt x="547" y="21"/>
                                  <a:pt x="547" y="21"/>
                                  <a:pt x="547" y="21"/>
                                </a:cubicBezTo>
                                <a:cubicBezTo>
                                  <a:pt x="547" y="31"/>
                                  <a:pt x="547" y="31"/>
                                  <a:pt x="547" y="31"/>
                                </a:cubicBezTo>
                                <a:cubicBezTo>
                                  <a:pt x="547" y="31"/>
                                  <a:pt x="547" y="31"/>
                                  <a:pt x="547" y="31"/>
                                </a:cubicBezTo>
                                <a:cubicBezTo>
                                  <a:pt x="549" y="27"/>
                                  <a:pt x="552" y="20"/>
                                  <a:pt x="562" y="20"/>
                                </a:cubicBezTo>
                                <a:cubicBezTo>
                                  <a:pt x="572" y="20"/>
                                  <a:pt x="574" y="29"/>
                                  <a:pt x="574" y="35"/>
                                </a:cubicBezTo>
                                <a:cubicBezTo>
                                  <a:pt x="574" y="67"/>
                                  <a:pt x="574" y="67"/>
                                  <a:pt x="574" y="67"/>
                                </a:cubicBezTo>
                                <a:cubicBezTo>
                                  <a:pt x="565" y="67"/>
                                  <a:pt x="565" y="67"/>
                                  <a:pt x="565" y="67"/>
                                </a:cubicBezTo>
                                <a:cubicBezTo>
                                  <a:pt x="565" y="42"/>
                                  <a:pt x="565" y="42"/>
                                  <a:pt x="565" y="42"/>
                                </a:cubicBezTo>
                                <a:cubicBezTo>
                                  <a:pt x="565" y="33"/>
                                  <a:pt x="565" y="29"/>
                                  <a:pt x="559" y="29"/>
                                </a:cubicBezTo>
                                <a:cubicBezTo>
                                  <a:pt x="552" y="29"/>
                                  <a:pt x="547" y="38"/>
                                  <a:pt x="547" y="47"/>
                                </a:cubicBezTo>
                                <a:cubicBezTo>
                                  <a:pt x="547" y="67"/>
                                  <a:pt x="547" y="67"/>
                                  <a:pt x="547" y="67"/>
                                </a:cubicBezTo>
                                <a:cubicBezTo>
                                  <a:pt x="538" y="67"/>
                                  <a:pt x="538" y="67"/>
                                  <a:pt x="538" y="67"/>
                                </a:cubicBezTo>
                                <a:lnTo>
                                  <a:pt x="538" y="21"/>
                                </a:lnTo>
                                <a:close/>
                                <a:moveTo>
                                  <a:pt x="618" y="66"/>
                                </a:moveTo>
                                <a:cubicBezTo>
                                  <a:pt x="614" y="67"/>
                                  <a:pt x="610" y="68"/>
                                  <a:pt x="605" y="68"/>
                                </a:cubicBezTo>
                                <a:cubicBezTo>
                                  <a:pt x="588" y="68"/>
                                  <a:pt x="583" y="54"/>
                                  <a:pt x="583" y="42"/>
                                </a:cubicBezTo>
                                <a:cubicBezTo>
                                  <a:pt x="583" y="30"/>
                                  <a:pt x="589" y="20"/>
                                  <a:pt x="602" y="20"/>
                                </a:cubicBezTo>
                                <a:cubicBezTo>
                                  <a:pt x="615" y="20"/>
                                  <a:pt x="619" y="29"/>
                                  <a:pt x="619" y="36"/>
                                </a:cubicBezTo>
                                <a:cubicBezTo>
                                  <a:pt x="609" y="36"/>
                                  <a:pt x="609" y="36"/>
                                  <a:pt x="609" y="36"/>
                                </a:cubicBezTo>
                                <a:cubicBezTo>
                                  <a:pt x="609" y="33"/>
                                  <a:pt x="608" y="27"/>
                                  <a:pt x="602" y="27"/>
                                </a:cubicBezTo>
                                <a:cubicBezTo>
                                  <a:pt x="596" y="27"/>
                                  <a:pt x="592" y="32"/>
                                  <a:pt x="592" y="41"/>
                                </a:cubicBezTo>
                                <a:cubicBezTo>
                                  <a:pt x="592" y="50"/>
                                  <a:pt x="596" y="61"/>
                                  <a:pt x="610" y="61"/>
                                </a:cubicBezTo>
                                <a:cubicBezTo>
                                  <a:pt x="613" y="61"/>
                                  <a:pt x="615" y="61"/>
                                  <a:pt x="618" y="60"/>
                                </a:cubicBezTo>
                                <a:lnTo>
                                  <a:pt x="618" y="66"/>
                                </a:lnTo>
                                <a:close/>
                                <a:moveTo>
                                  <a:pt x="659" y="66"/>
                                </a:moveTo>
                                <a:cubicBezTo>
                                  <a:pt x="655" y="67"/>
                                  <a:pt x="652" y="68"/>
                                  <a:pt x="647" y="68"/>
                                </a:cubicBezTo>
                                <a:cubicBezTo>
                                  <a:pt x="634" y="68"/>
                                  <a:pt x="625" y="60"/>
                                  <a:pt x="625" y="42"/>
                                </a:cubicBezTo>
                                <a:cubicBezTo>
                                  <a:pt x="625" y="22"/>
                                  <a:pt x="638" y="20"/>
                                  <a:pt x="643" y="20"/>
                                </a:cubicBezTo>
                                <a:cubicBezTo>
                                  <a:pt x="654" y="20"/>
                                  <a:pt x="660" y="28"/>
                                  <a:pt x="660" y="38"/>
                                </a:cubicBezTo>
                                <a:cubicBezTo>
                                  <a:pt x="660" y="41"/>
                                  <a:pt x="660" y="41"/>
                                  <a:pt x="660" y="41"/>
                                </a:cubicBezTo>
                                <a:cubicBezTo>
                                  <a:pt x="633" y="41"/>
                                  <a:pt x="633" y="41"/>
                                  <a:pt x="633" y="41"/>
                                </a:cubicBezTo>
                                <a:cubicBezTo>
                                  <a:pt x="633" y="49"/>
                                  <a:pt x="638" y="61"/>
                                  <a:pt x="650" y="61"/>
                                </a:cubicBezTo>
                                <a:cubicBezTo>
                                  <a:pt x="654" y="61"/>
                                  <a:pt x="657" y="60"/>
                                  <a:pt x="659" y="60"/>
                                </a:cubicBezTo>
                                <a:lnTo>
                                  <a:pt x="659" y="66"/>
                                </a:lnTo>
                                <a:close/>
                                <a:moveTo>
                                  <a:pt x="651" y="35"/>
                                </a:moveTo>
                                <a:cubicBezTo>
                                  <a:pt x="651" y="32"/>
                                  <a:pt x="650" y="27"/>
                                  <a:pt x="643" y="27"/>
                                </a:cubicBezTo>
                                <a:cubicBezTo>
                                  <a:pt x="636" y="27"/>
                                  <a:pt x="634" y="33"/>
                                  <a:pt x="634" y="35"/>
                                </a:cubicBezTo>
                                <a:lnTo>
                                  <a:pt x="651" y="35"/>
                                </a:lnTo>
                                <a:close/>
                                <a:moveTo>
                                  <a:pt x="669" y="54"/>
                                </a:moveTo>
                                <a:cubicBezTo>
                                  <a:pt x="683" y="54"/>
                                  <a:pt x="683" y="54"/>
                                  <a:pt x="683" y="54"/>
                                </a:cubicBezTo>
                                <a:cubicBezTo>
                                  <a:pt x="683" y="67"/>
                                  <a:pt x="683" y="67"/>
                                  <a:pt x="683" y="67"/>
                                </a:cubicBezTo>
                                <a:cubicBezTo>
                                  <a:pt x="669" y="67"/>
                                  <a:pt x="669" y="67"/>
                                  <a:pt x="669" y="67"/>
                                </a:cubicBezTo>
                                <a:lnTo>
                                  <a:pt x="669" y="54"/>
                                </a:lnTo>
                                <a:close/>
                                <a:moveTo>
                                  <a:pt x="720" y="1"/>
                                </a:moveTo>
                                <a:cubicBezTo>
                                  <a:pt x="737" y="1"/>
                                  <a:pt x="737" y="1"/>
                                  <a:pt x="737" y="1"/>
                                </a:cubicBezTo>
                                <a:cubicBezTo>
                                  <a:pt x="757" y="1"/>
                                  <a:pt x="765" y="12"/>
                                  <a:pt x="765" y="33"/>
                                </a:cubicBezTo>
                                <a:cubicBezTo>
                                  <a:pt x="765" y="61"/>
                                  <a:pt x="752" y="67"/>
                                  <a:pt x="737" y="67"/>
                                </a:cubicBezTo>
                                <a:cubicBezTo>
                                  <a:pt x="720" y="67"/>
                                  <a:pt x="720" y="67"/>
                                  <a:pt x="720" y="67"/>
                                </a:cubicBezTo>
                                <a:lnTo>
                                  <a:pt x="720" y="1"/>
                                </a:lnTo>
                                <a:close/>
                                <a:moveTo>
                                  <a:pt x="730" y="59"/>
                                </a:moveTo>
                                <a:cubicBezTo>
                                  <a:pt x="735" y="59"/>
                                  <a:pt x="735" y="59"/>
                                  <a:pt x="735" y="59"/>
                                </a:cubicBezTo>
                                <a:cubicBezTo>
                                  <a:pt x="747" y="59"/>
                                  <a:pt x="754" y="55"/>
                                  <a:pt x="754" y="34"/>
                                </a:cubicBezTo>
                                <a:cubicBezTo>
                                  <a:pt x="754" y="13"/>
                                  <a:pt x="747" y="8"/>
                                  <a:pt x="735" y="8"/>
                                </a:cubicBezTo>
                                <a:cubicBezTo>
                                  <a:pt x="730" y="8"/>
                                  <a:pt x="730" y="8"/>
                                  <a:pt x="730" y="8"/>
                                </a:cubicBezTo>
                                <a:lnTo>
                                  <a:pt x="730" y="59"/>
                                </a:lnTo>
                                <a:close/>
                                <a:moveTo>
                                  <a:pt x="806" y="66"/>
                                </a:moveTo>
                                <a:cubicBezTo>
                                  <a:pt x="802" y="67"/>
                                  <a:pt x="800" y="68"/>
                                  <a:pt x="795" y="68"/>
                                </a:cubicBezTo>
                                <a:cubicBezTo>
                                  <a:pt x="781" y="68"/>
                                  <a:pt x="772" y="60"/>
                                  <a:pt x="772" y="42"/>
                                </a:cubicBezTo>
                                <a:cubicBezTo>
                                  <a:pt x="772" y="22"/>
                                  <a:pt x="785" y="20"/>
                                  <a:pt x="791" y="20"/>
                                </a:cubicBezTo>
                                <a:cubicBezTo>
                                  <a:pt x="802" y="20"/>
                                  <a:pt x="807" y="28"/>
                                  <a:pt x="807" y="38"/>
                                </a:cubicBezTo>
                                <a:cubicBezTo>
                                  <a:pt x="807" y="41"/>
                                  <a:pt x="807" y="41"/>
                                  <a:pt x="807" y="41"/>
                                </a:cubicBezTo>
                                <a:cubicBezTo>
                                  <a:pt x="781" y="41"/>
                                  <a:pt x="781" y="41"/>
                                  <a:pt x="781" y="41"/>
                                </a:cubicBezTo>
                                <a:cubicBezTo>
                                  <a:pt x="781" y="49"/>
                                  <a:pt x="785" y="61"/>
                                  <a:pt x="797" y="61"/>
                                </a:cubicBezTo>
                                <a:cubicBezTo>
                                  <a:pt x="801" y="61"/>
                                  <a:pt x="804" y="60"/>
                                  <a:pt x="806" y="60"/>
                                </a:cubicBezTo>
                                <a:lnTo>
                                  <a:pt x="806" y="66"/>
                                </a:lnTo>
                                <a:close/>
                                <a:moveTo>
                                  <a:pt x="799" y="35"/>
                                </a:moveTo>
                                <a:cubicBezTo>
                                  <a:pt x="799" y="32"/>
                                  <a:pt x="797" y="27"/>
                                  <a:pt x="790" y="27"/>
                                </a:cubicBezTo>
                                <a:cubicBezTo>
                                  <a:pt x="783" y="27"/>
                                  <a:pt x="781" y="33"/>
                                  <a:pt x="781" y="35"/>
                                </a:cubicBezTo>
                                <a:lnTo>
                                  <a:pt x="799" y="35"/>
                                </a:lnTo>
                                <a:close/>
                                <a:moveTo>
                                  <a:pt x="816" y="1"/>
                                </a:moveTo>
                                <a:cubicBezTo>
                                  <a:pt x="825" y="1"/>
                                  <a:pt x="825" y="1"/>
                                  <a:pt x="825" y="1"/>
                                </a:cubicBezTo>
                                <a:cubicBezTo>
                                  <a:pt x="825" y="67"/>
                                  <a:pt x="825" y="67"/>
                                  <a:pt x="825" y="67"/>
                                </a:cubicBezTo>
                                <a:cubicBezTo>
                                  <a:pt x="816" y="67"/>
                                  <a:pt x="816" y="67"/>
                                  <a:pt x="816" y="67"/>
                                </a:cubicBezTo>
                                <a:lnTo>
                                  <a:pt x="816" y="1"/>
                                </a:lnTo>
                                <a:close/>
                                <a:moveTo>
                                  <a:pt x="836" y="1"/>
                                </a:moveTo>
                                <a:cubicBezTo>
                                  <a:pt x="847" y="1"/>
                                  <a:pt x="847" y="1"/>
                                  <a:pt x="847" y="1"/>
                                </a:cubicBezTo>
                                <a:cubicBezTo>
                                  <a:pt x="847" y="10"/>
                                  <a:pt x="847" y="10"/>
                                  <a:pt x="847" y="10"/>
                                </a:cubicBezTo>
                                <a:cubicBezTo>
                                  <a:pt x="836" y="10"/>
                                  <a:pt x="836" y="10"/>
                                  <a:pt x="836" y="10"/>
                                </a:cubicBezTo>
                                <a:lnTo>
                                  <a:pt x="836" y="1"/>
                                </a:lnTo>
                                <a:close/>
                                <a:moveTo>
                                  <a:pt x="837" y="21"/>
                                </a:moveTo>
                                <a:cubicBezTo>
                                  <a:pt x="846" y="21"/>
                                  <a:pt x="846" y="21"/>
                                  <a:pt x="846" y="21"/>
                                </a:cubicBezTo>
                                <a:cubicBezTo>
                                  <a:pt x="846" y="67"/>
                                  <a:pt x="846" y="67"/>
                                  <a:pt x="846" y="67"/>
                                </a:cubicBezTo>
                                <a:cubicBezTo>
                                  <a:pt x="837" y="67"/>
                                  <a:pt x="837" y="67"/>
                                  <a:pt x="837" y="67"/>
                                </a:cubicBezTo>
                                <a:lnTo>
                                  <a:pt x="837" y="21"/>
                                </a:lnTo>
                                <a:close/>
                                <a:moveTo>
                                  <a:pt x="852" y="21"/>
                                </a:moveTo>
                                <a:cubicBezTo>
                                  <a:pt x="862" y="21"/>
                                  <a:pt x="862" y="21"/>
                                  <a:pt x="862" y="21"/>
                                </a:cubicBezTo>
                                <a:cubicBezTo>
                                  <a:pt x="874" y="54"/>
                                  <a:pt x="874" y="54"/>
                                  <a:pt x="874" y="54"/>
                                </a:cubicBezTo>
                                <a:cubicBezTo>
                                  <a:pt x="874" y="54"/>
                                  <a:pt x="874" y="54"/>
                                  <a:pt x="874" y="54"/>
                                </a:cubicBezTo>
                                <a:cubicBezTo>
                                  <a:pt x="885" y="21"/>
                                  <a:pt x="885" y="21"/>
                                  <a:pt x="885" y="21"/>
                                </a:cubicBezTo>
                                <a:cubicBezTo>
                                  <a:pt x="894" y="21"/>
                                  <a:pt x="894" y="21"/>
                                  <a:pt x="894" y="21"/>
                                </a:cubicBezTo>
                                <a:cubicBezTo>
                                  <a:pt x="878" y="67"/>
                                  <a:pt x="878" y="67"/>
                                  <a:pt x="878" y="67"/>
                                </a:cubicBezTo>
                                <a:cubicBezTo>
                                  <a:pt x="870" y="67"/>
                                  <a:pt x="870" y="67"/>
                                  <a:pt x="870" y="67"/>
                                </a:cubicBezTo>
                                <a:lnTo>
                                  <a:pt x="852" y="21"/>
                                </a:lnTo>
                                <a:close/>
                                <a:moveTo>
                                  <a:pt x="931" y="66"/>
                                </a:moveTo>
                                <a:cubicBezTo>
                                  <a:pt x="927" y="67"/>
                                  <a:pt x="924" y="68"/>
                                  <a:pt x="919" y="68"/>
                                </a:cubicBezTo>
                                <a:cubicBezTo>
                                  <a:pt x="905" y="68"/>
                                  <a:pt x="897" y="60"/>
                                  <a:pt x="897" y="42"/>
                                </a:cubicBezTo>
                                <a:cubicBezTo>
                                  <a:pt x="897" y="22"/>
                                  <a:pt x="909" y="20"/>
                                  <a:pt x="915" y="20"/>
                                </a:cubicBezTo>
                                <a:cubicBezTo>
                                  <a:pt x="926" y="20"/>
                                  <a:pt x="932" y="28"/>
                                  <a:pt x="932" y="38"/>
                                </a:cubicBezTo>
                                <a:cubicBezTo>
                                  <a:pt x="932" y="41"/>
                                  <a:pt x="932" y="41"/>
                                  <a:pt x="932" y="41"/>
                                </a:cubicBezTo>
                                <a:cubicBezTo>
                                  <a:pt x="905" y="41"/>
                                  <a:pt x="905" y="41"/>
                                  <a:pt x="905" y="41"/>
                                </a:cubicBezTo>
                                <a:cubicBezTo>
                                  <a:pt x="905" y="49"/>
                                  <a:pt x="909" y="61"/>
                                  <a:pt x="922" y="61"/>
                                </a:cubicBezTo>
                                <a:cubicBezTo>
                                  <a:pt x="926" y="61"/>
                                  <a:pt x="929" y="60"/>
                                  <a:pt x="931" y="60"/>
                                </a:cubicBezTo>
                                <a:lnTo>
                                  <a:pt x="931" y="66"/>
                                </a:lnTo>
                                <a:close/>
                                <a:moveTo>
                                  <a:pt x="923" y="35"/>
                                </a:moveTo>
                                <a:cubicBezTo>
                                  <a:pt x="923" y="32"/>
                                  <a:pt x="921" y="27"/>
                                  <a:pt x="915" y="27"/>
                                </a:cubicBezTo>
                                <a:cubicBezTo>
                                  <a:pt x="908" y="27"/>
                                  <a:pt x="906" y="33"/>
                                  <a:pt x="906" y="35"/>
                                </a:cubicBezTo>
                                <a:lnTo>
                                  <a:pt x="923" y="35"/>
                                </a:lnTo>
                                <a:close/>
                                <a:moveTo>
                                  <a:pt x="940" y="21"/>
                                </a:moveTo>
                                <a:cubicBezTo>
                                  <a:pt x="949" y="21"/>
                                  <a:pt x="949" y="21"/>
                                  <a:pt x="949" y="21"/>
                                </a:cubicBezTo>
                                <a:cubicBezTo>
                                  <a:pt x="949" y="30"/>
                                  <a:pt x="949" y="30"/>
                                  <a:pt x="949" y="30"/>
                                </a:cubicBezTo>
                                <a:cubicBezTo>
                                  <a:pt x="949" y="30"/>
                                  <a:pt x="949" y="30"/>
                                  <a:pt x="949" y="30"/>
                                </a:cubicBezTo>
                                <a:cubicBezTo>
                                  <a:pt x="950" y="27"/>
                                  <a:pt x="954" y="20"/>
                                  <a:pt x="963" y="20"/>
                                </a:cubicBezTo>
                                <a:cubicBezTo>
                                  <a:pt x="963" y="29"/>
                                  <a:pt x="963" y="29"/>
                                  <a:pt x="963" y="29"/>
                                </a:cubicBezTo>
                                <a:cubicBezTo>
                                  <a:pt x="955" y="29"/>
                                  <a:pt x="949" y="33"/>
                                  <a:pt x="949" y="47"/>
                                </a:cubicBezTo>
                                <a:cubicBezTo>
                                  <a:pt x="949" y="67"/>
                                  <a:pt x="949" y="67"/>
                                  <a:pt x="949" y="67"/>
                                </a:cubicBezTo>
                                <a:cubicBezTo>
                                  <a:pt x="940" y="67"/>
                                  <a:pt x="940" y="67"/>
                                  <a:pt x="940" y="67"/>
                                </a:cubicBezTo>
                                <a:lnTo>
                                  <a:pt x="940" y="21"/>
                                </a:lnTo>
                                <a:close/>
                                <a:moveTo>
                                  <a:pt x="1001" y="66"/>
                                </a:moveTo>
                                <a:cubicBezTo>
                                  <a:pt x="998" y="67"/>
                                  <a:pt x="995" y="68"/>
                                  <a:pt x="990" y="68"/>
                                </a:cubicBezTo>
                                <a:cubicBezTo>
                                  <a:pt x="976" y="68"/>
                                  <a:pt x="967" y="60"/>
                                  <a:pt x="967" y="42"/>
                                </a:cubicBezTo>
                                <a:cubicBezTo>
                                  <a:pt x="967" y="22"/>
                                  <a:pt x="980" y="20"/>
                                  <a:pt x="986" y="20"/>
                                </a:cubicBezTo>
                                <a:cubicBezTo>
                                  <a:pt x="997" y="20"/>
                                  <a:pt x="1002" y="28"/>
                                  <a:pt x="1002" y="38"/>
                                </a:cubicBezTo>
                                <a:cubicBezTo>
                                  <a:pt x="1002" y="41"/>
                                  <a:pt x="1002" y="41"/>
                                  <a:pt x="1002" y="41"/>
                                </a:cubicBezTo>
                                <a:cubicBezTo>
                                  <a:pt x="976" y="41"/>
                                  <a:pt x="976" y="41"/>
                                  <a:pt x="976" y="41"/>
                                </a:cubicBezTo>
                                <a:cubicBezTo>
                                  <a:pt x="976" y="49"/>
                                  <a:pt x="980" y="61"/>
                                  <a:pt x="993" y="61"/>
                                </a:cubicBezTo>
                                <a:cubicBezTo>
                                  <a:pt x="997" y="61"/>
                                  <a:pt x="999" y="60"/>
                                  <a:pt x="1001" y="60"/>
                                </a:cubicBezTo>
                                <a:lnTo>
                                  <a:pt x="1001" y="66"/>
                                </a:lnTo>
                                <a:close/>
                                <a:moveTo>
                                  <a:pt x="994" y="35"/>
                                </a:moveTo>
                                <a:cubicBezTo>
                                  <a:pt x="994" y="32"/>
                                  <a:pt x="992" y="27"/>
                                  <a:pt x="985" y="27"/>
                                </a:cubicBezTo>
                                <a:cubicBezTo>
                                  <a:pt x="978" y="27"/>
                                  <a:pt x="976" y="33"/>
                                  <a:pt x="976" y="35"/>
                                </a:cubicBezTo>
                                <a:lnTo>
                                  <a:pt x="994" y="35"/>
                                </a:lnTo>
                                <a:close/>
                                <a:moveTo>
                                  <a:pt x="1037" y="60"/>
                                </a:moveTo>
                                <a:cubicBezTo>
                                  <a:pt x="1037" y="60"/>
                                  <a:pt x="1037" y="60"/>
                                  <a:pt x="1037" y="60"/>
                                </a:cubicBezTo>
                                <a:cubicBezTo>
                                  <a:pt x="1036" y="62"/>
                                  <a:pt x="1032" y="68"/>
                                  <a:pt x="1024" y="68"/>
                                </a:cubicBezTo>
                                <a:cubicBezTo>
                                  <a:pt x="1013" y="68"/>
                                  <a:pt x="1009" y="58"/>
                                  <a:pt x="1009" y="45"/>
                                </a:cubicBezTo>
                                <a:cubicBezTo>
                                  <a:pt x="1009" y="30"/>
                                  <a:pt x="1014" y="20"/>
                                  <a:pt x="1025" y="20"/>
                                </a:cubicBezTo>
                                <a:cubicBezTo>
                                  <a:pt x="1032" y="20"/>
                                  <a:pt x="1036" y="25"/>
                                  <a:pt x="1037" y="27"/>
                                </a:cubicBezTo>
                                <a:cubicBezTo>
                                  <a:pt x="1037" y="27"/>
                                  <a:pt x="1037" y="27"/>
                                  <a:pt x="1037" y="27"/>
                                </a:cubicBezTo>
                                <a:cubicBezTo>
                                  <a:pt x="1037" y="1"/>
                                  <a:pt x="1037" y="1"/>
                                  <a:pt x="1037" y="1"/>
                                </a:cubicBezTo>
                                <a:cubicBezTo>
                                  <a:pt x="1046" y="1"/>
                                  <a:pt x="1046" y="1"/>
                                  <a:pt x="1046" y="1"/>
                                </a:cubicBezTo>
                                <a:cubicBezTo>
                                  <a:pt x="1046" y="67"/>
                                  <a:pt x="1046" y="67"/>
                                  <a:pt x="1046" y="67"/>
                                </a:cubicBezTo>
                                <a:cubicBezTo>
                                  <a:pt x="1037" y="67"/>
                                  <a:pt x="1037" y="67"/>
                                  <a:pt x="1037" y="67"/>
                                </a:cubicBezTo>
                                <a:lnTo>
                                  <a:pt x="1037" y="60"/>
                                </a:lnTo>
                                <a:close/>
                                <a:moveTo>
                                  <a:pt x="1027" y="61"/>
                                </a:moveTo>
                                <a:cubicBezTo>
                                  <a:pt x="1034" y="61"/>
                                  <a:pt x="1037" y="51"/>
                                  <a:pt x="1037" y="44"/>
                                </a:cubicBezTo>
                                <a:cubicBezTo>
                                  <a:pt x="1037" y="36"/>
                                  <a:pt x="1035" y="27"/>
                                  <a:pt x="1027" y="27"/>
                                </a:cubicBezTo>
                                <a:cubicBezTo>
                                  <a:pt x="1020" y="27"/>
                                  <a:pt x="1018" y="34"/>
                                  <a:pt x="1018" y="44"/>
                                </a:cubicBezTo>
                                <a:cubicBezTo>
                                  <a:pt x="1018" y="51"/>
                                  <a:pt x="1019" y="61"/>
                                  <a:pt x="1027" y="61"/>
                                </a:cubicBezTo>
                                <a:close/>
                                <a:moveTo>
                                  <a:pt x="1056" y="54"/>
                                </a:moveTo>
                                <a:cubicBezTo>
                                  <a:pt x="1070" y="54"/>
                                  <a:pt x="1070" y="54"/>
                                  <a:pt x="1070" y="54"/>
                                </a:cubicBezTo>
                                <a:cubicBezTo>
                                  <a:pt x="1070" y="67"/>
                                  <a:pt x="1070" y="67"/>
                                  <a:pt x="1070" y="67"/>
                                </a:cubicBezTo>
                                <a:cubicBezTo>
                                  <a:pt x="1056" y="67"/>
                                  <a:pt x="1056" y="67"/>
                                  <a:pt x="1056" y="67"/>
                                </a:cubicBezTo>
                                <a:lnTo>
                                  <a:pt x="1056" y="5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DB575BF" id="Group 112" o:spid="_x0000_s1026" style="position:absolute;margin-left:257.7pt;margin-top:153.1pt;width:358.85pt;height:272.15pt;z-index:-251662849;mso-position-horizontal-relative:page;mso-position-vertical-relative:page;mso-width-relative:margin;mso-height-relative:margin" coordsize="3231,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">
                <o:lock v:ext="edit" aspectratio="t"/>
                <v:rect id="AutoShape 111" o:spid="_x0000_s1027" style="position:absolute;width:3231;height:2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o:lock v:ext="edit" aspectratio="t" text="t"/>
                </v:rect>
                <v:shape id="Freeform 17" o:spid="_x0000_s1028" style="position:absolute;left:758;top:376;width:1665;height:1700;visibility:visible;mso-wrap-style:square;v-text-anchor:top" coordsize="70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8MAA&#10;AADbAAAADwAAAGRycy9kb3ducmV2LnhtbERPPWvDMBDdC/0P4grdGqkZ2uBENiU4JEuHxF6yHdZF&#10;MrVOxlIT999XhUK2e7zP21SzH8SVptgH1vC6UCCIu2B6thraZveyAhETssEhMGn4oQhV+fiwwcKE&#10;Gx/pekpW5BCOBWpwKY2FlLFz5DEuwkicuUuYPKYMJyvNhLcc7ge5VOpNeuw5Nzgcaeuo+zp9ew21&#10;tU4dms+zapKtI23r437Zav38NH+sQSSa01387z6YPP8d/n7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f8MAAAADbAAAADwAAAAAAAAAAAAAAAACYAgAAZHJzL2Rvd25y&#10;ZXYueG1sUEsFBgAAAAAEAAQA9QAAAIUDAAAAAA==&#10;" path="m,c,160,,160,,160v,,453,176,518,201c453,386,,560,,560,,720,,720,,720,705,433,705,433,705,433v,-146,,-146,,-146c,,,,,e" fillcolor="#a13" stroked="f">
                  <v:path arrowok="t" o:connecttype="custom" o:connectlocs="0,0;0,378;1223,852;0,1322;0,1700;1665,1022;1665,678;0,0" o:connectangles="0,0,0,0,0,0,0,0"/>
                </v:shape>
                <v:shape id="Freeform 18" o:spid="_x0000_s1029" style="position:absolute;left:380;top:1070;width:2527;height:206;visibility:visible;mso-wrap-style:square;v-text-anchor:top" coordsize="10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rLsQA&#10;AADbAAAADwAAAGRycy9kb3ducmV2LnhtbESPMW/CQAyF90r8h5OR2MoFBgqBA6GgSrQSQwMDo8mZ&#10;JCLni3LXkP77eqjUzdZ7fu/zZje4RvXUhdqzgdk0AUVceFtzaeByfn9dggoR2WLjmQz8UIDddvSy&#10;wdT6J39Rn8dSSQiHFA1UMbap1qGoyGGY+pZYtLvvHEZZu1LbDp8S7ho9T5KFdlizNFTYUlZR8ci/&#10;nYHi7ZZ/ZPqzjXaZ9ZerXx1Ox5Mxk/GwX4OKNMR/89/10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jqy7EAAAA2wAAAA8AAAAAAAAAAAAAAAAAmAIAAGRycy9k&#10;b3ducmV2LnhtbFBLBQYAAAAABAAEAPUAAACJAwAAAAA=&#10;" path="m,1v10,,10,,10,c10,29,10,29,10,29v26,,26,,26,c36,1,36,1,36,1v10,,10,,10,c46,67,46,67,46,67v-10,,-10,,-10,c36,36,36,36,36,36v-26,,-26,,-26,c10,67,10,67,10,67,,67,,67,,67l,1xm57,1v10,,10,,10,c67,10,67,10,67,10v-10,,-10,,-10,l57,1xm58,21v9,,9,,9,c67,67,67,67,67,67v-9,,-9,,-9,l58,21xm113,69v,13,-7,18,-21,18c85,87,80,86,78,86v,-9,,-9,,-9c81,78,85,81,91,81v13,,13,-10,13,-15c104,59,104,59,104,59v,,,,,c103,62,99,67,92,67,80,67,76,56,76,44,76,31,81,20,92,20v7,,11,5,12,7c104,27,104,27,104,27v,-6,,-6,,-6c113,21,113,21,113,21r,48xm94,60v8,,10,-10,10,-17c104,36,102,27,94,27v-7,,-9,10,-9,17c85,50,87,60,94,60xm124,1v9,,9,,9,c133,31,133,31,133,31v,,,,,c135,27,138,20,148,20v10,,12,9,12,15c160,67,160,67,160,67v-9,,-9,,-9,c151,42,151,42,151,42v,-9,,-13,-6,-13c138,29,133,38,133,47v,20,,20,,20c124,67,124,67,124,67r,-66xm198,21v8,,8,,8,c206,28,206,28,206,28v1,,1,,1,c208,25,212,20,219,20v11,,16,10,16,23c235,58,229,68,219,68v-8,,-11,-5,-12,-7c206,61,206,61,206,61v,26,,26,,26c198,87,198,87,198,87r,-66xm216,61v7,,9,-7,9,-17c225,37,224,27,216,27v-7,,-10,9,-10,17c206,52,209,61,216,61xm275,66v-4,1,-6,2,-11,2c250,68,241,60,241,42v,-20,13,-22,19,-22c271,20,276,28,276,38v,3,,3,,3c250,41,250,41,250,41v,8,4,20,16,20c270,61,273,60,275,60r,6xm268,35v,-3,-2,-8,-9,-8c252,27,250,33,250,35r18,xm284,21v9,,9,,9,c293,30,293,30,293,30v,,,,,c295,27,298,20,307,20v,9,,9,,9c300,29,293,33,293,47v,20,,20,,20c284,67,284,67,284,67r,-46xm321,28v-8,,-8,,-8,c313,21,313,21,313,21v8,,8,,8,c321,16,321,16,321,16,321,5,327,,339,v3,,6,,9,c348,8,348,8,348,8,345,7,343,6,339,6v-7,,-9,6,-9,10c330,21,330,21,330,21v13,,13,,13,c343,28,343,28,343,28v-13,,-13,,-13,c330,67,330,67,330,67v-9,,-9,,-9,l321,28xm347,44v,-15,6,-24,20,-24c381,20,387,29,387,44v,14,-6,24,-20,24c353,68,347,58,347,44xm367,61v9,,11,-10,11,-17c378,37,376,27,367,27v-9,,-11,10,-11,17c356,51,358,61,367,61xm396,21v9,,9,,9,c405,30,405,30,405,30v,,,,,c406,27,410,20,419,20v,9,,9,,9c411,29,405,33,405,47v,20,,20,,20c396,67,396,67,396,67r,-46xm426,21v9,,9,,9,c435,30,435,30,435,30v,,,,,c436,27,439,20,448,20v8,,10,6,11,10c459,30,459,30,459,30v2,-4,6,-10,13,-10c483,20,485,29,485,35v,32,,32,,32c476,67,476,67,476,67v,-25,,-25,,-25c476,33,476,29,470,29v-6,,-10,8,-10,16c460,67,460,67,460,67v-9,,-9,,-9,c451,42,451,42,451,42v,-9,,-13,-6,-13c439,29,435,38,435,47v,20,,20,,20c426,67,426,67,426,67r,-46xm518,61v,,,,,c517,64,513,68,506,68v-8,,-13,-5,-13,-12c493,43,507,41,518,41v,-8,,-8,,-8c518,28,515,27,511,27v-5,,-7,3,-7,7c495,34,495,34,495,34v,-8,4,-14,17,-14c527,20,527,31,527,35v,32,,32,,32c518,67,518,67,518,67r,-6xm517,46v-7,,-14,3,-14,9c503,59,505,61,508,61v6,,10,-7,10,-12c518,46,518,46,518,46r-1,xm538,21v9,,9,,9,c547,31,547,31,547,31v,,,,,c549,27,552,20,562,20v10,,12,9,12,15c574,67,574,67,574,67v-9,,-9,,-9,c565,42,565,42,565,42v,-9,,-13,-6,-13c552,29,547,38,547,47v,20,,20,,20c538,67,538,67,538,67r,-46xm618,66v-4,1,-8,2,-13,2c588,68,583,54,583,42v,-12,6,-22,19,-22c615,20,619,29,619,36v-10,,-10,,-10,c609,33,608,27,602,27v-6,,-10,5,-10,14c592,50,596,61,610,61v3,,5,,8,-1l618,66xm659,66v-4,1,-7,2,-12,2c634,68,625,60,625,42v,-20,13,-22,18,-22c654,20,660,28,660,38v,3,,3,,3c633,41,633,41,633,41v,8,5,20,17,20c654,61,657,60,659,60r,6xm651,35v,-3,-1,-8,-8,-8c636,27,634,33,634,35r17,xm669,54v14,,14,,14,c683,67,683,67,683,67v-14,,-14,,-14,l669,54xm720,1v17,,17,,17,c757,1,765,12,765,33v,28,-13,34,-28,34c720,67,720,67,720,67r,-66xm730,59v5,,5,,5,c747,59,754,55,754,34,754,13,747,8,735,8v-5,,-5,,-5,l730,59xm806,66v-4,1,-6,2,-11,2c781,68,772,60,772,42v,-20,13,-22,19,-22c802,20,807,28,807,38v,3,,3,,3c781,41,781,41,781,41v,8,4,20,16,20c801,61,804,60,806,60r,6xm799,35v,-3,-2,-8,-9,-8c783,27,781,33,781,35r18,xm816,1v9,,9,,9,c825,67,825,67,825,67v-9,,-9,,-9,l816,1xm836,1v11,,11,,11,c847,10,847,10,847,10v-11,,-11,,-11,l836,1xm837,21v9,,9,,9,c846,67,846,67,846,67v-9,,-9,,-9,l837,21xm852,21v10,,10,,10,c874,54,874,54,874,54v,,,,,c885,21,885,21,885,21v9,,9,,9,c878,67,878,67,878,67v-8,,-8,,-8,l852,21xm931,66v-4,1,-7,2,-12,2c905,68,897,60,897,42v,-20,12,-22,18,-22c926,20,932,28,932,38v,3,,3,,3c905,41,905,41,905,41v,8,4,20,17,20c926,61,929,60,931,60r,6xm923,35v,-3,-2,-8,-8,-8c908,27,906,33,906,35r17,xm940,21v9,,9,,9,c949,30,949,30,949,30v,,,,,c950,27,954,20,963,20v,9,,9,,9c955,29,949,33,949,47v,20,,20,,20c940,67,940,67,940,67r,-46xm1001,66v-3,1,-6,2,-11,2c976,68,967,60,967,42v,-20,13,-22,19,-22c997,20,1002,28,1002,38v,3,,3,,3c976,41,976,41,976,41v,8,4,20,17,20c997,61,999,60,1001,60r,6xm994,35v,-3,-2,-8,-9,-8c978,27,976,33,976,35r18,xm1037,60v,,,,,c1036,62,1032,68,1024,68v-11,,-15,-10,-15,-23c1009,30,1014,20,1025,20v7,,11,5,12,7c1037,27,1037,27,1037,27v,-26,,-26,,-26c1046,1,1046,1,1046,1v,66,,66,,66c1037,67,1037,67,1037,67r,-7xm1027,61v7,,10,-10,10,-17c1037,36,1035,27,1027,27v-7,,-9,7,-9,17c1018,51,1019,61,1027,61xm1056,54v14,,14,,14,c1070,67,1070,67,1070,67v-14,,-14,,-14,l1056,54xe" stroked="f">
                  <v:path arrowok="t" o:connecttype="custom" o:connectlocs="109,2;0,159;135,2;267,163;246,140;246,64;222,64;314,73;342,69;487,50;489,144;531,104;569,99;649,142;671,50;692,111;739,50;801,14;779,159;867,161;867,144;990,69;1027,50;1115,47;1086,107;1027,159;1164,133;1209,47;1188,130;1292,50;1334,159;1271,50;1438,85;1556,156;1495,97;1497,83;1580,128;1700,2;1724,140;1906,97;1866,64;1927,159;1974,2;2012,50;2074,159;2161,47;2199,156;2241,50;2241,159;2329,47;2364,156;2449,142;2449,2;2449,104;2527,159" o:connectangles="0,0,0,0,0,0,0,0,0,0,0,0,0,0,0,0,0,0,0,0,0,0,0,0,0,0,0,0,0,0,0,0,0,0,0,0,0,0,0,0,0,0,0,0,0,0,0,0,0,0,0,0,0,0,0"/>
                  <o:lock v:ext="edit" verticies="t"/>
                </v:shape>
                <w10:wrap anchorx="page" anchory="page"/>
              </v:group>
            </w:pict>
          </mc:Fallback>
        </mc:AlternateContent>
      </w:r>
    </w:p>
    <w:p w:rsidR="0088137C" w:rsidRDefault="0088137C" w:rsidP="0088137C">
      <w:pPr>
        <w:ind w:right="1189"/>
      </w:pPr>
    </w:p>
    <w:p w:rsidR="0088137C" w:rsidRDefault="0088137C" w:rsidP="0088137C">
      <w:pPr>
        <w:ind w:right="1189"/>
      </w:pPr>
    </w:p>
    <w:p w:rsidR="0088137C" w:rsidRDefault="0088137C" w:rsidP="00F42F01">
      <w:pPr>
        <w:tabs>
          <w:tab w:val="left" w:pos="10800"/>
        </w:tabs>
        <w:ind w:right="4664"/>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EA00E7" w:rsidP="0088137C">
      <w:pPr>
        <w:ind w:right="1189"/>
      </w:pPr>
      <w:r>
        <w:rPr>
          <w:rFonts w:ascii="Arial" w:hAnsi="Arial" w:cs="Arial"/>
          <w:noProof/>
        </w:rPr>
        <mc:AlternateContent>
          <mc:Choice Requires="wps">
            <w:drawing>
              <wp:anchor distT="0" distB="0" distL="114300" distR="114300" simplePos="0" relativeHeight="251663360" behindDoc="0" locked="1" layoutInCell="1" allowOverlap="0" wp14:anchorId="341690D5" wp14:editId="60BF0A5A">
                <wp:simplePos x="0" y="0"/>
                <wp:positionH relativeFrom="margin">
                  <wp:align>left</wp:align>
                </wp:positionH>
                <wp:positionV relativeFrom="page">
                  <wp:posOffset>5950585</wp:posOffset>
                </wp:positionV>
                <wp:extent cx="6527165" cy="2491105"/>
                <wp:effectExtent l="0" t="0" r="6985" b="4445"/>
                <wp:wrapTight wrapText="bothSides">
                  <wp:wrapPolygon edited="0">
                    <wp:start x="0" y="0"/>
                    <wp:lineTo x="0" y="21473"/>
                    <wp:lineTo x="21560" y="21473"/>
                    <wp:lineTo x="21560" y="0"/>
                    <wp:lineTo x="0" y="0"/>
                  </wp:wrapPolygon>
                </wp:wrapTight>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165" cy="2491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A00E7" w:rsidRDefault="0063259E" w:rsidP="00EA00E7">
                            <w:pPr>
                              <w:rPr>
                                <w:rFonts w:ascii="Arial" w:hAnsi="Arial"/>
                                <w:color w:val="FFFFFF" w:themeColor="background1"/>
                                <w:spacing w:val="-24"/>
                                <w:kern w:val="16"/>
                                <w:sz w:val="72"/>
                              </w:rPr>
                            </w:pPr>
                            <w:r w:rsidRPr="0063259E">
                              <w:rPr>
                                <w:rFonts w:ascii="Arial" w:hAnsi="Arial"/>
                                <w:color w:val="FFFFFF" w:themeColor="background1"/>
                                <w:spacing w:val="-24"/>
                                <w:kern w:val="16"/>
                                <w:sz w:val="72"/>
                              </w:rPr>
                              <w:t>API Design Best Practices</w:t>
                            </w:r>
                            <w:r w:rsidR="00D334B0">
                              <w:rPr>
                                <w:rFonts w:ascii="Arial" w:hAnsi="Arial"/>
                                <w:color w:val="FFFFFF" w:themeColor="background1"/>
                                <w:spacing w:val="-24"/>
                                <w:kern w:val="16"/>
                                <w:sz w:val="72"/>
                              </w:rPr>
                              <w:t xml:space="preserve"> Summary</w:t>
                            </w:r>
                          </w:p>
                          <w:p w:rsidR="0063259E" w:rsidRPr="0063259E" w:rsidRDefault="00A87A37" w:rsidP="00EA00E7">
                            <w:pPr>
                              <w:rPr>
                                <w:color w:val="FFFFFF" w:themeColor="background1"/>
                                <w:sz w:val="40"/>
                                <w:szCs w:val="40"/>
                              </w:rPr>
                            </w:pPr>
                            <w:r>
                              <w:rPr>
                                <w:color w:val="FFFFFF" w:themeColor="background1"/>
                                <w:sz w:val="40"/>
                                <w:szCs w:val="40"/>
                              </w:rPr>
                              <w:t xml:space="preserve">Fuse </w:t>
                            </w:r>
                            <w:r w:rsidR="0063259E" w:rsidRPr="0063259E">
                              <w:rPr>
                                <w:color w:val="FFFFFF" w:themeColor="background1"/>
                                <w:sz w:val="40"/>
                                <w:szCs w:val="40"/>
                              </w:rPr>
                              <w:t>(Camel), Data Virtualization, and Feedhenry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690D5" id="_x0000_t202" coordsize="21600,21600" o:spt="202" path="m,l,21600r21600,l21600,xe">
                <v:stroke joinstyle="miter"/>
                <v:path gradientshapeok="t" o:connecttype="rect"/>
              </v:shapetype>
              <v:shape id="Text Box 21" o:spid="_x0000_s1026" type="#_x0000_t202" style="position:absolute;margin-left:0;margin-top:468.55pt;width:513.95pt;height:196.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" o:allowoverlap="f" filled="f" stroked="f">
                <v:textbox inset="0,0,0,0">
                  <w:txbxContent>
                    <w:p w:rsidR="00EA00E7" w:rsidRDefault="0063259E" w:rsidP="00EA00E7">
                      <w:pPr>
                        <w:rPr>
                          <w:rFonts w:ascii="Arial" w:hAnsi="Arial"/>
                          <w:color w:val="FFFFFF" w:themeColor="background1"/>
                          <w:spacing w:val="-24"/>
                          <w:kern w:val="16"/>
                          <w:sz w:val="72"/>
                        </w:rPr>
                      </w:pPr>
                      <w:r w:rsidRPr="0063259E">
                        <w:rPr>
                          <w:rFonts w:ascii="Arial" w:hAnsi="Arial"/>
                          <w:color w:val="FFFFFF" w:themeColor="background1"/>
                          <w:spacing w:val="-24"/>
                          <w:kern w:val="16"/>
                          <w:sz w:val="72"/>
                        </w:rPr>
                        <w:t>API Design Best Practices</w:t>
                      </w:r>
                      <w:r w:rsidR="00D334B0">
                        <w:rPr>
                          <w:rFonts w:ascii="Arial" w:hAnsi="Arial"/>
                          <w:color w:val="FFFFFF" w:themeColor="background1"/>
                          <w:spacing w:val="-24"/>
                          <w:kern w:val="16"/>
                          <w:sz w:val="72"/>
                        </w:rPr>
                        <w:t xml:space="preserve"> Summary</w:t>
                      </w:r>
                    </w:p>
                    <w:p w:rsidR="0063259E" w:rsidRPr="0063259E" w:rsidRDefault="00A87A37" w:rsidP="00EA00E7">
                      <w:pPr>
                        <w:rPr>
                          <w:color w:val="FFFFFF" w:themeColor="background1"/>
                          <w:sz w:val="40"/>
                          <w:szCs w:val="40"/>
                        </w:rPr>
                      </w:pPr>
                      <w:r>
                        <w:rPr>
                          <w:color w:val="FFFFFF" w:themeColor="background1"/>
                          <w:sz w:val="40"/>
                          <w:szCs w:val="40"/>
                        </w:rPr>
                        <w:t xml:space="preserve">Fuse </w:t>
                      </w:r>
                      <w:r w:rsidR="0063259E" w:rsidRPr="0063259E">
                        <w:rPr>
                          <w:color w:val="FFFFFF" w:themeColor="background1"/>
                          <w:sz w:val="40"/>
                          <w:szCs w:val="40"/>
                        </w:rPr>
                        <w:t>(Camel), Data Virtualization, and Feedhenry</w:t>
                      </w:r>
                    </w:p>
                  </w:txbxContent>
                </v:textbox>
                <w10:wrap type="tight" anchorx="margin" anchory="page"/>
                <w10:anchorlock/>
              </v:shape>
            </w:pict>
          </mc:Fallback>
        </mc:AlternateContent>
      </w: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8137C" w:rsidRDefault="0088137C" w:rsidP="0088137C">
      <w:pPr>
        <w:ind w:right="1189"/>
      </w:pPr>
    </w:p>
    <w:p w:rsidR="008E16E1" w:rsidRDefault="008E16E1" w:rsidP="006659F7">
      <w:pPr>
        <w:rPr>
          <w:b/>
          <w:sz w:val="28"/>
          <w:szCs w:val="28"/>
        </w:rPr>
        <w:sectPr w:rsidR="008E16E1" w:rsidSect="00A55C54">
          <w:pgSz w:w="12240" w:h="15840" w:code="1"/>
          <w:pgMar w:top="720" w:right="739" w:bottom="810" w:left="720" w:header="720" w:footer="720" w:gutter="0"/>
          <w:cols w:space="720"/>
          <w:docGrid w:linePitch="326"/>
        </w:sectPr>
      </w:pPr>
    </w:p>
    <w:p w:rsidR="008E16E1" w:rsidRDefault="008E16E1" w:rsidP="006659F7">
      <w:pPr>
        <w:rPr>
          <w:b/>
          <w:sz w:val="28"/>
          <w:szCs w:val="28"/>
        </w:rPr>
      </w:pPr>
    </w:p>
    <w:p w:rsidR="00D334B0" w:rsidRPr="00D334B0" w:rsidRDefault="00D334B0" w:rsidP="006659F7">
      <w:pPr>
        <w:rPr>
          <w:b/>
          <w:sz w:val="28"/>
          <w:szCs w:val="28"/>
        </w:rPr>
      </w:pPr>
      <w:r w:rsidRPr="00D334B0">
        <w:rPr>
          <w:b/>
          <w:sz w:val="28"/>
          <w:szCs w:val="28"/>
        </w:rPr>
        <w:t>What is an API?</w:t>
      </w:r>
    </w:p>
    <w:p w:rsidR="00D334B0" w:rsidRDefault="00D334B0" w:rsidP="006659F7"/>
    <w:p w:rsidR="006659F7" w:rsidRDefault="006659F7" w:rsidP="006659F7">
      <w:r>
        <w:t xml:space="preserve">What are APIs (Application Programming Interfaces)? What is new about them? Aren’t they just a newer version of SOA, which has been around for a long time? </w:t>
      </w:r>
      <w:r w:rsidRPr="00991283">
        <w:t xml:space="preserve">The concept of </w:t>
      </w:r>
      <w:r>
        <w:t>an API is not new;</w:t>
      </w:r>
      <w:r w:rsidRPr="00991283">
        <w:t xml:space="preserve"> Linux, Windows, C, </w:t>
      </w:r>
      <w:r>
        <w:t xml:space="preserve">and </w:t>
      </w:r>
      <w:r w:rsidRPr="00991283">
        <w:t>Java all had APIs since their inception that were typically compiled into the user’s application code and are executed in the user’s computer.</w:t>
      </w:r>
      <w:r>
        <w:t xml:space="preserve"> </w:t>
      </w:r>
    </w:p>
    <w:p w:rsidR="008E16E1" w:rsidRDefault="008E16E1" w:rsidP="006659F7"/>
    <w:tbl>
      <w:tblPr>
        <w:tblStyle w:val="GridTable2-Accent11"/>
        <w:tblW w:w="4968" w:type="dxa"/>
        <w:tblCellMar>
          <w:top w:w="72" w:type="dxa"/>
          <w:left w:w="115" w:type="dxa"/>
          <w:bottom w:w="72" w:type="dxa"/>
          <w:right w:w="115" w:type="dxa"/>
        </w:tblCellMar>
        <w:tblLook w:val="04A0" w:firstRow="1" w:lastRow="0" w:firstColumn="1" w:lastColumn="0" w:noHBand="0" w:noVBand="1"/>
      </w:tblPr>
      <w:tblGrid>
        <w:gridCol w:w="1728"/>
        <w:gridCol w:w="2070"/>
        <w:gridCol w:w="1170"/>
      </w:tblGrid>
      <w:tr w:rsidR="006659F7" w:rsidRPr="008E16E1" w:rsidTr="008E1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API Category</w:t>
            </w:r>
          </w:p>
        </w:tc>
        <w:tc>
          <w:tcPr>
            <w:tcW w:w="2070" w:type="dxa"/>
          </w:tcPr>
          <w:p w:rsidR="006659F7" w:rsidRPr="008E16E1" w:rsidRDefault="006659F7" w:rsidP="00424F85">
            <w:pPr>
              <w:cnfStyle w:val="100000000000" w:firstRow="1"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Example</w:t>
            </w:r>
          </w:p>
        </w:tc>
        <w:tc>
          <w:tcPr>
            <w:tcW w:w="1170" w:type="dxa"/>
          </w:tcPr>
          <w:p w:rsidR="006659F7" w:rsidRPr="008E16E1" w:rsidRDefault="006659F7" w:rsidP="00424F85">
            <w:pPr>
              <w:cnfStyle w:val="100000000000" w:firstRow="1"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Timeline</w:t>
            </w:r>
          </w:p>
        </w:tc>
      </w:tr>
      <w:tr w:rsidR="006659F7" w:rsidRPr="008E16E1" w:rsidTr="008E1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Operating System</w:t>
            </w:r>
          </w:p>
        </w:tc>
        <w:tc>
          <w:tcPr>
            <w:tcW w:w="20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API for MS Windows</w:t>
            </w:r>
          </w:p>
        </w:tc>
        <w:tc>
          <w:tcPr>
            <w:tcW w:w="11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1985</w:t>
            </w:r>
          </w:p>
        </w:tc>
      </w:tr>
      <w:tr w:rsidR="006659F7" w:rsidRPr="008E16E1" w:rsidTr="008E16E1">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Programming Languages</w:t>
            </w:r>
          </w:p>
        </w:tc>
        <w:tc>
          <w:tcPr>
            <w:tcW w:w="2070" w:type="dxa"/>
          </w:tcPr>
          <w:p w:rsidR="006659F7" w:rsidRPr="008E16E1" w:rsidRDefault="006659F7" w:rsidP="00424F85">
            <w:pPr>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Java API</w:t>
            </w:r>
          </w:p>
        </w:tc>
        <w:tc>
          <w:tcPr>
            <w:tcW w:w="1170" w:type="dxa"/>
          </w:tcPr>
          <w:p w:rsidR="006659F7" w:rsidRPr="008E16E1" w:rsidRDefault="006659F7" w:rsidP="00424F85">
            <w:pPr>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1995</w:t>
            </w:r>
          </w:p>
        </w:tc>
      </w:tr>
      <w:tr w:rsidR="006659F7" w:rsidRPr="008E16E1" w:rsidTr="008E1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Application Services</w:t>
            </w:r>
          </w:p>
        </w:tc>
        <w:tc>
          <w:tcPr>
            <w:tcW w:w="20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API for SAP (BAPI)</w:t>
            </w:r>
          </w:p>
        </w:tc>
        <w:tc>
          <w:tcPr>
            <w:tcW w:w="11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1990s</w:t>
            </w:r>
          </w:p>
        </w:tc>
      </w:tr>
      <w:tr w:rsidR="006659F7" w:rsidRPr="008E16E1" w:rsidTr="008E16E1">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Infrastructure Services</w:t>
            </w:r>
          </w:p>
        </w:tc>
        <w:tc>
          <w:tcPr>
            <w:tcW w:w="2070" w:type="dxa"/>
          </w:tcPr>
          <w:p w:rsidR="006659F7" w:rsidRPr="008E16E1" w:rsidRDefault="006659F7" w:rsidP="00424F85">
            <w:pPr>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Amazon Web Services API</w:t>
            </w:r>
          </w:p>
        </w:tc>
        <w:tc>
          <w:tcPr>
            <w:tcW w:w="1170" w:type="dxa"/>
          </w:tcPr>
          <w:p w:rsidR="006659F7" w:rsidRPr="008E16E1" w:rsidRDefault="006659F7" w:rsidP="00424F85">
            <w:pPr>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8E16E1">
              <w:rPr>
                <w:rFonts w:ascii="Cambria" w:hAnsi="Cambria"/>
                <w:sz w:val="20"/>
              </w:rPr>
              <w:t>2002</w:t>
            </w:r>
          </w:p>
        </w:tc>
      </w:tr>
      <w:tr w:rsidR="006659F7" w:rsidRPr="008E16E1" w:rsidTr="008E1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659F7" w:rsidRPr="008E16E1" w:rsidRDefault="006659F7" w:rsidP="00424F85">
            <w:pPr>
              <w:rPr>
                <w:rFonts w:ascii="Cambria" w:hAnsi="Cambria"/>
                <w:sz w:val="20"/>
              </w:rPr>
            </w:pPr>
            <w:r w:rsidRPr="008E16E1">
              <w:rPr>
                <w:rFonts w:ascii="Cambria" w:hAnsi="Cambria"/>
                <w:sz w:val="20"/>
              </w:rPr>
              <w:t>Web Services</w:t>
            </w:r>
          </w:p>
        </w:tc>
        <w:tc>
          <w:tcPr>
            <w:tcW w:w="20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Twitter API</w:t>
            </w:r>
          </w:p>
        </w:tc>
        <w:tc>
          <w:tcPr>
            <w:tcW w:w="1170" w:type="dxa"/>
          </w:tcPr>
          <w:p w:rsidR="006659F7" w:rsidRPr="008E16E1" w:rsidRDefault="006659F7" w:rsidP="00424F85">
            <w:pPr>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8E16E1">
              <w:rPr>
                <w:rFonts w:ascii="Cambria" w:hAnsi="Cambria"/>
                <w:sz w:val="20"/>
              </w:rPr>
              <w:t>2006</w:t>
            </w:r>
          </w:p>
        </w:tc>
      </w:tr>
    </w:tbl>
    <w:p w:rsidR="006659F7" w:rsidRDefault="006659F7" w:rsidP="006659F7"/>
    <w:p w:rsidR="006659F7" w:rsidRDefault="006659F7" w:rsidP="006659F7">
      <w:pPr>
        <w:jc w:val="center"/>
      </w:pPr>
    </w:p>
    <w:p w:rsidR="006659F7" w:rsidRDefault="006659F7" w:rsidP="006659F7">
      <w:r>
        <w:t xml:space="preserve">What is new is the rise and dramatic proliferation of lightweight public APIs, and the rapid expansion of these into enterprise applications. Today, enterprises are able to quickly build and maintain complex applications that orchestrate across public and private APIs to provide business users with the unified capabilities that they demand. Enterprise customers, suppliers, and partners are also demanding access to enterprise APIs to leverage within their own applications. So as an architect, it is important to understand and be able to resolve the unique challenges inherent both in building composite applications and in deploying APIs for public consumption. </w:t>
      </w:r>
    </w:p>
    <w:p w:rsidR="00D334B0" w:rsidRDefault="00D334B0" w:rsidP="006659F7"/>
    <w:p w:rsidR="00D334B0" w:rsidRPr="00D334B0" w:rsidRDefault="00D334B0" w:rsidP="00D334B0">
      <w:pPr>
        <w:rPr>
          <w:b/>
          <w:sz w:val="28"/>
          <w:szCs w:val="28"/>
        </w:rPr>
      </w:pPr>
      <w:r>
        <w:rPr>
          <w:b/>
          <w:sz w:val="28"/>
          <w:szCs w:val="28"/>
        </w:rPr>
        <w:t>Why a paper just about APIs</w:t>
      </w:r>
      <w:r w:rsidRPr="00D334B0">
        <w:rPr>
          <w:b/>
          <w:sz w:val="28"/>
          <w:szCs w:val="28"/>
        </w:rPr>
        <w:t>?</w:t>
      </w:r>
    </w:p>
    <w:p w:rsidR="00D334B0" w:rsidRDefault="00D334B0" w:rsidP="006659F7"/>
    <w:p w:rsidR="005D694E" w:rsidRDefault="006659F7" w:rsidP="006659F7">
      <w:r>
        <w:t xml:space="preserve">While it is true, that there are many similarities when designing applications to use lightweight APIs and using more traditional approaches, there are some unique differences. </w:t>
      </w:r>
      <w:r w:rsidR="00D334B0">
        <w:t xml:space="preserve">Accenture and Red Hat have worked together to </w:t>
      </w:r>
      <w:r w:rsidR="005D694E">
        <w:t xml:space="preserve">build a demonstration application along with a detailed </w:t>
      </w:r>
      <w:r w:rsidR="005D694E">
        <w:lastRenderedPageBreak/>
        <w:t>whitepaper</w:t>
      </w:r>
      <w:r>
        <w:t xml:space="preserve"> intended </w:t>
      </w:r>
      <w:r w:rsidR="005D694E">
        <w:t xml:space="preserve">to </w:t>
      </w:r>
      <w:r>
        <w:t xml:space="preserve">help developers and application architects understand some of these differences and to help them to take advantage of the benefits of these technologies. </w:t>
      </w:r>
    </w:p>
    <w:p w:rsidR="005D694E" w:rsidRDefault="005D694E" w:rsidP="006659F7"/>
    <w:p w:rsidR="006659F7" w:rsidRDefault="005D694E" w:rsidP="006659F7">
      <w:r>
        <w:t>The white paper and demo application leverage JBoss tools and technologies to demonstrate:</w:t>
      </w:r>
    </w:p>
    <w:p w:rsidR="006659F7" w:rsidRDefault="005D694E" w:rsidP="00CC50A0">
      <w:pPr>
        <w:pStyle w:val="ListParagraph"/>
        <w:numPr>
          <w:ilvl w:val="0"/>
          <w:numId w:val="2"/>
        </w:numPr>
      </w:pPr>
      <w:r>
        <w:t>What</w:t>
      </w:r>
      <w:r w:rsidR="006659F7">
        <w:t xml:space="preserve"> makes lightweight APIs different from more traditional approaches such as SOAP (Simple Object Access </w:t>
      </w:r>
      <w:r>
        <w:t>Protocol</w:t>
      </w:r>
      <w:r w:rsidR="006659F7">
        <w:t>)</w:t>
      </w:r>
    </w:p>
    <w:p w:rsidR="006659F7" w:rsidRDefault="005D694E" w:rsidP="00CC50A0">
      <w:pPr>
        <w:pStyle w:val="ListParagraph"/>
        <w:numPr>
          <w:ilvl w:val="0"/>
          <w:numId w:val="2"/>
        </w:numPr>
      </w:pPr>
      <w:r>
        <w:t>Simple solutions</w:t>
      </w:r>
      <w:r w:rsidR="006659F7">
        <w:t xml:space="preserve"> to some of the common design and development challenges when implementing APIs</w:t>
      </w:r>
    </w:p>
    <w:p w:rsidR="006659F7" w:rsidRDefault="005D694E" w:rsidP="00CC50A0">
      <w:pPr>
        <w:pStyle w:val="ListParagraph"/>
        <w:numPr>
          <w:ilvl w:val="0"/>
          <w:numId w:val="2"/>
        </w:numPr>
      </w:pPr>
      <w:r>
        <w:t>How to use JBoss Developer Studio to simplify what used to be complex development activities</w:t>
      </w:r>
    </w:p>
    <w:p w:rsidR="005D694E" w:rsidRDefault="005D694E" w:rsidP="005D694E"/>
    <w:p w:rsidR="008E16E1" w:rsidRPr="00D334B0" w:rsidRDefault="008E16E1" w:rsidP="008E16E1">
      <w:pPr>
        <w:rPr>
          <w:b/>
          <w:sz w:val="28"/>
          <w:szCs w:val="28"/>
        </w:rPr>
      </w:pPr>
      <w:r>
        <w:rPr>
          <w:b/>
          <w:sz w:val="28"/>
          <w:szCs w:val="28"/>
        </w:rPr>
        <w:t>Concepts and Technologies</w:t>
      </w:r>
    </w:p>
    <w:p w:rsidR="008E16E1" w:rsidRDefault="008E16E1" w:rsidP="008E16E1"/>
    <w:p w:rsidR="008E16E1" w:rsidRDefault="008E16E1" w:rsidP="008E16E1">
      <w:r>
        <w:t>Key concepts covered in the white paper include Middleware connectivity and ESB integration, Web Services integration, message transformation, lightweight APIs for mobile applications, data integration and others. All of these are demonstrated using a suite of highly integrated Red Hat products, including:</w:t>
      </w:r>
      <w:r>
        <w:br/>
      </w:r>
    </w:p>
    <w:p w:rsidR="008E16E1" w:rsidRPr="00085521" w:rsidRDefault="008E16E1" w:rsidP="00CC50A0">
      <w:pPr>
        <w:pStyle w:val="ListParagraph"/>
        <w:numPr>
          <w:ilvl w:val="0"/>
          <w:numId w:val="3"/>
        </w:numPr>
        <w:rPr>
          <w:b/>
          <w:i/>
        </w:rPr>
      </w:pPr>
      <w:r w:rsidRPr="00085521">
        <w:rPr>
          <w:b/>
          <w:i/>
        </w:rPr>
        <w:t>JBoss Fuse</w:t>
      </w:r>
    </w:p>
    <w:p w:rsidR="008E16E1" w:rsidRPr="00085521" w:rsidRDefault="008E16E1" w:rsidP="00CC50A0">
      <w:pPr>
        <w:pStyle w:val="ListParagraph"/>
        <w:numPr>
          <w:ilvl w:val="0"/>
          <w:numId w:val="3"/>
        </w:numPr>
        <w:rPr>
          <w:b/>
          <w:i/>
        </w:rPr>
      </w:pPr>
      <w:r w:rsidRPr="00085521">
        <w:rPr>
          <w:b/>
          <w:i/>
        </w:rPr>
        <w:t>JBoss Data Virtualization</w:t>
      </w:r>
    </w:p>
    <w:p w:rsidR="008E16E1" w:rsidRPr="00085521" w:rsidRDefault="008E16E1" w:rsidP="00CC50A0">
      <w:pPr>
        <w:pStyle w:val="ListParagraph"/>
        <w:numPr>
          <w:ilvl w:val="0"/>
          <w:numId w:val="3"/>
        </w:numPr>
        <w:rPr>
          <w:b/>
          <w:i/>
        </w:rPr>
      </w:pPr>
      <w:r w:rsidRPr="00085521">
        <w:rPr>
          <w:b/>
          <w:i/>
        </w:rPr>
        <w:t>JBoss Developer Studio</w:t>
      </w:r>
    </w:p>
    <w:p w:rsidR="00D334B0" w:rsidRPr="00085521" w:rsidRDefault="00085521" w:rsidP="00CC50A0">
      <w:pPr>
        <w:pStyle w:val="ListParagraph"/>
        <w:numPr>
          <w:ilvl w:val="0"/>
          <w:numId w:val="3"/>
        </w:numPr>
        <w:rPr>
          <w:b/>
        </w:rPr>
      </w:pPr>
      <w:r w:rsidRPr="00085521">
        <w:rPr>
          <w:b/>
          <w:i/>
        </w:rPr>
        <w:t xml:space="preserve">JBoss Enterprise Application </w:t>
      </w:r>
      <w:r w:rsidRPr="00085521">
        <w:rPr>
          <w:b/>
        </w:rPr>
        <w:t>Platform</w:t>
      </w:r>
    </w:p>
    <w:p w:rsidR="00D334B0" w:rsidRDefault="00085521" w:rsidP="00697E9B">
      <w:r>
        <w:t>View the full white paper for details of how all this works together seamlessly to build and develop modern API-enabled applications.</w:t>
      </w:r>
      <w:bookmarkStart w:id="0" w:name="_GoBack"/>
      <w:bookmarkEnd w:id="0"/>
    </w:p>
    <w:p w:rsidR="00085521" w:rsidRDefault="00085521" w:rsidP="00697E9B"/>
    <w:p w:rsidR="00085521" w:rsidRDefault="00085521" w:rsidP="00697E9B"/>
    <w:p w:rsidR="00D334B0" w:rsidRDefault="00D334B0" w:rsidP="00697E9B"/>
    <w:p w:rsidR="00D334B0" w:rsidRDefault="00D334B0" w:rsidP="00697E9B"/>
    <w:p w:rsidR="00D334B0" w:rsidRDefault="00D334B0" w:rsidP="00697E9B"/>
    <w:p w:rsidR="00D334B0" w:rsidRDefault="00D334B0" w:rsidP="00697E9B">
      <w:pPr>
        <w:sectPr w:rsidR="00D334B0" w:rsidSect="008E16E1">
          <w:type w:val="continuous"/>
          <w:pgSz w:w="12240" w:h="15840" w:code="1"/>
          <w:pgMar w:top="720" w:right="739" w:bottom="810" w:left="720" w:header="720" w:footer="720" w:gutter="0"/>
          <w:cols w:num="2" w:space="720"/>
          <w:docGrid w:linePitch="326"/>
        </w:sectPr>
      </w:pPr>
    </w:p>
    <w:p w:rsidR="0088137C" w:rsidRDefault="00F31663" w:rsidP="00697E9B">
      <w:r>
        <w:rPr>
          <w:noProof/>
        </w:rPr>
        <w:lastRenderedPageBreak/>
        <mc:AlternateContent>
          <mc:Choice Requires="wps">
            <w:drawing>
              <wp:anchor distT="0" distB="0" distL="114300" distR="114300" simplePos="0" relativeHeight="251659776" behindDoc="1" locked="0" layoutInCell="1" allowOverlap="1" wp14:anchorId="0C49B34C" wp14:editId="027024E8">
                <wp:simplePos x="0" y="0"/>
                <wp:positionH relativeFrom="page">
                  <wp:align>left</wp:align>
                </wp:positionH>
                <wp:positionV relativeFrom="margin">
                  <wp:align>center</wp:align>
                </wp:positionV>
                <wp:extent cx="7772400" cy="10058400"/>
                <wp:effectExtent l="0" t="0" r="0" b="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367CBF"/>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510EB" id="Rectangle 28" o:spid="_x0000_s1026" style="position:absolute;margin-left:0;margin-top:0;width:612pt;height:11in;z-index:-251656704;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" fillcolor="#367cbf" stroked="f">
                <v:textbox inset=",7.2pt,,7.2pt"/>
                <w10:wrap anchorx="page" anchory="margin"/>
              </v:rect>
            </w:pict>
          </mc:Fallback>
        </mc:AlternateContent>
      </w:r>
      <w:r w:rsidR="00CB58B9">
        <w:rPr>
          <w:noProof/>
        </w:rPr>
        <mc:AlternateContent>
          <mc:Choice Requires="wps">
            <w:drawing>
              <wp:anchor distT="0" distB="0" distL="114300" distR="114300" simplePos="0" relativeHeight="251656704" behindDoc="0" locked="0" layoutInCell="1" allowOverlap="1" wp14:anchorId="234497E6" wp14:editId="19840E34">
                <wp:simplePos x="0" y="0"/>
                <wp:positionH relativeFrom="column">
                  <wp:posOffset>0</wp:posOffset>
                </wp:positionH>
                <wp:positionV relativeFrom="paragraph">
                  <wp:posOffset>3208655</wp:posOffset>
                </wp:positionV>
                <wp:extent cx="2794635" cy="1143000"/>
                <wp:effectExtent l="0" t="0" r="0" b="4445"/>
                <wp:wrapTight wrapText="bothSides">
                  <wp:wrapPolygon edited="0">
                    <wp:start x="0" y="0"/>
                    <wp:lineTo x="21600" y="0"/>
                    <wp:lineTo x="21600" y="21600"/>
                    <wp:lineTo x="0" y="21600"/>
                    <wp:lineTo x="0" y="0"/>
                  </wp:wrapPolygon>
                </wp:wrapTight>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143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8137C" w:rsidRPr="00286AA7" w:rsidRDefault="0088137C" w:rsidP="0088137C">
                            <w:pPr>
                              <w:pStyle w:val="Accenture"/>
                              <w:rPr>
                                <w:color w:val="FFFFFF" w:themeColor="background1"/>
                                <w:sz w:val="20"/>
                              </w:rPr>
                            </w:pPr>
                            <w:r w:rsidRPr="00286AA7">
                              <w:rPr>
                                <w:color w:val="FFFFFF" w:themeColor="background1"/>
                                <w:sz w:val="20"/>
                              </w:rPr>
                              <w:t>Copyright © 201</w:t>
                            </w:r>
                            <w:r w:rsidR="008E5D9C">
                              <w:rPr>
                                <w:color w:val="FFFFFF" w:themeColor="background1"/>
                                <w:sz w:val="20"/>
                              </w:rPr>
                              <w:t>5</w:t>
                            </w:r>
                            <w:r w:rsidRPr="00286AA7">
                              <w:rPr>
                                <w:color w:val="FFFFFF" w:themeColor="background1"/>
                                <w:sz w:val="20"/>
                              </w:rPr>
                              <w:t xml:space="preserve"> Accenture</w:t>
                            </w:r>
                          </w:p>
                          <w:p w:rsidR="0088137C" w:rsidRPr="00286AA7" w:rsidRDefault="0088137C" w:rsidP="0088137C">
                            <w:pPr>
                              <w:pStyle w:val="Accenture"/>
                              <w:rPr>
                                <w:color w:val="FFFFFF" w:themeColor="background1"/>
                                <w:sz w:val="20"/>
                              </w:rPr>
                            </w:pPr>
                            <w:r w:rsidRPr="00286AA7">
                              <w:rPr>
                                <w:color w:val="FFFFFF" w:themeColor="background1"/>
                                <w:sz w:val="20"/>
                              </w:rPr>
                              <w:t>All rights reserved.</w:t>
                            </w:r>
                          </w:p>
                          <w:p w:rsidR="0088137C" w:rsidRPr="00286AA7" w:rsidRDefault="0088137C" w:rsidP="0088137C">
                            <w:pPr>
                              <w:pStyle w:val="Accenture"/>
                              <w:rPr>
                                <w:color w:val="FFFFFF" w:themeColor="background1"/>
                                <w:sz w:val="20"/>
                              </w:rPr>
                            </w:pPr>
                          </w:p>
                          <w:p w:rsidR="0088137C" w:rsidRPr="00286AA7" w:rsidRDefault="0088137C" w:rsidP="0088137C">
                            <w:pPr>
                              <w:pStyle w:val="Accenture"/>
                              <w:rPr>
                                <w:color w:val="FFFFFF" w:themeColor="background1"/>
                                <w:sz w:val="20"/>
                              </w:rPr>
                            </w:pPr>
                            <w:r w:rsidRPr="00286AA7">
                              <w:rPr>
                                <w:color w:val="FFFFFF" w:themeColor="background1"/>
                                <w:sz w:val="20"/>
                              </w:rPr>
                              <w:t xml:space="preserve">Accenture, its </w:t>
                            </w:r>
                            <w:r w:rsidR="00126D56" w:rsidRPr="00286AA7">
                              <w:rPr>
                                <w:color w:val="FFFFFF" w:themeColor="background1"/>
                                <w:sz w:val="20"/>
                              </w:rPr>
                              <w:t>logo</w:t>
                            </w:r>
                            <w:r w:rsidRPr="00286AA7">
                              <w:rPr>
                                <w:color w:val="FFFFFF" w:themeColor="background1"/>
                                <w:sz w:val="20"/>
                              </w:rPr>
                              <w:t>, and</w:t>
                            </w:r>
                          </w:p>
                          <w:p w:rsidR="0088137C" w:rsidRPr="00286AA7" w:rsidRDefault="0088137C" w:rsidP="0088137C">
                            <w:pPr>
                              <w:pStyle w:val="Accenture"/>
                              <w:rPr>
                                <w:color w:val="FFFFFF" w:themeColor="background1"/>
                                <w:sz w:val="20"/>
                              </w:rPr>
                            </w:pPr>
                            <w:r w:rsidRPr="00286AA7">
                              <w:rPr>
                                <w:color w:val="FFFFFF" w:themeColor="background1"/>
                                <w:sz w:val="20"/>
                              </w:rPr>
                              <w:t>High Performance Delivered</w:t>
                            </w:r>
                          </w:p>
                          <w:p w:rsidR="0088137C" w:rsidRPr="00286AA7" w:rsidRDefault="0088137C" w:rsidP="0088137C">
                            <w:pPr>
                              <w:pStyle w:val="Accenture"/>
                              <w:rPr>
                                <w:color w:val="FFFFFF" w:themeColor="background1"/>
                                <w:sz w:val="20"/>
                              </w:rPr>
                            </w:pPr>
                            <w:r w:rsidRPr="00286AA7">
                              <w:rPr>
                                <w:color w:val="FFFFFF" w:themeColor="background1"/>
                                <w:sz w:val="20"/>
                              </w:rPr>
                              <w:t>are trademarks of Accenture.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97E6" id="Text Box 27" o:spid="_x0000_s1027" type="#_x0000_t202" style="position:absolute;margin-left:0;margin-top:252.65pt;width:220.0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" filled="f" stroked="f">
                <v:textbox inset="0,0,0,0">
                  <w:txbxContent>
                    <w:p w:rsidR="0088137C" w:rsidRPr="00286AA7" w:rsidRDefault="0088137C" w:rsidP="0088137C">
                      <w:pPr>
                        <w:pStyle w:val="Accenture"/>
                        <w:rPr>
                          <w:color w:val="FFFFFF" w:themeColor="background1"/>
                          <w:sz w:val="20"/>
                        </w:rPr>
                      </w:pPr>
                      <w:r w:rsidRPr="00286AA7">
                        <w:rPr>
                          <w:color w:val="FFFFFF" w:themeColor="background1"/>
                          <w:sz w:val="20"/>
                        </w:rPr>
                        <w:t>Copyright © 201</w:t>
                      </w:r>
                      <w:r w:rsidR="008E5D9C">
                        <w:rPr>
                          <w:color w:val="FFFFFF" w:themeColor="background1"/>
                          <w:sz w:val="20"/>
                        </w:rPr>
                        <w:t>5</w:t>
                      </w:r>
                      <w:r w:rsidRPr="00286AA7">
                        <w:rPr>
                          <w:color w:val="FFFFFF" w:themeColor="background1"/>
                          <w:sz w:val="20"/>
                        </w:rPr>
                        <w:t xml:space="preserve"> Accenture</w:t>
                      </w:r>
                    </w:p>
                    <w:p w:rsidR="0088137C" w:rsidRPr="00286AA7" w:rsidRDefault="0088137C" w:rsidP="0088137C">
                      <w:pPr>
                        <w:pStyle w:val="Accenture"/>
                        <w:rPr>
                          <w:color w:val="FFFFFF" w:themeColor="background1"/>
                          <w:sz w:val="20"/>
                        </w:rPr>
                      </w:pPr>
                      <w:r w:rsidRPr="00286AA7">
                        <w:rPr>
                          <w:color w:val="FFFFFF" w:themeColor="background1"/>
                          <w:sz w:val="20"/>
                        </w:rPr>
                        <w:t>All rights reserved.</w:t>
                      </w:r>
                    </w:p>
                    <w:p w:rsidR="0088137C" w:rsidRPr="00286AA7" w:rsidRDefault="0088137C" w:rsidP="0088137C">
                      <w:pPr>
                        <w:pStyle w:val="Accenture"/>
                        <w:rPr>
                          <w:color w:val="FFFFFF" w:themeColor="background1"/>
                          <w:sz w:val="20"/>
                        </w:rPr>
                      </w:pPr>
                    </w:p>
                    <w:p w:rsidR="0088137C" w:rsidRPr="00286AA7" w:rsidRDefault="0088137C" w:rsidP="0088137C">
                      <w:pPr>
                        <w:pStyle w:val="Accenture"/>
                        <w:rPr>
                          <w:color w:val="FFFFFF" w:themeColor="background1"/>
                          <w:sz w:val="20"/>
                        </w:rPr>
                      </w:pPr>
                      <w:r w:rsidRPr="00286AA7">
                        <w:rPr>
                          <w:color w:val="FFFFFF" w:themeColor="background1"/>
                          <w:sz w:val="20"/>
                        </w:rPr>
                        <w:t xml:space="preserve">Accenture, its </w:t>
                      </w:r>
                      <w:r w:rsidR="00126D56" w:rsidRPr="00286AA7">
                        <w:rPr>
                          <w:color w:val="FFFFFF" w:themeColor="background1"/>
                          <w:sz w:val="20"/>
                        </w:rPr>
                        <w:t>logo</w:t>
                      </w:r>
                      <w:r w:rsidRPr="00286AA7">
                        <w:rPr>
                          <w:color w:val="FFFFFF" w:themeColor="background1"/>
                          <w:sz w:val="20"/>
                        </w:rPr>
                        <w:t>, and</w:t>
                      </w:r>
                    </w:p>
                    <w:p w:rsidR="0088137C" w:rsidRPr="00286AA7" w:rsidRDefault="0088137C" w:rsidP="0088137C">
                      <w:pPr>
                        <w:pStyle w:val="Accenture"/>
                        <w:rPr>
                          <w:color w:val="FFFFFF" w:themeColor="background1"/>
                          <w:sz w:val="20"/>
                        </w:rPr>
                      </w:pPr>
                      <w:r w:rsidRPr="00286AA7">
                        <w:rPr>
                          <w:color w:val="FFFFFF" w:themeColor="background1"/>
                          <w:sz w:val="20"/>
                        </w:rPr>
                        <w:t>High Performance Delivered</w:t>
                      </w:r>
                    </w:p>
                    <w:p w:rsidR="0088137C" w:rsidRPr="00286AA7" w:rsidRDefault="0088137C" w:rsidP="0088137C">
                      <w:pPr>
                        <w:pStyle w:val="Accenture"/>
                        <w:rPr>
                          <w:color w:val="FFFFFF" w:themeColor="background1"/>
                          <w:sz w:val="20"/>
                        </w:rPr>
                      </w:pPr>
                      <w:r w:rsidRPr="00286AA7">
                        <w:rPr>
                          <w:color w:val="FFFFFF" w:themeColor="background1"/>
                          <w:sz w:val="20"/>
                        </w:rPr>
                        <w:t>are trademarks of Accenture.</w:t>
                      </w:r>
                    </w:p>
                  </w:txbxContent>
                </v:textbox>
                <w10:wrap type="tight"/>
              </v:shape>
            </w:pict>
          </mc:Fallback>
        </mc:AlternateContent>
      </w:r>
    </w:p>
    <w:sectPr w:rsidR="0088137C" w:rsidSect="00A55C54">
      <w:pgSz w:w="12240" w:h="15840" w:code="1"/>
      <w:pgMar w:top="720" w:right="739" w:bottom="81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0A0" w:rsidRDefault="00CC50A0" w:rsidP="006659F7">
      <w:r>
        <w:separator/>
      </w:r>
    </w:p>
  </w:endnote>
  <w:endnote w:type="continuationSeparator" w:id="0">
    <w:p w:rsidR="00CC50A0" w:rsidRDefault="00CC50A0" w:rsidP="00665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0A0" w:rsidRDefault="00CC50A0" w:rsidP="006659F7">
      <w:r>
        <w:separator/>
      </w:r>
    </w:p>
  </w:footnote>
  <w:footnote w:type="continuationSeparator" w:id="0">
    <w:p w:rsidR="00CC50A0" w:rsidRDefault="00CC50A0" w:rsidP="00665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115D1"/>
    <w:multiLevelType w:val="hybridMultilevel"/>
    <w:tmpl w:val="6EA63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57DD"/>
    <w:multiLevelType w:val="hybridMultilevel"/>
    <w:tmpl w:val="F648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F0F61"/>
    <w:multiLevelType w:val="multilevel"/>
    <w:tmpl w:val="5EE4B8A2"/>
    <w:lvl w:ilvl="0">
      <w:start w:val="1"/>
      <w:numFmt w:val="decimal"/>
      <w:pStyle w:val="Heading1"/>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0F"/>
    <w:rsid w:val="00051FA5"/>
    <w:rsid w:val="00085521"/>
    <w:rsid w:val="00126D56"/>
    <w:rsid w:val="00265E8C"/>
    <w:rsid w:val="00286AA7"/>
    <w:rsid w:val="0037197D"/>
    <w:rsid w:val="00424885"/>
    <w:rsid w:val="004D52B0"/>
    <w:rsid w:val="00586BAF"/>
    <w:rsid w:val="005D694E"/>
    <w:rsid w:val="006154B3"/>
    <w:rsid w:val="0063259E"/>
    <w:rsid w:val="006659F7"/>
    <w:rsid w:val="00697E9B"/>
    <w:rsid w:val="006E407F"/>
    <w:rsid w:val="00752AF7"/>
    <w:rsid w:val="00756B97"/>
    <w:rsid w:val="00835F0F"/>
    <w:rsid w:val="00845430"/>
    <w:rsid w:val="0088137C"/>
    <w:rsid w:val="008E16E1"/>
    <w:rsid w:val="008E5D9C"/>
    <w:rsid w:val="00927075"/>
    <w:rsid w:val="009923FA"/>
    <w:rsid w:val="00A013F7"/>
    <w:rsid w:val="00A55C54"/>
    <w:rsid w:val="00A87A37"/>
    <w:rsid w:val="00C267A5"/>
    <w:rsid w:val="00C33B3C"/>
    <w:rsid w:val="00C62AF1"/>
    <w:rsid w:val="00CB1DF0"/>
    <w:rsid w:val="00CB58B9"/>
    <w:rsid w:val="00CC50A0"/>
    <w:rsid w:val="00D334B0"/>
    <w:rsid w:val="00D44871"/>
    <w:rsid w:val="00D714CE"/>
    <w:rsid w:val="00EA00E7"/>
    <w:rsid w:val="00EA1BEC"/>
    <w:rsid w:val="00EF66BD"/>
    <w:rsid w:val="00F31663"/>
    <w:rsid w:val="00F42F01"/>
    <w:rsid w:val="00FF5C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878962,#997"/>
    </o:shapedefaults>
    <o:shapelayout v:ext="edit">
      <o:idmap v:ext="edit" data="1"/>
    </o:shapelayout>
  </w:shapeDefaults>
  <w:doNotEmbedSmartTags/>
  <w:decimalSymbol w:val="."/>
  <w:listSeparator w:val=","/>
  <w15:docId w15:val="{7CD3A339-97BB-442D-A3BA-580111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CA5"/>
    <w:rPr>
      <w:sz w:val="24"/>
      <w:szCs w:val="24"/>
    </w:rPr>
  </w:style>
  <w:style w:type="paragraph" w:styleId="Heading1">
    <w:name w:val="heading 1"/>
    <w:basedOn w:val="Normal"/>
    <w:next w:val="Normal"/>
    <w:link w:val="Heading1Char"/>
    <w:uiPriority w:val="9"/>
    <w:qFormat/>
    <w:rsid w:val="006659F7"/>
    <w:pPr>
      <w:keepNext/>
      <w:keepLines/>
      <w:pageBreakBefore/>
      <w:numPr>
        <w:numId w:val="1"/>
      </w:numPr>
      <w:spacing w:after="24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9F7"/>
    <w:pPr>
      <w:keepNext/>
      <w:keepLines/>
      <w:spacing w:before="240" w:after="12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9F7"/>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6659F7"/>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6659F7"/>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6659F7"/>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6659F7"/>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6659F7"/>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59F7"/>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BalloonText">
    <w:name w:val="Balloon Text"/>
    <w:basedOn w:val="Normal"/>
    <w:link w:val="BalloonTextChar"/>
    <w:uiPriority w:val="99"/>
    <w:semiHidden/>
    <w:unhideWhenUsed/>
    <w:rsid w:val="0092707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075"/>
    <w:rPr>
      <w:rFonts w:ascii="Lucida Grande" w:hAnsi="Lucida Grande"/>
      <w:sz w:val="18"/>
      <w:szCs w:val="18"/>
    </w:rPr>
  </w:style>
  <w:style w:type="character" w:customStyle="1" w:styleId="Heading1Char">
    <w:name w:val="Heading 1 Char"/>
    <w:basedOn w:val="DefaultParagraphFont"/>
    <w:link w:val="Heading1"/>
    <w:uiPriority w:val="9"/>
    <w:rsid w:val="006659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9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9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6659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6659F7"/>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6659F7"/>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6659F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6659F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659F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97E9B"/>
    <w:pPr>
      <w:spacing w:after="200" w:line="276" w:lineRule="auto"/>
      <w:ind w:left="720"/>
      <w:contextualSpacing/>
    </w:pPr>
    <w:rPr>
      <w:rFonts w:eastAsiaTheme="minorEastAsia" w:cstheme="minorBidi"/>
      <w:sz w:val="22"/>
      <w:szCs w:val="22"/>
    </w:rPr>
  </w:style>
  <w:style w:type="character" w:styleId="Hyperlink">
    <w:name w:val="Hyperlink"/>
    <w:basedOn w:val="DefaultParagraphFont"/>
    <w:uiPriority w:val="99"/>
    <w:unhideWhenUsed/>
    <w:rsid w:val="006659F7"/>
    <w:rPr>
      <w:color w:val="0000FF"/>
      <w:u w:val="single"/>
    </w:rPr>
  </w:style>
  <w:style w:type="character" w:customStyle="1" w:styleId="tspan">
    <w:name w:val="tspan"/>
    <w:basedOn w:val="DefaultParagraphFont"/>
    <w:rsid w:val="006659F7"/>
  </w:style>
  <w:style w:type="paragraph" w:styleId="NoSpacing">
    <w:name w:val="No Spacing"/>
    <w:link w:val="NoSpacingChar"/>
    <w:uiPriority w:val="1"/>
    <w:qFormat/>
    <w:rsid w:val="006659F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659F7"/>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659F7"/>
    <w:pPr>
      <w:outlineLvl w:val="9"/>
    </w:pPr>
  </w:style>
  <w:style w:type="paragraph" w:styleId="TOC1">
    <w:name w:val="toc 1"/>
    <w:basedOn w:val="Normal"/>
    <w:next w:val="Normal"/>
    <w:autoRedefine/>
    <w:uiPriority w:val="39"/>
    <w:unhideWhenUsed/>
    <w:qFormat/>
    <w:rsid w:val="006659F7"/>
    <w:pPr>
      <w:tabs>
        <w:tab w:val="left" w:pos="720"/>
        <w:tab w:val="right" w:leader="dot" w:pos="9016"/>
      </w:tabs>
      <w:spacing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qFormat/>
    <w:rsid w:val="006659F7"/>
    <w:pPr>
      <w:tabs>
        <w:tab w:val="left" w:pos="1320"/>
        <w:tab w:val="right" w:leader="dot" w:pos="9016"/>
      </w:tabs>
      <w:spacing w:after="100" w:line="276" w:lineRule="auto"/>
      <w:ind w:left="567"/>
    </w:pPr>
    <w:rPr>
      <w:rFonts w:asciiTheme="minorHAnsi" w:eastAsiaTheme="minorEastAsia" w:hAnsiTheme="minorHAnsi" w:cstheme="minorBidi"/>
      <w:sz w:val="22"/>
      <w:szCs w:val="22"/>
    </w:rPr>
  </w:style>
  <w:style w:type="character" w:customStyle="1" w:styleId="TestuFonte">
    <w:name w:val="Testu Fonte"/>
    <w:rsid w:val="006659F7"/>
    <w:rPr>
      <w:rFonts w:ascii="Courier New" w:eastAsia="NSimSun" w:hAnsi="Courier New" w:cs="Courier New"/>
    </w:rPr>
  </w:style>
  <w:style w:type="paragraph" w:styleId="NormalWeb">
    <w:name w:val="Normal (Web)"/>
    <w:basedOn w:val="Normal"/>
    <w:uiPriority w:val="99"/>
    <w:unhideWhenUsed/>
    <w:rsid w:val="006659F7"/>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6659F7"/>
    <w:rPr>
      <w:i/>
      <w:iCs/>
    </w:rPr>
  </w:style>
  <w:style w:type="table" w:styleId="TableGrid">
    <w:name w:val="Table Grid"/>
    <w:basedOn w:val="TableNormal"/>
    <w:uiPriority w:val="59"/>
    <w:rsid w:val="006659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6659F7"/>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6659F7"/>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6659F7"/>
    <w:rPr>
      <w:rFonts w:asciiTheme="minorHAnsi" w:eastAsiaTheme="minorHAnsi" w:hAnsiTheme="minorHAnsi" w:cstheme="minorBid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6659F7"/>
    <w:rPr>
      <w:sz w:val="16"/>
      <w:szCs w:val="16"/>
    </w:rPr>
  </w:style>
  <w:style w:type="paragraph" w:styleId="CommentText">
    <w:name w:val="annotation text"/>
    <w:basedOn w:val="Normal"/>
    <w:link w:val="CommentTextChar"/>
    <w:uiPriority w:val="99"/>
    <w:semiHidden/>
    <w:unhideWhenUsed/>
    <w:rsid w:val="006659F7"/>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659F7"/>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6659F7"/>
    <w:rPr>
      <w:b/>
      <w:bCs/>
    </w:rPr>
  </w:style>
  <w:style w:type="character" w:customStyle="1" w:styleId="CommentSubjectChar">
    <w:name w:val="Comment Subject Char"/>
    <w:basedOn w:val="CommentTextChar"/>
    <w:link w:val="CommentSubject"/>
    <w:uiPriority w:val="99"/>
    <w:semiHidden/>
    <w:rsid w:val="006659F7"/>
    <w:rPr>
      <w:rFonts w:asciiTheme="minorHAnsi" w:eastAsiaTheme="minorEastAsia" w:hAnsiTheme="minorHAnsi" w:cstheme="minorBidi"/>
      <w:b/>
      <w:bCs/>
    </w:rPr>
  </w:style>
  <w:style w:type="paragraph" w:styleId="Caption">
    <w:name w:val="caption"/>
    <w:basedOn w:val="Normal"/>
    <w:next w:val="Normal"/>
    <w:uiPriority w:val="35"/>
    <w:unhideWhenUsed/>
    <w:qFormat/>
    <w:rsid w:val="006659F7"/>
    <w:pPr>
      <w:spacing w:after="200"/>
      <w:jc w:val="center"/>
    </w:pPr>
    <w:rPr>
      <w:rFonts w:asciiTheme="minorHAnsi" w:eastAsiaTheme="minorEastAsia" w:hAnsiTheme="minorHAnsi" w:cstheme="minorBidi"/>
      <w:b/>
      <w:i/>
      <w:iCs/>
      <w:color w:val="1F497D" w:themeColor="text2"/>
      <w:sz w:val="22"/>
      <w:szCs w:val="18"/>
    </w:rPr>
  </w:style>
  <w:style w:type="paragraph" w:styleId="Header">
    <w:name w:val="header"/>
    <w:basedOn w:val="Normal"/>
    <w:link w:val="HeaderChar"/>
    <w:uiPriority w:val="99"/>
    <w:unhideWhenUsed/>
    <w:rsid w:val="006659F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6659F7"/>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6659F7"/>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6659F7"/>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6659F7"/>
  </w:style>
  <w:style w:type="character" w:styleId="FollowedHyperlink">
    <w:name w:val="FollowedHyperlink"/>
    <w:basedOn w:val="DefaultParagraphFont"/>
    <w:uiPriority w:val="99"/>
    <w:semiHidden/>
    <w:unhideWhenUsed/>
    <w:rsid w:val="006659F7"/>
    <w:rPr>
      <w:color w:val="800080" w:themeColor="followedHyperlink"/>
      <w:u w:val="single"/>
    </w:rPr>
  </w:style>
  <w:style w:type="paragraph" w:customStyle="1" w:styleId="Picture">
    <w:name w:val="Picture"/>
    <w:basedOn w:val="Normal"/>
    <w:next w:val="Caption"/>
    <w:link w:val="PictureChar"/>
    <w:qFormat/>
    <w:rsid w:val="006659F7"/>
    <w:pPr>
      <w:keepNext/>
      <w:pBdr>
        <w:top w:val="single" w:sz="4" w:space="1" w:color="1F497D" w:themeColor="text2"/>
        <w:left w:val="single" w:sz="4" w:space="4" w:color="1F497D" w:themeColor="text2"/>
        <w:bottom w:val="single" w:sz="4" w:space="1" w:color="1F497D" w:themeColor="text2"/>
        <w:right w:val="single" w:sz="4" w:space="4" w:color="1F497D" w:themeColor="text2"/>
      </w:pBdr>
      <w:spacing w:after="200" w:line="276" w:lineRule="auto"/>
      <w:jc w:val="center"/>
    </w:pPr>
    <w:rPr>
      <w:rFonts w:asciiTheme="minorHAnsi" w:eastAsiaTheme="minorEastAsia" w:hAnsiTheme="minorHAnsi" w:cstheme="minorBidi"/>
      <w:b/>
      <w:color w:val="548DD4" w:themeColor="text2" w:themeTint="99"/>
      <w:szCs w:val="22"/>
    </w:rPr>
  </w:style>
  <w:style w:type="character" w:customStyle="1" w:styleId="PictureChar">
    <w:name w:val="Picture Char"/>
    <w:basedOn w:val="DefaultParagraphFont"/>
    <w:link w:val="Picture"/>
    <w:rsid w:val="006659F7"/>
    <w:rPr>
      <w:rFonts w:asciiTheme="minorHAnsi" w:eastAsiaTheme="minorEastAsia" w:hAnsiTheme="minorHAnsi" w:cstheme="minorBidi"/>
      <w:b/>
      <w:color w:val="548DD4" w:themeColor="text2" w:themeTint="99"/>
      <w:sz w:val="24"/>
      <w:szCs w:val="22"/>
    </w:rPr>
  </w:style>
  <w:style w:type="paragraph" w:styleId="TOC3">
    <w:name w:val="toc 3"/>
    <w:basedOn w:val="Normal"/>
    <w:next w:val="Normal"/>
    <w:autoRedefine/>
    <w:uiPriority w:val="39"/>
    <w:unhideWhenUsed/>
    <w:rsid w:val="006659F7"/>
    <w:pPr>
      <w:tabs>
        <w:tab w:val="left" w:pos="1620"/>
        <w:tab w:val="right" w:leader="dot" w:pos="9016"/>
      </w:tabs>
      <w:spacing w:after="100" w:line="276" w:lineRule="auto"/>
      <w:ind w:left="9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6659F7"/>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semiHidden/>
    <w:rsid w:val="006659F7"/>
    <w:rPr>
      <w:rFonts w:asciiTheme="minorHAnsi" w:eastAsiaTheme="minorEastAsia" w:hAnsiTheme="minorHAnsi" w:cstheme="minorBidi"/>
    </w:rPr>
  </w:style>
  <w:style w:type="character" w:styleId="EndnoteReference">
    <w:name w:val="endnote reference"/>
    <w:basedOn w:val="DefaultParagraphFont"/>
    <w:uiPriority w:val="99"/>
    <w:semiHidden/>
    <w:unhideWhenUsed/>
    <w:rsid w:val="006659F7"/>
    <w:rPr>
      <w:vertAlign w:val="superscript"/>
    </w:rPr>
  </w:style>
  <w:style w:type="paragraph" w:styleId="FootnoteText">
    <w:name w:val="footnote text"/>
    <w:basedOn w:val="Normal"/>
    <w:link w:val="FootnoteTextChar"/>
    <w:uiPriority w:val="99"/>
    <w:semiHidden/>
    <w:unhideWhenUsed/>
    <w:rsid w:val="00F31663"/>
    <w:rPr>
      <w:sz w:val="20"/>
      <w:szCs w:val="20"/>
    </w:rPr>
  </w:style>
  <w:style w:type="character" w:customStyle="1" w:styleId="FootnoteTextChar">
    <w:name w:val="Footnote Text Char"/>
    <w:basedOn w:val="DefaultParagraphFont"/>
    <w:link w:val="FootnoteText"/>
    <w:uiPriority w:val="99"/>
    <w:semiHidden/>
    <w:rsid w:val="00F31663"/>
  </w:style>
  <w:style w:type="character" w:styleId="FootnoteReference">
    <w:name w:val="footnote reference"/>
    <w:basedOn w:val="DefaultParagraphFont"/>
    <w:uiPriority w:val="99"/>
    <w:semiHidden/>
    <w:unhideWhenUsed/>
    <w:rsid w:val="00F316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olbon\AppData\Local\Temp\wz31fb\US_Word_Templates\Letter_Portrait_Template_Wht_Type_with_B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5586-D5E5-4E2E-9B03-F58A510F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Letter_Portrait_Template_Wht_Type_with_BG.dotx</Template>
  <TotalTime>83</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Olbon, Clay</dc:creator>
  <cp:lastModifiedBy>Olbon, Clay</cp:lastModifiedBy>
  <cp:revision>5</cp:revision>
  <cp:lastPrinted>2015-05-26T01:33:00Z</cp:lastPrinted>
  <dcterms:created xsi:type="dcterms:W3CDTF">2015-08-29T18:22:00Z</dcterms:created>
  <dcterms:modified xsi:type="dcterms:W3CDTF">2015-08-29T19:53:00Z</dcterms:modified>
</cp:coreProperties>
</file>